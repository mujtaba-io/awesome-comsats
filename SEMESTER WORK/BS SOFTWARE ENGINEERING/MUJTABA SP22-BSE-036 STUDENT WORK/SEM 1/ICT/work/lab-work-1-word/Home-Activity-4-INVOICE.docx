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6469"/>
        <w:gridCol w:w="581"/>
        <w:gridCol w:w="3030"/>
      </w:tblGrid>
      <w:tr w:rsidR="00C4631C" w14:paraId="7CF42652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tcW w:w="6469" w:type="dxa"/>
          </w:tcPr>
          <w:p w14:paraId="5AAFAFC4" w14:textId="644B3650" w:rsidR="00C4631C" w:rsidRDefault="006645F7">
            <w:r>
              <w:rPr>
                <w:noProof/>
              </w:rPr>
              <w:t>Mujtaba Corporation</w:t>
            </w:r>
          </w:p>
        </w:tc>
        <w:tc>
          <w:tcPr>
            <w:tcW w:w="581" w:type="dxa"/>
          </w:tcPr>
          <w:p w14:paraId="20F6CD8B" w14:textId="77777777" w:rsidR="00C4631C" w:rsidRDefault="00C4631C"/>
        </w:tc>
        <w:tc>
          <w:tcPr>
            <w:tcW w:w="3030" w:type="dxa"/>
          </w:tcPr>
          <w:p w14:paraId="37381115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5CDFD1C5" w14:textId="77777777" w:rsidTr="00DF32B2">
        <w:trPr>
          <w:trHeight w:val="468"/>
        </w:trPr>
        <w:tc>
          <w:tcPr>
            <w:tcW w:w="6469" w:type="dxa"/>
          </w:tcPr>
          <w:p w14:paraId="3D6F13DF" w14:textId="1D5AEDE9" w:rsidR="00C4631C" w:rsidRDefault="00380EBA" w:rsidP="00FF35D4">
            <w:pPr>
              <w:pStyle w:val="Slogan"/>
            </w:pPr>
            <w:r>
              <w:t>We exploit technology for good!</w:t>
            </w:r>
          </w:p>
        </w:tc>
        <w:tc>
          <w:tcPr>
            <w:tcW w:w="581" w:type="dxa"/>
          </w:tcPr>
          <w:p w14:paraId="695A240E" w14:textId="77777777" w:rsidR="00C4631C" w:rsidRDefault="00C4631C" w:rsidP="00A2654F"/>
        </w:tc>
        <w:tc>
          <w:tcPr>
            <w:tcW w:w="3030" w:type="dxa"/>
          </w:tcPr>
          <w:p w14:paraId="42262951" w14:textId="1CCAF3D0" w:rsidR="00C4631C" w:rsidRDefault="00C4631C">
            <w:pPr>
              <w:pStyle w:val="Right-alignedtext"/>
            </w:pPr>
            <w:r>
              <w:t xml:space="preserve">Date: </w:t>
            </w:r>
            <w:r w:rsidR="00380EBA">
              <w:t>Mar 3, 2022</w:t>
            </w:r>
          </w:p>
          <w:p w14:paraId="4D0BE869" w14:textId="77777777" w:rsidR="00C4631C" w:rsidRDefault="00C4631C" w:rsidP="00FF35D4">
            <w:pPr>
              <w:pStyle w:val="Right-alignedtext"/>
            </w:pPr>
            <w:r>
              <w:t xml:space="preserve">INVOICE # </w:t>
            </w:r>
            <w:sdt>
              <w:sdtPr>
                <w:alias w:val="No."/>
                <w:tag w:val="No."/>
                <w:id w:val="7433246"/>
                <w:placeholder>
                  <w:docPart w:val="922CF484CCE64BC387065167B6ABB3A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100</w:t>
                </w:r>
              </w:sdtContent>
            </w:sdt>
          </w:p>
        </w:tc>
      </w:tr>
      <w:tr w:rsidR="00767D7F" w14:paraId="6797AEDC" w14:textId="77777777" w:rsidTr="00DF32B2">
        <w:trPr>
          <w:trHeight w:val="1825"/>
        </w:trPr>
        <w:tc>
          <w:tcPr>
            <w:tcW w:w="6469" w:type="dxa"/>
          </w:tcPr>
          <w:p w14:paraId="117F534D" w14:textId="77777777" w:rsidR="00767D7F" w:rsidRDefault="00767D7F"/>
        </w:tc>
        <w:tc>
          <w:tcPr>
            <w:tcW w:w="581" w:type="dxa"/>
          </w:tcPr>
          <w:p w14:paraId="5CAB778E" w14:textId="77777777" w:rsidR="00767D7F" w:rsidRDefault="00161833">
            <w:r>
              <w:t>To</w:t>
            </w:r>
          </w:p>
        </w:tc>
        <w:tc>
          <w:tcPr>
            <w:tcW w:w="3030" w:type="dxa"/>
          </w:tcPr>
          <w:p w14:paraId="39166079" w14:textId="6A73FD17" w:rsidR="00767D7F" w:rsidRDefault="00380EBA">
            <w:pPr>
              <w:pStyle w:val="Right-alignedtext"/>
            </w:pPr>
            <w:r>
              <w:t>Ali Ahmad</w:t>
            </w:r>
          </w:p>
          <w:p w14:paraId="2A7FCC4A" w14:textId="5CE54EF0" w:rsidR="00767D7F" w:rsidRDefault="00380EBA">
            <w:pPr>
              <w:pStyle w:val="Right-alignedtext"/>
            </w:pPr>
            <w:r>
              <w:t>Ali Company Ltd.</w:t>
            </w:r>
          </w:p>
          <w:p w14:paraId="03CCED8E" w14:textId="1FE2C2DA" w:rsidR="00767D7F" w:rsidRDefault="00380EBA">
            <w:pPr>
              <w:pStyle w:val="Right-alignedtext"/>
            </w:pPr>
            <w:r>
              <w:t>92 Street G-6</w:t>
            </w:r>
          </w:p>
          <w:p w14:paraId="67C21CAD" w14:textId="2F6178CE" w:rsidR="00767D7F" w:rsidRDefault="00380EBA">
            <w:pPr>
              <w:pStyle w:val="Right-alignedtext"/>
            </w:pPr>
            <w:r>
              <w:t>123 456789 0</w:t>
            </w:r>
          </w:p>
          <w:p w14:paraId="1CD30C9D" w14:textId="77777777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E0BE88866F2433F9DC59ECE21DAFBC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111A50C0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DB547AAA0BCC43D794020CC4EF9E3E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11C273B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D52946F4CD7A422DA88727C728ECAB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019DF3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AF40BA2584454624956E34D302C52C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2B94560F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A4802FA551764DD09AF4D875986107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4B64FA5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7FBB1EB7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88721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4CB5D" w14:textId="77777777" w:rsidR="00767D7F" w:rsidRDefault="00767D7F"/>
        </w:tc>
        <w:sdt>
          <w:sdtPr>
            <w:id w:val="413050092"/>
            <w:placeholder>
              <w:docPart w:val="C90F9FE1FE3E46F5A79BDE67FC5213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7A887A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2740F" w14:textId="77777777" w:rsidR="00767D7F" w:rsidRDefault="00767D7F"/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14:paraId="34A00917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1845827575"/>
            <w:placeholder>
              <w:docPart w:val="13D1456963C845C8AC6A17C2CDA35E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48964652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E2BB2CF14B174625A7D372979DC09D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48148ABC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68606E9368C2420691BBE6C363FF85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71B2B0F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E70430560D1447A6A5046EBFCD4C1F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84FB358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767D7F" w14:paraId="58FD710F" w14:textId="77777777" w:rsidTr="00DF32B2">
        <w:trPr>
          <w:trHeight w:val="288"/>
        </w:trPr>
        <w:tc>
          <w:tcPr>
            <w:tcW w:w="1265" w:type="dxa"/>
          </w:tcPr>
          <w:p w14:paraId="7A899430" w14:textId="77777777" w:rsidR="00767D7F" w:rsidRDefault="00767D7F"/>
        </w:tc>
        <w:tc>
          <w:tcPr>
            <w:tcW w:w="5556" w:type="dxa"/>
          </w:tcPr>
          <w:p w14:paraId="0B06F7AB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55802E9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3C74696E" w14:textId="77777777" w:rsidR="00767D7F" w:rsidRDefault="00767D7F">
            <w:pPr>
              <w:pStyle w:val="Right-alignedtext"/>
            </w:pPr>
          </w:p>
        </w:tc>
      </w:tr>
      <w:tr w:rsidR="00767D7F" w14:paraId="26A2F6B2" w14:textId="77777777" w:rsidTr="00DF32B2">
        <w:trPr>
          <w:trHeight w:val="288"/>
        </w:trPr>
        <w:tc>
          <w:tcPr>
            <w:tcW w:w="1265" w:type="dxa"/>
          </w:tcPr>
          <w:p w14:paraId="0DE72CF6" w14:textId="77777777" w:rsidR="00767D7F" w:rsidRDefault="00767D7F"/>
        </w:tc>
        <w:tc>
          <w:tcPr>
            <w:tcW w:w="5556" w:type="dxa"/>
          </w:tcPr>
          <w:p w14:paraId="78B48B0B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1470F3F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E20AD3D" w14:textId="77777777" w:rsidR="00767D7F" w:rsidRDefault="00767D7F">
            <w:pPr>
              <w:pStyle w:val="Right-alignedtext"/>
            </w:pPr>
          </w:p>
        </w:tc>
      </w:tr>
      <w:tr w:rsidR="00767D7F" w14:paraId="7AF98D93" w14:textId="77777777" w:rsidTr="00DF32B2">
        <w:trPr>
          <w:trHeight w:val="288"/>
        </w:trPr>
        <w:tc>
          <w:tcPr>
            <w:tcW w:w="1265" w:type="dxa"/>
          </w:tcPr>
          <w:p w14:paraId="54DED5F7" w14:textId="77777777" w:rsidR="00767D7F" w:rsidRDefault="00767D7F"/>
        </w:tc>
        <w:tc>
          <w:tcPr>
            <w:tcW w:w="5556" w:type="dxa"/>
          </w:tcPr>
          <w:p w14:paraId="03C353A1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76BF45E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38AB2C9" w14:textId="77777777" w:rsidR="00767D7F" w:rsidRDefault="00767D7F">
            <w:pPr>
              <w:pStyle w:val="Right-alignedtext"/>
            </w:pPr>
          </w:p>
        </w:tc>
      </w:tr>
      <w:tr w:rsidR="00767D7F" w14:paraId="4CBFB1A7" w14:textId="77777777" w:rsidTr="00DF32B2">
        <w:trPr>
          <w:trHeight w:val="288"/>
        </w:trPr>
        <w:tc>
          <w:tcPr>
            <w:tcW w:w="1265" w:type="dxa"/>
          </w:tcPr>
          <w:p w14:paraId="52B94852" w14:textId="77777777" w:rsidR="00767D7F" w:rsidRDefault="00767D7F"/>
        </w:tc>
        <w:tc>
          <w:tcPr>
            <w:tcW w:w="5556" w:type="dxa"/>
          </w:tcPr>
          <w:p w14:paraId="29185ED0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6FA100E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246AF4B" w14:textId="77777777" w:rsidR="00767D7F" w:rsidRDefault="00767D7F">
            <w:pPr>
              <w:pStyle w:val="Right-alignedtext"/>
            </w:pPr>
          </w:p>
        </w:tc>
      </w:tr>
      <w:tr w:rsidR="00767D7F" w14:paraId="4990AC93" w14:textId="77777777" w:rsidTr="00DF32B2">
        <w:trPr>
          <w:trHeight w:val="288"/>
        </w:trPr>
        <w:tc>
          <w:tcPr>
            <w:tcW w:w="1265" w:type="dxa"/>
          </w:tcPr>
          <w:p w14:paraId="710F3299" w14:textId="77777777" w:rsidR="00767D7F" w:rsidRDefault="00767D7F"/>
        </w:tc>
        <w:tc>
          <w:tcPr>
            <w:tcW w:w="5556" w:type="dxa"/>
          </w:tcPr>
          <w:p w14:paraId="6F151D1A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180A62A9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177BCBE" w14:textId="77777777" w:rsidR="00767D7F" w:rsidRDefault="00767D7F">
            <w:pPr>
              <w:pStyle w:val="Right-alignedtext"/>
            </w:pPr>
          </w:p>
        </w:tc>
      </w:tr>
      <w:tr w:rsidR="00767D7F" w14:paraId="0539277C" w14:textId="77777777" w:rsidTr="00DF32B2">
        <w:trPr>
          <w:trHeight w:val="288"/>
        </w:trPr>
        <w:tc>
          <w:tcPr>
            <w:tcW w:w="1265" w:type="dxa"/>
          </w:tcPr>
          <w:p w14:paraId="4E395E4A" w14:textId="77777777" w:rsidR="00767D7F" w:rsidRDefault="00767D7F"/>
        </w:tc>
        <w:tc>
          <w:tcPr>
            <w:tcW w:w="5556" w:type="dxa"/>
          </w:tcPr>
          <w:p w14:paraId="09E32363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69D15305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E6AE0A7" w14:textId="77777777" w:rsidR="00767D7F" w:rsidRDefault="00767D7F">
            <w:pPr>
              <w:pStyle w:val="Right-alignedtext"/>
            </w:pPr>
          </w:p>
        </w:tc>
      </w:tr>
      <w:tr w:rsidR="002F4591" w14:paraId="11F6245F" w14:textId="77777777" w:rsidTr="00DF32B2">
        <w:trPr>
          <w:trHeight w:val="288"/>
        </w:trPr>
        <w:tc>
          <w:tcPr>
            <w:tcW w:w="1265" w:type="dxa"/>
          </w:tcPr>
          <w:p w14:paraId="7CAC7817" w14:textId="77777777" w:rsidR="002F4591" w:rsidRDefault="002F4591"/>
        </w:tc>
        <w:tc>
          <w:tcPr>
            <w:tcW w:w="5556" w:type="dxa"/>
          </w:tcPr>
          <w:p w14:paraId="7F880576" w14:textId="77777777" w:rsidR="002F45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0466A7E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8702988" w14:textId="77777777" w:rsidR="002F4591" w:rsidRDefault="002F4591">
            <w:pPr>
              <w:pStyle w:val="Right-alignedtext"/>
            </w:pPr>
          </w:p>
        </w:tc>
      </w:tr>
      <w:tr w:rsidR="002F4591" w14:paraId="35B0732F" w14:textId="77777777" w:rsidTr="00DF32B2">
        <w:trPr>
          <w:trHeight w:val="288"/>
        </w:trPr>
        <w:tc>
          <w:tcPr>
            <w:tcW w:w="1265" w:type="dxa"/>
          </w:tcPr>
          <w:p w14:paraId="2ADDFB72" w14:textId="77777777" w:rsidR="002F4591" w:rsidRDefault="002F4591"/>
        </w:tc>
        <w:tc>
          <w:tcPr>
            <w:tcW w:w="5556" w:type="dxa"/>
          </w:tcPr>
          <w:p w14:paraId="21042154" w14:textId="77777777" w:rsidR="002F45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367F4FFC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D2C406D" w14:textId="77777777" w:rsidR="002F4591" w:rsidRDefault="002F4591">
            <w:pPr>
              <w:pStyle w:val="Right-alignedtext"/>
            </w:pPr>
          </w:p>
        </w:tc>
      </w:tr>
      <w:tr w:rsidR="00084A50" w14:paraId="75A27116" w14:textId="77777777" w:rsidTr="00DF32B2">
        <w:trPr>
          <w:trHeight w:val="288"/>
        </w:trPr>
        <w:tc>
          <w:tcPr>
            <w:tcW w:w="1265" w:type="dxa"/>
          </w:tcPr>
          <w:p w14:paraId="4D3FA6E4" w14:textId="77777777" w:rsidR="00084A50" w:rsidRDefault="00084A50"/>
        </w:tc>
        <w:tc>
          <w:tcPr>
            <w:tcW w:w="5556" w:type="dxa"/>
          </w:tcPr>
          <w:p w14:paraId="1DF26A59" w14:textId="77777777" w:rsidR="00084A50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7E692EC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F6995" w14:textId="77777777" w:rsidR="00084A50" w:rsidRDefault="00084A50">
            <w:pPr>
              <w:pStyle w:val="Right-alignedtext"/>
            </w:pPr>
          </w:p>
        </w:tc>
      </w:tr>
      <w:tr w:rsidR="00084A50" w14:paraId="74FF3EBF" w14:textId="77777777" w:rsidTr="00DF32B2">
        <w:trPr>
          <w:trHeight w:val="288"/>
        </w:trPr>
        <w:tc>
          <w:tcPr>
            <w:tcW w:w="1265" w:type="dxa"/>
          </w:tcPr>
          <w:p w14:paraId="73D951C6" w14:textId="77777777" w:rsidR="00084A50" w:rsidRDefault="00084A50"/>
        </w:tc>
        <w:tc>
          <w:tcPr>
            <w:tcW w:w="5556" w:type="dxa"/>
          </w:tcPr>
          <w:p w14:paraId="732311A3" w14:textId="77777777" w:rsidR="00084A50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3688C08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CD0E572" w14:textId="77777777" w:rsidR="00084A50" w:rsidRDefault="00084A50">
            <w:pPr>
              <w:pStyle w:val="Right-alignedtext"/>
            </w:pPr>
          </w:p>
        </w:tc>
      </w:tr>
      <w:tr w:rsidR="00767D7F" w14:paraId="0FD354F0" w14:textId="77777777" w:rsidTr="00DF32B2">
        <w:trPr>
          <w:trHeight w:val="288"/>
        </w:trPr>
        <w:tc>
          <w:tcPr>
            <w:tcW w:w="1265" w:type="dxa"/>
          </w:tcPr>
          <w:p w14:paraId="7F171ACC" w14:textId="77777777" w:rsidR="00767D7F" w:rsidRDefault="00767D7F"/>
        </w:tc>
        <w:tc>
          <w:tcPr>
            <w:tcW w:w="5556" w:type="dxa"/>
          </w:tcPr>
          <w:p w14:paraId="346BF63A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CD1DB20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9D01C1E" w14:textId="77777777" w:rsidR="00767D7F" w:rsidRDefault="00767D7F">
            <w:pPr>
              <w:pStyle w:val="Right-alignedtext"/>
            </w:pPr>
          </w:p>
        </w:tc>
      </w:tr>
      <w:tr w:rsidR="00767D7F" w14:paraId="2043E5BF" w14:textId="77777777" w:rsidTr="00DF32B2">
        <w:trPr>
          <w:trHeight w:val="288"/>
        </w:trPr>
        <w:tc>
          <w:tcPr>
            <w:tcW w:w="1265" w:type="dxa"/>
            <w:tcBorders>
              <w:bottom w:val="single" w:sz="4" w:space="0" w:color="BFBFBF" w:themeColor="background1" w:themeShade="BF"/>
            </w:tcBorders>
          </w:tcPr>
          <w:p w14:paraId="396E2AD8" w14:textId="77777777" w:rsidR="00767D7F" w:rsidRDefault="00767D7F"/>
        </w:tc>
        <w:tc>
          <w:tcPr>
            <w:tcW w:w="5556" w:type="dxa"/>
            <w:tcBorders>
              <w:bottom w:val="single" w:sz="4" w:space="0" w:color="BFBFBF" w:themeColor="background1" w:themeShade="BF"/>
            </w:tcBorders>
          </w:tcPr>
          <w:p w14:paraId="526E6806" w14:textId="77777777" w:rsidR="00767D7F" w:rsidRDefault="00767D7F"/>
        </w:tc>
        <w:tc>
          <w:tcPr>
            <w:tcW w:w="1635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709999ED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B2FA94" w14:textId="77777777" w:rsidR="00767D7F" w:rsidRDefault="00767D7F">
            <w:pPr>
              <w:pStyle w:val="Right-alignedtext"/>
            </w:pPr>
          </w:p>
        </w:tc>
      </w:tr>
      <w:tr w:rsidR="00767D7F" w14:paraId="23105416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67D18C07" w14:textId="77777777" w:rsidR="00767D7F" w:rsidRDefault="00767D7F"/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6CF5D8DC" w14:textId="77777777" w:rsidR="00767D7F" w:rsidRDefault="00767D7F"/>
        </w:tc>
        <w:sdt>
          <w:sdtPr>
            <w:id w:val="794338292"/>
            <w:placeholder>
              <w:docPart w:val="9D58678D43DB43F2AD6B9753FCD028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2E8D547A" w14:textId="77777777"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EEE9D2A" w14:textId="77777777" w:rsidR="00767D7F" w:rsidRDefault="00767D7F">
            <w:pPr>
              <w:pStyle w:val="Right-alignedtext"/>
            </w:pPr>
          </w:p>
        </w:tc>
      </w:tr>
      <w:tr w:rsidR="00767D7F" w14:paraId="52F72E74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4476A556" w14:textId="77777777"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16B1A9D0" w14:textId="77777777" w:rsidR="00767D7F" w:rsidRDefault="00767D7F"/>
        </w:tc>
        <w:sdt>
          <w:sdtPr>
            <w:id w:val="177394138"/>
            <w:placeholder>
              <w:docPart w:val="C6A989A2508E4DC1AD7DE1A2A1923C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38CC54AC" w14:textId="77777777" w:rsidR="00767D7F" w:rsidRPr="00335034" w:rsidRDefault="00335034" w:rsidP="002C31B5">
                <w:pPr>
                  <w:pStyle w:val="Heading1"/>
                </w:pPr>
                <w: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11D92899" w14:textId="77777777" w:rsidR="00767D7F" w:rsidRDefault="00767D7F">
            <w:pPr>
              <w:pStyle w:val="Right-alignedtext"/>
            </w:pPr>
          </w:p>
        </w:tc>
      </w:tr>
      <w:tr w:rsidR="00767D7F" w14:paraId="308F370C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BDECCF" w14:textId="77777777"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6432A4C7" w14:textId="77777777" w:rsidR="00767D7F" w:rsidRDefault="00767D7F"/>
        </w:tc>
        <w:sdt>
          <w:sdtPr>
            <w:id w:val="-2007200982"/>
            <w:placeholder>
              <w:docPart w:val="D234EAE631F74DC7A95ACFD946C68B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E84F92" w14:textId="77777777"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3C414F62" w14:textId="77777777" w:rsidR="00767D7F" w:rsidRDefault="00767D7F">
            <w:pPr>
              <w:pStyle w:val="Right-alignedtext"/>
            </w:pPr>
          </w:p>
        </w:tc>
      </w:tr>
    </w:tbl>
    <w:p w14:paraId="013F960A" w14:textId="369C1916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ED2167FA13FA40ABA2182CC3ADE4E37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64AE3">
            <w:t>Mujtaba</w:t>
          </w:r>
        </w:sdtContent>
      </w:sdt>
    </w:p>
    <w:p w14:paraId="7F6BA677" w14:textId="77777777" w:rsidR="00767D7F" w:rsidRDefault="00161833">
      <w:pPr>
        <w:pStyle w:val="Thankyou"/>
      </w:pPr>
      <w:r>
        <w:t>Thank you for your business!</w:t>
      </w:r>
    </w:p>
    <w:p w14:paraId="5FDE2335" w14:textId="4E7BC5A1" w:rsidR="00767D7F" w:rsidRDefault="00161833">
      <w:pPr>
        <w:pStyle w:val="ContactInfo"/>
      </w:pPr>
      <w:r>
        <w:t xml:space="preserve"> </w:t>
      </w:r>
      <w:sdt>
        <w:sdtPr>
          <w:id w:val="-1721738689"/>
          <w:placeholder>
            <w:docPart w:val="11FF25DB8AD049298B1970A74821A53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64AE3">
            <w:t>Mujtaba</w:t>
          </w:r>
        </w:sdtContent>
      </w:sdt>
      <w:r>
        <w:t xml:space="preserve"> </w:t>
      </w:r>
      <w:r w:rsidR="00264AE3">
        <w:t>34 Street, 645</w:t>
      </w:r>
      <w:r w:rsidR="00A2654F">
        <w:t xml:space="preserve"> </w:t>
      </w:r>
      <w:r w:rsidR="00502760">
        <w:t xml:space="preserve"> Phone:</w:t>
      </w:r>
      <w:r w:rsidR="00FF35D4">
        <w:t xml:space="preserve"> </w:t>
      </w:r>
      <w:r w:rsidR="00264AE3">
        <w:t>123 45678 9</w:t>
      </w:r>
      <w:r>
        <w:t xml:space="preserve"> </w:t>
      </w:r>
      <w:r w:rsidR="00502760">
        <w:t xml:space="preserve"> Fax:</w:t>
      </w:r>
      <w:r>
        <w:t xml:space="preserve"> </w:t>
      </w:r>
      <w:r w:rsidR="00264AE3">
        <w:t>null</w:t>
      </w:r>
      <w:r>
        <w:t xml:space="preserve">  </w:t>
      </w:r>
      <w:r w:rsidR="00264AE3">
        <w:t>contact@mujtaba.com</w:t>
      </w: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0F86" w14:textId="77777777" w:rsidR="00525672" w:rsidRDefault="00525672" w:rsidP="00DA124E">
      <w:r>
        <w:separator/>
      </w:r>
    </w:p>
  </w:endnote>
  <w:endnote w:type="continuationSeparator" w:id="0">
    <w:p w14:paraId="6EE6E514" w14:textId="77777777" w:rsidR="00525672" w:rsidRDefault="0052567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A211C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850EC9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CE9B" w14:textId="77777777" w:rsidR="00525672" w:rsidRDefault="00525672" w:rsidP="00DA124E">
      <w:r>
        <w:separator/>
      </w:r>
    </w:p>
  </w:footnote>
  <w:footnote w:type="continuationSeparator" w:id="0">
    <w:p w14:paraId="32EF21DF" w14:textId="77777777" w:rsidR="00525672" w:rsidRDefault="0052567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F7"/>
    <w:rsid w:val="00016EEA"/>
    <w:rsid w:val="00017EBC"/>
    <w:rsid w:val="00084A50"/>
    <w:rsid w:val="000F3D19"/>
    <w:rsid w:val="00141CC5"/>
    <w:rsid w:val="00161833"/>
    <w:rsid w:val="001D1A99"/>
    <w:rsid w:val="00253682"/>
    <w:rsid w:val="00264AE3"/>
    <w:rsid w:val="002C31B5"/>
    <w:rsid w:val="002F145D"/>
    <w:rsid w:val="002F405A"/>
    <w:rsid w:val="002F4591"/>
    <w:rsid w:val="00335034"/>
    <w:rsid w:val="003525FA"/>
    <w:rsid w:val="00380EBA"/>
    <w:rsid w:val="00390027"/>
    <w:rsid w:val="00502760"/>
    <w:rsid w:val="00525672"/>
    <w:rsid w:val="00541768"/>
    <w:rsid w:val="005E117D"/>
    <w:rsid w:val="006350A1"/>
    <w:rsid w:val="006645F7"/>
    <w:rsid w:val="006B4F86"/>
    <w:rsid w:val="00767D7F"/>
    <w:rsid w:val="007A2DFF"/>
    <w:rsid w:val="00846FB5"/>
    <w:rsid w:val="00865239"/>
    <w:rsid w:val="009F3F74"/>
    <w:rsid w:val="00A2654F"/>
    <w:rsid w:val="00A82089"/>
    <w:rsid w:val="00AC6A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D1A68F"/>
  <w15:docId w15:val="{655B871C-CF8C-4790-B3C9-9946EAE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CF484CCE64BC387065167B6AB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4BCBB-7C0C-4FE8-B504-E052BF428124}"/>
      </w:docPartPr>
      <w:docPartBody>
        <w:p w:rsidR="00000000" w:rsidRDefault="00EE3481">
          <w:pPr>
            <w:pStyle w:val="922CF484CCE64BC387065167B6ABB3A1"/>
          </w:pPr>
          <w:r>
            <w:t>100</w:t>
          </w:r>
        </w:p>
      </w:docPartBody>
    </w:docPart>
    <w:docPart>
      <w:docPartPr>
        <w:name w:val="8E0BE88866F2433F9DC59ECE21DAF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4F03-F66A-4C00-9D53-3B70FFD03FE9}"/>
      </w:docPartPr>
      <w:docPartBody>
        <w:p w:rsidR="00000000" w:rsidRDefault="00EE3481">
          <w:pPr>
            <w:pStyle w:val="8E0BE88866F2433F9DC59ECE21DAFBCD"/>
          </w:pPr>
          <w:r>
            <w:t>ABC12345</w:t>
          </w:r>
        </w:p>
      </w:docPartBody>
    </w:docPart>
    <w:docPart>
      <w:docPartPr>
        <w:name w:val="DB547AAA0BCC43D794020CC4EF9E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E578-4912-4D5C-9C83-EE7AFB4597B8}"/>
      </w:docPartPr>
      <w:docPartBody>
        <w:p w:rsidR="00000000" w:rsidRDefault="00EE3481">
          <w:pPr>
            <w:pStyle w:val="DB547AAA0BCC43D794020CC4EF9E3E33"/>
          </w:pPr>
          <w:r>
            <w:t>Salesperson</w:t>
          </w:r>
        </w:p>
      </w:docPartBody>
    </w:docPart>
    <w:docPart>
      <w:docPartPr>
        <w:name w:val="D52946F4CD7A422DA88727C728ECA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44D3F-41DE-4D70-BA1D-1EE59CB1449F}"/>
      </w:docPartPr>
      <w:docPartBody>
        <w:p w:rsidR="00000000" w:rsidRDefault="00EE3481">
          <w:pPr>
            <w:pStyle w:val="D52946F4CD7A422DA88727C728ECAB86"/>
          </w:pPr>
          <w:r>
            <w:t>Job</w:t>
          </w:r>
        </w:p>
      </w:docPartBody>
    </w:docPart>
    <w:docPart>
      <w:docPartPr>
        <w:name w:val="AF40BA2584454624956E34D302C5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9622E-4FC8-43AA-8509-5D039E42587A}"/>
      </w:docPartPr>
      <w:docPartBody>
        <w:p w:rsidR="00000000" w:rsidRDefault="00EE3481">
          <w:pPr>
            <w:pStyle w:val="AF40BA2584454624956E34D302C52C0B"/>
          </w:pPr>
          <w:r>
            <w:t>Payment Terms</w:t>
          </w:r>
        </w:p>
      </w:docPartBody>
    </w:docPart>
    <w:docPart>
      <w:docPartPr>
        <w:name w:val="A4802FA551764DD09AF4D87598610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52C8-F561-4E3E-B504-286CD0B1C38F}"/>
      </w:docPartPr>
      <w:docPartBody>
        <w:p w:rsidR="00000000" w:rsidRDefault="00EE3481">
          <w:pPr>
            <w:pStyle w:val="A4802FA551764DD09AF4D87598610738"/>
          </w:pPr>
          <w:r>
            <w:t>Due Date</w:t>
          </w:r>
        </w:p>
      </w:docPartBody>
    </w:docPart>
    <w:docPart>
      <w:docPartPr>
        <w:name w:val="C90F9FE1FE3E46F5A79BDE67FC521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3D6C-AACF-4D19-BDE3-B0147877FCD0}"/>
      </w:docPartPr>
      <w:docPartBody>
        <w:p w:rsidR="00000000" w:rsidRDefault="00EE3481">
          <w:pPr>
            <w:pStyle w:val="C90F9FE1FE3E46F5A79BDE67FC521391"/>
          </w:pPr>
          <w:r>
            <w:t>Due on receipt</w:t>
          </w:r>
        </w:p>
      </w:docPartBody>
    </w:docPart>
    <w:docPart>
      <w:docPartPr>
        <w:name w:val="13D1456963C845C8AC6A17C2CDA3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7B292-8179-4289-8310-9429B6F7CAF8}"/>
      </w:docPartPr>
      <w:docPartBody>
        <w:p w:rsidR="00000000" w:rsidRDefault="00EE3481">
          <w:pPr>
            <w:pStyle w:val="13D1456963C845C8AC6A17C2CDA35EE4"/>
          </w:pPr>
          <w:r>
            <w:t>Qty</w:t>
          </w:r>
        </w:p>
      </w:docPartBody>
    </w:docPart>
    <w:docPart>
      <w:docPartPr>
        <w:name w:val="E2BB2CF14B174625A7D372979DC09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39B9F-C8B5-4931-ACDC-1AD959A1B2B6}"/>
      </w:docPartPr>
      <w:docPartBody>
        <w:p w:rsidR="00000000" w:rsidRDefault="00EE3481">
          <w:pPr>
            <w:pStyle w:val="E2BB2CF14B174625A7D372979DC09D79"/>
          </w:pPr>
          <w:r>
            <w:t>Description</w:t>
          </w:r>
        </w:p>
      </w:docPartBody>
    </w:docPart>
    <w:docPart>
      <w:docPartPr>
        <w:name w:val="68606E9368C2420691BBE6C363FF8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838F-C02C-4792-9431-E1B34410577A}"/>
      </w:docPartPr>
      <w:docPartBody>
        <w:p w:rsidR="00000000" w:rsidRDefault="00EE3481">
          <w:pPr>
            <w:pStyle w:val="68606E9368C2420691BBE6C363FF85B7"/>
          </w:pPr>
          <w:r>
            <w:t>Unit Price</w:t>
          </w:r>
        </w:p>
      </w:docPartBody>
    </w:docPart>
    <w:docPart>
      <w:docPartPr>
        <w:name w:val="E70430560D1447A6A5046EBFCD4C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DD4C-1D8E-437F-BC55-10D6CEB95659}"/>
      </w:docPartPr>
      <w:docPartBody>
        <w:p w:rsidR="00000000" w:rsidRDefault="00EE3481">
          <w:pPr>
            <w:pStyle w:val="E70430560D1447A6A5046EBFCD4C1F3B"/>
          </w:pPr>
          <w:r>
            <w:t>Line Total</w:t>
          </w:r>
        </w:p>
      </w:docPartBody>
    </w:docPart>
    <w:docPart>
      <w:docPartPr>
        <w:name w:val="9D58678D43DB43F2AD6B9753FCD02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8544A-139B-4C4A-A8CC-37CA6CF87A47}"/>
      </w:docPartPr>
      <w:docPartBody>
        <w:p w:rsidR="00000000" w:rsidRDefault="00EE3481">
          <w:pPr>
            <w:pStyle w:val="9D58678D43DB43F2AD6B9753FCD0289B"/>
          </w:pPr>
          <w:r>
            <w:t>Subtotal</w:t>
          </w:r>
        </w:p>
      </w:docPartBody>
    </w:docPart>
    <w:docPart>
      <w:docPartPr>
        <w:name w:val="C6A989A2508E4DC1AD7DE1A2A192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579E3-D7AE-46FC-8EDE-D67044F7F377}"/>
      </w:docPartPr>
      <w:docPartBody>
        <w:p w:rsidR="00000000" w:rsidRDefault="00EE3481">
          <w:pPr>
            <w:pStyle w:val="C6A989A2508E4DC1AD7DE1A2A1923CA0"/>
          </w:pPr>
          <w:r>
            <w:t>Sales Tax</w:t>
          </w:r>
        </w:p>
      </w:docPartBody>
    </w:docPart>
    <w:docPart>
      <w:docPartPr>
        <w:name w:val="D234EAE631F74DC7A95ACFD946C6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B485-D4CD-46E5-B33E-A37F89CBBE93}"/>
      </w:docPartPr>
      <w:docPartBody>
        <w:p w:rsidR="00000000" w:rsidRDefault="00EE3481">
          <w:pPr>
            <w:pStyle w:val="D234EAE631F74DC7A95ACFD946C68B26"/>
          </w:pPr>
          <w:r>
            <w:t>Total</w:t>
          </w:r>
        </w:p>
      </w:docPartBody>
    </w:docPart>
    <w:docPart>
      <w:docPartPr>
        <w:name w:val="ED2167FA13FA40ABA2182CC3ADE4E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6E3D1-317D-40EE-A4D0-5C00611663D4}"/>
      </w:docPartPr>
      <w:docPartBody>
        <w:p w:rsidR="00000000" w:rsidRDefault="00EE3481">
          <w:pPr>
            <w:pStyle w:val="ED2167FA13FA40ABA2182CC3ADE4E37F"/>
          </w:pPr>
          <w:r>
            <w:t>Company Name</w:t>
          </w:r>
        </w:p>
      </w:docPartBody>
    </w:docPart>
    <w:docPart>
      <w:docPartPr>
        <w:name w:val="11FF25DB8AD049298B1970A74821A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824A-88F9-4E75-8D27-C0E2A15B9ACA}"/>
      </w:docPartPr>
      <w:docPartBody>
        <w:p w:rsidR="00000000" w:rsidRDefault="00EE3481">
          <w:pPr>
            <w:pStyle w:val="11FF25DB8AD049298B1970A74821A53F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81"/>
    <w:rsid w:val="00E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3F9486AA3417DB8BABFBE2A3C81CC">
    <w:name w:val="F783F9486AA3417DB8BABFBE2A3C81CC"/>
  </w:style>
  <w:style w:type="paragraph" w:customStyle="1" w:styleId="35F60836340649D09A464E4F13DDF792">
    <w:name w:val="35F60836340649D09A464E4F13DDF792"/>
  </w:style>
  <w:style w:type="paragraph" w:customStyle="1" w:styleId="922CF484CCE64BC387065167B6ABB3A1">
    <w:name w:val="922CF484CCE64BC387065167B6ABB3A1"/>
  </w:style>
  <w:style w:type="paragraph" w:customStyle="1" w:styleId="0837D94812814D08849DA10BBF6100C2">
    <w:name w:val="0837D94812814D08849DA10BBF6100C2"/>
  </w:style>
  <w:style w:type="paragraph" w:customStyle="1" w:styleId="7472EF1263934BA69C45679F033DD391">
    <w:name w:val="7472EF1263934BA69C45679F033DD391"/>
  </w:style>
  <w:style w:type="paragraph" w:customStyle="1" w:styleId="8A36255948AD4C51A8BAB2E6167CD490">
    <w:name w:val="8A36255948AD4C51A8BAB2E6167CD490"/>
  </w:style>
  <w:style w:type="paragraph" w:customStyle="1" w:styleId="C50CCA47113844648531FD1B86F8001C">
    <w:name w:val="C50CCA47113844648531FD1B86F8001C"/>
  </w:style>
  <w:style w:type="paragraph" w:customStyle="1" w:styleId="8E0BE88866F2433F9DC59ECE21DAFBCD">
    <w:name w:val="8E0BE88866F2433F9DC59ECE21DAFBCD"/>
  </w:style>
  <w:style w:type="paragraph" w:customStyle="1" w:styleId="DB547AAA0BCC43D794020CC4EF9E3E33">
    <w:name w:val="DB547AAA0BCC43D794020CC4EF9E3E33"/>
  </w:style>
  <w:style w:type="paragraph" w:customStyle="1" w:styleId="D52946F4CD7A422DA88727C728ECAB86">
    <w:name w:val="D52946F4CD7A422DA88727C728ECAB86"/>
  </w:style>
  <w:style w:type="paragraph" w:customStyle="1" w:styleId="AF40BA2584454624956E34D302C52C0B">
    <w:name w:val="AF40BA2584454624956E34D302C52C0B"/>
  </w:style>
  <w:style w:type="paragraph" w:customStyle="1" w:styleId="A4802FA551764DD09AF4D87598610738">
    <w:name w:val="A4802FA551764DD09AF4D87598610738"/>
  </w:style>
  <w:style w:type="paragraph" w:customStyle="1" w:styleId="C90F9FE1FE3E46F5A79BDE67FC521391">
    <w:name w:val="C90F9FE1FE3E46F5A79BDE67FC521391"/>
  </w:style>
  <w:style w:type="paragraph" w:customStyle="1" w:styleId="13D1456963C845C8AC6A17C2CDA35EE4">
    <w:name w:val="13D1456963C845C8AC6A17C2CDA35EE4"/>
  </w:style>
  <w:style w:type="paragraph" w:customStyle="1" w:styleId="E2BB2CF14B174625A7D372979DC09D79">
    <w:name w:val="E2BB2CF14B174625A7D372979DC09D79"/>
  </w:style>
  <w:style w:type="paragraph" w:customStyle="1" w:styleId="68606E9368C2420691BBE6C363FF85B7">
    <w:name w:val="68606E9368C2420691BBE6C363FF85B7"/>
  </w:style>
  <w:style w:type="paragraph" w:customStyle="1" w:styleId="E70430560D1447A6A5046EBFCD4C1F3B">
    <w:name w:val="E70430560D1447A6A5046EBFCD4C1F3B"/>
  </w:style>
  <w:style w:type="paragraph" w:customStyle="1" w:styleId="9D58678D43DB43F2AD6B9753FCD0289B">
    <w:name w:val="9D58678D43DB43F2AD6B9753FCD0289B"/>
  </w:style>
  <w:style w:type="paragraph" w:customStyle="1" w:styleId="C6A989A2508E4DC1AD7DE1A2A1923CA0">
    <w:name w:val="C6A989A2508E4DC1AD7DE1A2A1923CA0"/>
  </w:style>
  <w:style w:type="paragraph" w:customStyle="1" w:styleId="D234EAE631F74DC7A95ACFD946C68B26">
    <w:name w:val="D234EAE631F74DC7A95ACFD946C68B26"/>
  </w:style>
  <w:style w:type="paragraph" w:customStyle="1" w:styleId="ED2167FA13FA40ABA2182CC3ADE4E37F">
    <w:name w:val="ED2167FA13FA40ABA2182CC3ADE4E37F"/>
  </w:style>
  <w:style w:type="paragraph" w:customStyle="1" w:styleId="11FF25DB8AD049298B1970A74821A53F">
    <w:name w:val="11FF25DB8AD049298B1970A74821A53F"/>
  </w:style>
  <w:style w:type="paragraph" w:customStyle="1" w:styleId="ACA4E7E9995A4DEABED18347DFAFD11E">
    <w:name w:val="ACA4E7E9995A4DEABED18347DFAFD11E"/>
  </w:style>
  <w:style w:type="paragraph" w:customStyle="1" w:styleId="784A62F012E942D19CE0A198DD39374C">
    <w:name w:val="784A62F012E942D19CE0A198DD39374C"/>
  </w:style>
  <w:style w:type="paragraph" w:customStyle="1" w:styleId="A077CE30BF4C4CB3AA8D201BF57A0729">
    <w:name w:val="A077CE30BF4C4CB3AA8D201BF57A0729"/>
  </w:style>
  <w:style w:type="paragraph" w:customStyle="1" w:styleId="FF1DE018361C4B47BCE59929BA389BA7">
    <w:name w:val="FF1DE018361C4B47BCE59929BA389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Mujtaba</dc:creator>
  <cp:keywords>Mujtaba</cp:keywords>
  <cp:lastModifiedBy>(SP22-BSE-036)MUHAMMADMUJTABA</cp:lastModifiedBy>
  <cp:revision>3</cp:revision>
  <dcterms:created xsi:type="dcterms:W3CDTF">2022-03-03T05:56:00Z</dcterms:created>
  <dcterms:modified xsi:type="dcterms:W3CDTF">2022-03-03T06:00:00Z</dcterms:modified>
  <cp:category/>
  <cp:version/>
</cp:coreProperties>
</file>