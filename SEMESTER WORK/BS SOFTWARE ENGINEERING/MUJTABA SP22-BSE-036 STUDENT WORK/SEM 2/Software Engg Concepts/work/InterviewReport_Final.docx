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00140" w14:textId="505AA035" w:rsidR="00952F7D" w:rsidRDefault="00DF198B" w:rsidP="00DF198B">
      <w:pPr>
        <w:pStyle w:val="GraphicAnchor"/>
      </w:pPr>
      <w:r w:rsidRPr="004909D9">
        <w:rPr>
          <w:noProof/>
        </w:rPr>
        <w:drawing>
          <wp:anchor distT="0" distB="0" distL="114300" distR="114300" simplePos="0" relativeHeight="251658240" behindDoc="1" locked="0" layoutInCell="1" allowOverlap="1" wp14:anchorId="25C9E54A" wp14:editId="67BFC11D">
            <wp:simplePos x="0" y="0"/>
            <wp:positionH relativeFrom="margin">
              <wp:posOffset>-395785</wp:posOffset>
            </wp:positionH>
            <wp:positionV relativeFrom="margin">
              <wp:align>center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912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988"/>
        <w:gridCol w:w="24"/>
        <w:gridCol w:w="965"/>
        <w:gridCol w:w="49"/>
        <w:gridCol w:w="5067"/>
        <w:gridCol w:w="57"/>
        <w:gridCol w:w="957"/>
        <w:gridCol w:w="32"/>
        <w:gridCol w:w="982"/>
      </w:tblGrid>
      <w:tr w:rsidR="00DF198B" w14:paraId="537BF394" w14:textId="77777777" w:rsidTr="00093BC9">
        <w:trPr>
          <w:trHeight w:val="1055"/>
        </w:trPr>
        <w:tc>
          <w:tcPr>
            <w:tcW w:w="9121" w:type="dxa"/>
            <w:gridSpan w:val="9"/>
          </w:tcPr>
          <w:p w14:paraId="17FCACC0" w14:textId="00391AB3" w:rsidR="00DF198B" w:rsidRDefault="00806EF8"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24755DE" wp14:editId="125B938C">
                  <wp:simplePos x="0" y="0"/>
                  <wp:positionH relativeFrom="column">
                    <wp:posOffset>1510911</wp:posOffset>
                  </wp:positionH>
                  <wp:positionV relativeFrom="paragraph">
                    <wp:posOffset>522</wp:posOffset>
                  </wp:positionV>
                  <wp:extent cx="2924175" cy="1462088"/>
                  <wp:effectExtent l="0" t="0" r="0" b="0"/>
                  <wp:wrapTopAndBottom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ui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1462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DF198B" w14:paraId="4A9F56EE" w14:textId="77777777" w:rsidTr="00093BC9">
        <w:trPr>
          <w:trHeight w:val="1040"/>
        </w:trPr>
        <w:tc>
          <w:tcPr>
            <w:tcW w:w="1012" w:type="dxa"/>
            <w:gridSpan w:val="2"/>
            <w:tcBorders>
              <w:right w:val="single" w:sz="18" w:space="0" w:color="476166" w:themeColor="accent1"/>
            </w:tcBorders>
          </w:tcPr>
          <w:p w14:paraId="553C4696" w14:textId="77777777" w:rsidR="00DF198B" w:rsidRDefault="00DF198B"/>
        </w:tc>
        <w:tc>
          <w:tcPr>
            <w:tcW w:w="7095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6CCFD2" w14:textId="3889DC3E" w:rsidR="00DF198B" w:rsidRPr="00DF198B" w:rsidRDefault="00DE528C" w:rsidP="00874FE7">
            <w:pPr>
              <w:pStyle w:val="Heading1"/>
            </w:pPr>
            <w:r>
              <w:t>Interview Report</w:t>
            </w:r>
          </w:p>
        </w:tc>
        <w:tc>
          <w:tcPr>
            <w:tcW w:w="1014" w:type="dxa"/>
            <w:gridSpan w:val="2"/>
            <w:tcBorders>
              <w:left w:val="single" w:sz="18" w:space="0" w:color="476166" w:themeColor="accent1"/>
            </w:tcBorders>
          </w:tcPr>
          <w:p w14:paraId="5D6D7145" w14:textId="77777777" w:rsidR="00DF198B" w:rsidRDefault="00DF198B"/>
        </w:tc>
      </w:tr>
      <w:tr w:rsidR="00DF198B" w14:paraId="35172E5A" w14:textId="77777777" w:rsidTr="00093BC9">
        <w:trPr>
          <w:trHeight w:val="1791"/>
        </w:trPr>
        <w:tc>
          <w:tcPr>
            <w:tcW w:w="988" w:type="dxa"/>
          </w:tcPr>
          <w:p w14:paraId="5DD6D3C2" w14:textId="77777777" w:rsidR="00DF198B" w:rsidRDefault="00DF198B"/>
        </w:tc>
        <w:tc>
          <w:tcPr>
            <w:tcW w:w="7151" w:type="dxa"/>
            <w:gridSpan w:val="7"/>
          </w:tcPr>
          <w:p w14:paraId="15869784" w14:textId="77777777" w:rsidR="00DF198B" w:rsidRDefault="00DF198B"/>
        </w:tc>
        <w:tc>
          <w:tcPr>
            <w:tcW w:w="981" w:type="dxa"/>
          </w:tcPr>
          <w:p w14:paraId="676F54DA" w14:textId="77777777" w:rsidR="00DF198B" w:rsidRDefault="00DF198B"/>
        </w:tc>
      </w:tr>
      <w:tr w:rsidR="00DF198B" w14:paraId="1F4843F5" w14:textId="77777777" w:rsidTr="00093BC9">
        <w:trPr>
          <w:trHeight w:val="905"/>
        </w:trPr>
        <w:tc>
          <w:tcPr>
            <w:tcW w:w="2026" w:type="dxa"/>
            <w:gridSpan w:val="4"/>
          </w:tcPr>
          <w:p w14:paraId="5559EF89" w14:textId="77777777" w:rsidR="00DF198B" w:rsidRDefault="00DF198B"/>
        </w:tc>
        <w:tc>
          <w:tcPr>
            <w:tcW w:w="5067" w:type="dxa"/>
            <w:shd w:val="clear" w:color="auto" w:fill="FFFFFF" w:themeFill="background1"/>
          </w:tcPr>
          <w:p w14:paraId="0FDD8F80" w14:textId="0BA6C0A2" w:rsidR="00DF198B" w:rsidRPr="005F7522" w:rsidRDefault="00806EF8" w:rsidP="00093BC9">
            <w:pPr>
              <w:jc w:val="center"/>
              <w:rPr>
                <w:rFonts w:ascii="Georgia" w:hAnsi="Georgia"/>
                <w:i/>
                <w:iCs/>
                <w:color w:val="000000" w:themeColor="text1"/>
                <w:sz w:val="48"/>
                <w:szCs w:val="48"/>
              </w:rPr>
            </w:pPr>
            <w:r w:rsidRPr="005F7522">
              <w:rPr>
                <w:rFonts w:ascii="Georgia" w:hAnsi="Georgia"/>
                <w:i/>
                <w:iCs/>
                <w:color w:val="000000" w:themeColor="text1"/>
                <w:sz w:val="48"/>
                <w:szCs w:val="48"/>
              </w:rPr>
              <w:t>Submitted By:</w:t>
            </w:r>
          </w:p>
          <w:p w14:paraId="7647477D" w14:textId="142F8670" w:rsidR="00806EF8" w:rsidRPr="005F7522" w:rsidRDefault="00806EF8" w:rsidP="00093BC9">
            <w:pPr>
              <w:jc w:val="center"/>
              <w:rPr>
                <w:rFonts w:ascii="Georgia" w:hAnsi="Georgia"/>
                <w:i/>
                <w:iCs/>
                <w:color w:val="000000" w:themeColor="text1"/>
                <w:sz w:val="48"/>
                <w:szCs w:val="48"/>
              </w:rPr>
            </w:pPr>
          </w:p>
        </w:tc>
        <w:tc>
          <w:tcPr>
            <w:tcW w:w="2028" w:type="dxa"/>
            <w:gridSpan w:val="4"/>
          </w:tcPr>
          <w:p w14:paraId="278E75C1" w14:textId="77777777" w:rsidR="00DF198B" w:rsidRDefault="00DF198B"/>
        </w:tc>
      </w:tr>
      <w:tr w:rsidR="00DF198B" w14:paraId="6E40C123" w14:textId="77777777" w:rsidTr="00093BC9">
        <w:trPr>
          <w:trHeight w:val="1423"/>
        </w:trPr>
        <w:tc>
          <w:tcPr>
            <w:tcW w:w="2026" w:type="dxa"/>
            <w:gridSpan w:val="4"/>
          </w:tcPr>
          <w:p w14:paraId="3263D57D" w14:textId="77777777" w:rsidR="00DF198B" w:rsidRDefault="00DF198B"/>
        </w:tc>
        <w:tc>
          <w:tcPr>
            <w:tcW w:w="5067" w:type="dxa"/>
            <w:shd w:val="clear" w:color="auto" w:fill="FFFFFF" w:themeFill="background1"/>
          </w:tcPr>
          <w:p w14:paraId="6EAB2F9B" w14:textId="7500A951" w:rsidR="00114B6C" w:rsidRPr="005F7522" w:rsidRDefault="00806EF8" w:rsidP="00093BC9">
            <w:pPr>
              <w:pStyle w:val="Heading2"/>
              <w:spacing w:line="360" w:lineRule="auto"/>
              <w:rPr>
                <w:b w:val="0"/>
                <w:i/>
                <w:iCs/>
                <w:color w:val="000000" w:themeColor="text1"/>
                <w:sz w:val="40"/>
                <w:szCs w:val="40"/>
              </w:rPr>
            </w:pPr>
            <w:r w:rsidRPr="005F7522">
              <w:rPr>
                <w:b w:val="0"/>
                <w:i/>
                <w:iCs/>
                <w:color w:val="000000" w:themeColor="text1"/>
                <w:sz w:val="40"/>
                <w:szCs w:val="40"/>
              </w:rPr>
              <w:t>M</w:t>
            </w:r>
            <w:r w:rsidR="00093BC9" w:rsidRPr="005F7522">
              <w:rPr>
                <w:b w:val="0"/>
                <w:i/>
                <w:iCs/>
                <w:color w:val="000000" w:themeColor="text1"/>
                <w:sz w:val="40"/>
                <w:szCs w:val="40"/>
              </w:rPr>
              <w:t xml:space="preserve">uhammad </w:t>
            </w:r>
            <w:r w:rsidR="00114B6C" w:rsidRPr="005F7522">
              <w:rPr>
                <w:b w:val="0"/>
                <w:i/>
                <w:iCs/>
                <w:color w:val="000000" w:themeColor="text1"/>
                <w:sz w:val="40"/>
                <w:szCs w:val="40"/>
              </w:rPr>
              <w:t>Mujtaba</w:t>
            </w:r>
          </w:p>
          <w:p w14:paraId="33CDD852" w14:textId="211A24EE" w:rsidR="00806EF8" w:rsidRPr="005F7522" w:rsidRDefault="00BF2E55" w:rsidP="00093BC9">
            <w:pPr>
              <w:spacing w:line="360" w:lineRule="auto"/>
              <w:jc w:val="center"/>
              <w:rPr>
                <w:rFonts w:asciiTheme="majorBidi" w:hAnsiTheme="majorBidi" w:cstheme="majorBidi"/>
                <w:i/>
                <w:iCs/>
                <w:color w:val="15578C" w:themeColor="accent3" w:themeShade="BF"/>
                <w:sz w:val="28"/>
                <w:szCs w:val="28"/>
              </w:rPr>
            </w:pPr>
            <w:r w:rsidRPr="005F7522">
              <w:rPr>
                <w:rFonts w:asciiTheme="majorBidi" w:hAnsiTheme="majorBidi" w:cstheme="majorBidi"/>
                <w:i/>
                <w:iCs/>
                <w:color w:val="15578C" w:themeColor="accent3" w:themeShade="BF"/>
                <w:sz w:val="28"/>
                <w:szCs w:val="28"/>
              </w:rPr>
              <w:t>SP22-BSE-036</w:t>
            </w:r>
          </w:p>
          <w:p w14:paraId="6A19F747" w14:textId="6BEBA865" w:rsidR="00114B6C" w:rsidRPr="005F7522" w:rsidRDefault="00114B6C" w:rsidP="00093BC9">
            <w:pPr>
              <w:pStyle w:val="Heading2"/>
              <w:spacing w:line="360" w:lineRule="auto"/>
              <w:rPr>
                <w:b w:val="0"/>
                <w:i/>
                <w:iCs/>
                <w:color w:val="000000" w:themeColor="text1"/>
                <w:sz w:val="44"/>
                <w:szCs w:val="44"/>
              </w:rPr>
            </w:pPr>
            <w:r w:rsidRPr="005F7522">
              <w:rPr>
                <w:b w:val="0"/>
                <w:i/>
                <w:iCs/>
                <w:color w:val="000000" w:themeColor="text1"/>
                <w:sz w:val="44"/>
                <w:szCs w:val="44"/>
              </w:rPr>
              <w:t>Malaika</w:t>
            </w:r>
            <w:r w:rsidR="00806EF8" w:rsidRPr="005F7522">
              <w:rPr>
                <w:b w:val="0"/>
                <w:i/>
                <w:iCs/>
                <w:color w:val="000000" w:themeColor="text1"/>
                <w:sz w:val="44"/>
                <w:szCs w:val="44"/>
              </w:rPr>
              <w:t xml:space="preserve"> Wahid</w:t>
            </w:r>
          </w:p>
          <w:p w14:paraId="31A83C9D" w14:textId="1D35D785" w:rsidR="00806EF8" w:rsidRPr="005F7522" w:rsidRDefault="00806EF8" w:rsidP="00093BC9">
            <w:pPr>
              <w:spacing w:line="360" w:lineRule="auto"/>
              <w:jc w:val="center"/>
              <w:rPr>
                <w:i/>
                <w:iCs/>
                <w:color w:val="15578C" w:themeColor="accent3" w:themeShade="BF"/>
              </w:rPr>
            </w:pPr>
            <w:r w:rsidRPr="005F7522">
              <w:rPr>
                <w:rFonts w:asciiTheme="majorBidi" w:hAnsiTheme="majorBidi" w:cstheme="majorBidi"/>
                <w:i/>
                <w:iCs/>
                <w:color w:val="15578C" w:themeColor="accent3" w:themeShade="BF"/>
                <w:sz w:val="28"/>
                <w:szCs w:val="28"/>
              </w:rPr>
              <w:t>SP22-BSE-025</w:t>
            </w:r>
          </w:p>
          <w:p w14:paraId="1F188738" w14:textId="3599CB1B" w:rsidR="00114B6C" w:rsidRPr="005F7522" w:rsidRDefault="00806EF8" w:rsidP="00093BC9">
            <w:pPr>
              <w:pStyle w:val="Heading2"/>
              <w:spacing w:line="360" w:lineRule="auto"/>
              <w:rPr>
                <w:b w:val="0"/>
                <w:i/>
                <w:iCs/>
                <w:color w:val="000000" w:themeColor="text1"/>
                <w:sz w:val="44"/>
                <w:szCs w:val="44"/>
              </w:rPr>
            </w:pPr>
            <w:r w:rsidRPr="005F7522">
              <w:rPr>
                <w:b w:val="0"/>
                <w:i/>
                <w:iCs/>
                <w:color w:val="000000" w:themeColor="text1"/>
                <w:sz w:val="44"/>
                <w:szCs w:val="44"/>
              </w:rPr>
              <w:t>Moee</w:t>
            </w:r>
            <w:r w:rsidR="00114B6C" w:rsidRPr="005F7522">
              <w:rPr>
                <w:b w:val="0"/>
                <w:i/>
                <w:iCs/>
                <w:color w:val="000000" w:themeColor="text1"/>
                <w:sz w:val="44"/>
                <w:szCs w:val="44"/>
              </w:rPr>
              <w:t>z</w:t>
            </w:r>
            <w:r w:rsidRPr="005F7522">
              <w:rPr>
                <w:b w:val="0"/>
                <w:i/>
                <w:iCs/>
                <w:color w:val="000000" w:themeColor="text1"/>
                <w:sz w:val="44"/>
                <w:szCs w:val="44"/>
              </w:rPr>
              <w:t>-Ur-Rehman</w:t>
            </w:r>
          </w:p>
          <w:p w14:paraId="2CD64016" w14:textId="681190B7" w:rsidR="00806EF8" w:rsidRPr="005F7522" w:rsidRDefault="00806EF8" w:rsidP="00093BC9">
            <w:pPr>
              <w:spacing w:line="360" w:lineRule="auto"/>
              <w:jc w:val="center"/>
              <w:rPr>
                <w:i/>
                <w:iCs/>
                <w:color w:val="15578C" w:themeColor="accent3" w:themeShade="BF"/>
              </w:rPr>
            </w:pPr>
            <w:r w:rsidRPr="005F7522">
              <w:rPr>
                <w:rFonts w:asciiTheme="majorBidi" w:hAnsiTheme="majorBidi" w:cstheme="majorBidi"/>
                <w:i/>
                <w:iCs/>
                <w:color w:val="15578C" w:themeColor="accent3" w:themeShade="BF"/>
                <w:sz w:val="28"/>
                <w:szCs w:val="28"/>
              </w:rPr>
              <w:t>SP22-BSE-027</w:t>
            </w:r>
          </w:p>
          <w:p w14:paraId="35BC7C00" w14:textId="77777777" w:rsidR="00DF198B" w:rsidRPr="005F7522" w:rsidRDefault="00DE528C" w:rsidP="00093BC9">
            <w:pPr>
              <w:pStyle w:val="Heading2"/>
              <w:spacing w:line="360" w:lineRule="auto"/>
              <w:rPr>
                <w:b w:val="0"/>
                <w:i/>
                <w:iCs/>
                <w:color w:val="000000" w:themeColor="text1"/>
                <w:sz w:val="44"/>
                <w:szCs w:val="44"/>
              </w:rPr>
            </w:pPr>
            <w:r w:rsidRPr="005F7522">
              <w:rPr>
                <w:b w:val="0"/>
                <w:i/>
                <w:iCs/>
                <w:color w:val="000000" w:themeColor="text1"/>
                <w:sz w:val="44"/>
                <w:szCs w:val="44"/>
              </w:rPr>
              <w:t>Ayesha</w:t>
            </w:r>
            <w:r w:rsidR="00806EF8" w:rsidRPr="005F7522">
              <w:rPr>
                <w:b w:val="0"/>
                <w:i/>
                <w:iCs/>
                <w:color w:val="000000" w:themeColor="text1"/>
                <w:sz w:val="44"/>
                <w:szCs w:val="44"/>
              </w:rPr>
              <w:t xml:space="preserve"> Majeed</w:t>
            </w:r>
          </w:p>
          <w:p w14:paraId="4CA9888A" w14:textId="04E9A862" w:rsidR="00806EF8" w:rsidRPr="005F7522" w:rsidRDefault="00806EF8" w:rsidP="00093BC9">
            <w:pPr>
              <w:spacing w:line="360" w:lineRule="auto"/>
              <w:jc w:val="center"/>
              <w:rPr>
                <w:i/>
                <w:iCs/>
                <w:color w:val="15578C" w:themeColor="accent3" w:themeShade="BF"/>
              </w:rPr>
            </w:pPr>
            <w:r w:rsidRPr="005F7522">
              <w:rPr>
                <w:rFonts w:asciiTheme="majorBidi" w:hAnsiTheme="majorBidi" w:cstheme="majorBidi"/>
                <w:i/>
                <w:iCs/>
                <w:color w:val="15578C" w:themeColor="accent3" w:themeShade="BF"/>
                <w:sz w:val="28"/>
                <w:szCs w:val="28"/>
              </w:rPr>
              <w:t>SP22-BSE-008</w:t>
            </w:r>
          </w:p>
          <w:p w14:paraId="3B01DAD3" w14:textId="6FFBB9D3" w:rsidR="00806EF8" w:rsidRPr="005F7522" w:rsidRDefault="00806EF8" w:rsidP="00093BC9">
            <w:pPr>
              <w:jc w:val="center"/>
              <w:rPr>
                <w:i/>
                <w:iCs/>
                <w:color w:val="000000" w:themeColor="text1"/>
              </w:rPr>
            </w:pPr>
          </w:p>
        </w:tc>
        <w:tc>
          <w:tcPr>
            <w:tcW w:w="2028" w:type="dxa"/>
            <w:gridSpan w:val="4"/>
          </w:tcPr>
          <w:p w14:paraId="5134B641" w14:textId="77777777" w:rsidR="00DF198B" w:rsidRDefault="00DF198B"/>
        </w:tc>
      </w:tr>
      <w:tr w:rsidR="00DF198B" w14:paraId="167FC268" w14:textId="77777777" w:rsidTr="00093BC9">
        <w:trPr>
          <w:trHeight w:val="6774"/>
        </w:trPr>
        <w:tc>
          <w:tcPr>
            <w:tcW w:w="2026" w:type="dxa"/>
            <w:gridSpan w:val="4"/>
            <w:vAlign w:val="bottom"/>
          </w:tcPr>
          <w:p w14:paraId="453E60A3" w14:textId="4E0BF3BF" w:rsidR="00DF198B" w:rsidRDefault="00093BC9" w:rsidP="00DF198B">
            <w:pPr>
              <w:jc w:val="center"/>
            </w:pPr>
            <w:r>
              <w:lastRenderedPageBreak/>
              <w:t xml:space="preserve"> </w:t>
            </w:r>
          </w:p>
        </w:tc>
        <w:tc>
          <w:tcPr>
            <w:tcW w:w="5067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50E300D" w14:textId="7E177A97" w:rsidR="00DF198B" w:rsidRPr="00DF198B" w:rsidRDefault="00093BC9" w:rsidP="00093BC9">
            <w:pPr>
              <w:pStyle w:val="Heading3"/>
              <w:jc w:val="left"/>
            </w:pPr>
            <w:r>
              <w:t xml:space="preserve">                </w:t>
            </w:r>
            <w:r w:rsidR="00BB30A3">
              <w:t>Oct 5, 2022</w:t>
            </w:r>
          </w:p>
          <w:p w14:paraId="0C56063E" w14:textId="3122EB7B" w:rsidR="00874FE7" w:rsidRPr="00DF198B" w:rsidRDefault="00093BC9" w:rsidP="00093BC9">
            <w:pPr>
              <w:pStyle w:val="Heading3"/>
              <w:jc w:val="left"/>
            </w:pPr>
            <w:r>
              <w:t xml:space="preserve">                         </w:t>
            </w:r>
            <w:sdt>
              <w:sdtPr>
                <w:id w:val="-1516760087"/>
                <w:placeholder>
                  <w:docPart w:val="DD8F180E812A41A7AD9A44AC946F9A6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B3A2FBF" w14:textId="0A4A9C4D" w:rsidR="00DF198B" w:rsidRPr="00DF198B" w:rsidRDefault="00BB30A3" w:rsidP="00093BC9">
            <w:pPr>
              <w:pStyle w:val="Heading3"/>
              <w:jc w:val="left"/>
            </w:pPr>
            <w:r>
              <w:t>Software Engineering Concepts</w:t>
            </w:r>
          </w:p>
          <w:p w14:paraId="62468734" w14:textId="23B09B89" w:rsidR="00DF198B" w:rsidRPr="00DF198B" w:rsidRDefault="00093BC9" w:rsidP="00093BC9">
            <w:pPr>
              <w:pStyle w:val="Heading3"/>
              <w:jc w:val="left"/>
            </w:pPr>
            <w:r>
              <w:t xml:space="preserve">                         </w:t>
            </w:r>
            <w:sdt>
              <w:sdtPr>
                <w:id w:val="1492440299"/>
                <w:placeholder>
                  <w:docPart w:val="A25E8C6A4E634E3E94D7068535156C40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6BDC768" w14:textId="494BA60B" w:rsidR="00DF198B" w:rsidRDefault="00093BC9" w:rsidP="00093BC9">
            <w:pPr>
              <w:pStyle w:val="Heading3"/>
              <w:jc w:val="left"/>
            </w:pPr>
            <w:r>
              <w:t xml:space="preserve">           </w:t>
            </w:r>
            <w:r w:rsidR="001A03E2">
              <w:t>Sir Attique Ahmad</w:t>
            </w:r>
          </w:p>
          <w:p w14:paraId="7997C1BC" w14:textId="10E2BB3F" w:rsidR="00DF198B" w:rsidRPr="00DF198B" w:rsidRDefault="00093BC9" w:rsidP="00093BC9">
            <w:pPr>
              <w:jc w:val="center"/>
            </w:pPr>
            <w:r>
              <w:t xml:space="preserve">   </w:t>
            </w:r>
          </w:p>
        </w:tc>
        <w:tc>
          <w:tcPr>
            <w:tcW w:w="2028" w:type="dxa"/>
            <w:gridSpan w:val="4"/>
            <w:vAlign w:val="bottom"/>
          </w:tcPr>
          <w:p w14:paraId="4DF04B26" w14:textId="2F5ED09D" w:rsidR="00DF198B" w:rsidRDefault="00DF198B" w:rsidP="00093BC9">
            <w:pPr>
              <w:jc w:val="center"/>
            </w:pPr>
          </w:p>
        </w:tc>
      </w:tr>
      <w:tr w:rsidR="00DF198B" w14:paraId="2F3497D1" w14:textId="77777777" w:rsidTr="00093BC9">
        <w:trPr>
          <w:trHeight w:val="262"/>
        </w:trPr>
        <w:tc>
          <w:tcPr>
            <w:tcW w:w="1977" w:type="dxa"/>
            <w:gridSpan w:val="3"/>
          </w:tcPr>
          <w:p w14:paraId="3E51BBD7" w14:textId="77777777" w:rsidR="00DF198B" w:rsidRDefault="00DF198B"/>
        </w:tc>
        <w:tc>
          <w:tcPr>
            <w:tcW w:w="5173" w:type="dxa"/>
            <w:gridSpan w:val="3"/>
          </w:tcPr>
          <w:p w14:paraId="609FF973" w14:textId="0C52964F" w:rsidR="00DF198B" w:rsidRDefault="00093BC9" w:rsidP="00093BC9">
            <w:pPr>
              <w:tabs>
                <w:tab w:val="left" w:pos="1710"/>
              </w:tabs>
            </w:pPr>
            <w:r>
              <w:t xml:space="preserve">         </w:t>
            </w:r>
            <w:r>
              <w:tab/>
            </w:r>
          </w:p>
        </w:tc>
        <w:tc>
          <w:tcPr>
            <w:tcW w:w="1970" w:type="dxa"/>
            <w:gridSpan w:val="3"/>
          </w:tcPr>
          <w:p w14:paraId="7431A284" w14:textId="77777777" w:rsidR="00DF198B" w:rsidRDefault="00DF198B" w:rsidP="00093BC9">
            <w:pPr>
              <w:jc w:val="center"/>
            </w:pPr>
          </w:p>
        </w:tc>
      </w:tr>
    </w:tbl>
    <w:p w14:paraId="7CB5941E" w14:textId="6BFE7F63" w:rsidR="00DE528C" w:rsidRDefault="00DE528C" w:rsidP="00DE528C">
      <w:pPr>
        <w:pStyle w:val="GraphicAnchor"/>
      </w:pPr>
    </w:p>
    <w:p w14:paraId="400DCFE5" w14:textId="7C90F660" w:rsidR="009348E8" w:rsidRPr="00772A15" w:rsidRDefault="00DE528C" w:rsidP="00772A15">
      <w:pPr>
        <w:rPr>
          <w:sz w:val="10"/>
        </w:rPr>
      </w:pPr>
      <w:r>
        <w:br w:type="page"/>
      </w:r>
    </w:p>
    <w:p w14:paraId="02433A82" w14:textId="62B5F4EB" w:rsidR="008E6690" w:rsidRDefault="008E6690" w:rsidP="008E6690">
      <w:pPr>
        <w:pStyle w:val="GraphicAnchor"/>
        <w:spacing w:line="360" w:lineRule="auto"/>
        <w:ind w:left="720"/>
        <w:rPr>
          <w:rFonts w:ascii="Book Antiqua" w:hAnsi="Book Antiqua"/>
          <w:b/>
          <w:bCs/>
          <w:sz w:val="40"/>
          <w:szCs w:val="40"/>
          <w:u w:val="single"/>
        </w:rPr>
      </w:pPr>
    </w:p>
    <w:p w14:paraId="3B14D834" w14:textId="77777777" w:rsidR="00F30C3A" w:rsidRDefault="00F30C3A" w:rsidP="00093BC9">
      <w:pPr>
        <w:pStyle w:val="GraphicAnchor"/>
        <w:spacing w:line="360" w:lineRule="auto"/>
        <w:ind w:left="720"/>
        <w:jc w:val="center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14:paraId="68283CF4" w14:textId="583D3865" w:rsidR="008E6690" w:rsidRPr="009B4648" w:rsidRDefault="008E6690" w:rsidP="00093BC9">
      <w:pPr>
        <w:pStyle w:val="GraphicAnchor"/>
        <w:spacing w:line="360" w:lineRule="auto"/>
        <w:ind w:left="720"/>
        <w:jc w:val="center"/>
        <w:rPr>
          <w:rFonts w:asciiTheme="majorBidi" w:hAnsiTheme="majorBidi" w:cstheme="majorBidi"/>
          <w:b/>
          <w:bCs/>
          <w:i/>
          <w:iCs/>
          <w:sz w:val="48"/>
          <w:szCs w:val="48"/>
        </w:rPr>
      </w:pPr>
      <w:r w:rsidRPr="009B4648">
        <w:rPr>
          <w:rFonts w:asciiTheme="majorBidi" w:hAnsiTheme="majorBidi" w:cstheme="majorBidi"/>
          <w:b/>
          <w:bCs/>
          <w:i/>
          <w:iCs/>
          <w:sz w:val="48"/>
          <w:szCs w:val="48"/>
        </w:rPr>
        <w:t xml:space="preserve">Table of </w:t>
      </w:r>
      <w:r w:rsidR="009B4648" w:rsidRPr="009B4648">
        <w:rPr>
          <w:rFonts w:asciiTheme="majorBidi" w:hAnsiTheme="majorBidi" w:cstheme="majorBidi"/>
          <w:b/>
          <w:bCs/>
          <w:i/>
          <w:iCs/>
          <w:sz w:val="48"/>
          <w:szCs w:val="48"/>
        </w:rPr>
        <w:t>C</w:t>
      </w:r>
      <w:r w:rsidRPr="009B4648">
        <w:rPr>
          <w:rFonts w:asciiTheme="majorBidi" w:hAnsiTheme="majorBidi" w:cstheme="majorBidi"/>
          <w:b/>
          <w:bCs/>
          <w:i/>
          <w:iCs/>
          <w:sz w:val="48"/>
          <w:szCs w:val="48"/>
        </w:rPr>
        <w:t>ontent</w:t>
      </w:r>
      <w:r w:rsidR="009B4648" w:rsidRPr="009B4648">
        <w:rPr>
          <w:rFonts w:asciiTheme="majorBidi" w:hAnsiTheme="majorBidi" w:cstheme="majorBidi"/>
          <w:b/>
          <w:bCs/>
          <w:i/>
          <w:iCs/>
          <w:sz w:val="48"/>
          <w:szCs w:val="48"/>
        </w:rPr>
        <w:t>s</w:t>
      </w:r>
    </w:p>
    <w:p w14:paraId="26E6DB0D" w14:textId="6CD7AC5A" w:rsidR="008E6690" w:rsidRPr="008E6690" w:rsidRDefault="008E6690" w:rsidP="008E6690">
      <w:pPr>
        <w:pStyle w:val="GraphicAnchor"/>
        <w:spacing w:line="360" w:lineRule="auto"/>
        <w:ind w:left="720"/>
        <w:rPr>
          <w:rFonts w:asciiTheme="majorBidi" w:hAnsiTheme="majorBidi" w:cstheme="majorBidi"/>
          <w:b/>
          <w:bCs/>
          <w:sz w:val="40"/>
          <w:szCs w:val="40"/>
          <w:u w:val="single"/>
        </w:rPr>
      </w:pPr>
    </w:p>
    <w:p w14:paraId="6AB75187" w14:textId="3FA961F1" w:rsidR="008E6690" w:rsidRDefault="008E6690" w:rsidP="008E6690">
      <w:pPr>
        <w:pStyle w:val="GraphicAnchor"/>
        <w:numPr>
          <w:ilvl w:val="0"/>
          <w:numId w:val="6"/>
        </w:numPr>
        <w:spacing w:line="360" w:lineRule="auto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Introduction</w:t>
      </w:r>
    </w:p>
    <w:p w14:paraId="016E4649" w14:textId="460F0558" w:rsidR="008E6690" w:rsidRDefault="008E6690" w:rsidP="008E6690">
      <w:pPr>
        <w:pStyle w:val="GraphicAnchor"/>
        <w:spacing w:line="360" w:lineRule="auto"/>
        <w:ind w:left="720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………………………………………………………………</w:t>
      </w:r>
      <w:r w:rsidR="00F92074">
        <w:rPr>
          <w:rFonts w:ascii="Book Antiqua" w:hAnsi="Book Antiqua"/>
          <w:sz w:val="32"/>
          <w:szCs w:val="32"/>
        </w:rPr>
        <w:t xml:space="preserve"> </w:t>
      </w:r>
      <w:r>
        <w:rPr>
          <w:rFonts w:ascii="Book Antiqua" w:hAnsi="Book Antiqua"/>
          <w:sz w:val="32"/>
          <w:szCs w:val="32"/>
        </w:rPr>
        <w:t>04</w:t>
      </w:r>
    </w:p>
    <w:p w14:paraId="634FA396" w14:textId="7459B940" w:rsidR="008E6690" w:rsidRDefault="00F30C3A" w:rsidP="008E6690">
      <w:pPr>
        <w:pStyle w:val="GraphicAnchor"/>
        <w:numPr>
          <w:ilvl w:val="0"/>
          <w:numId w:val="6"/>
        </w:numPr>
        <w:spacing w:line="360" w:lineRule="auto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Interviewee</w:t>
      </w:r>
    </w:p>
    <w:p w14:paraId="57909AF1" w14:textId="42BC91FE" w:rsidR="008E6690" w:rsidRDefault="008E6690" w:rsidP="008E6690">
      <w:pPr>
        <w:pStyle w:val="GraphicAnchor"/>
        <w:spacing w:line="360" w:lineRule="auto"/>
        <w:ind w:left="720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…………………………………………………………</w:t>
      </w:r>
      <w:r w:rsidR="00F92074">
        <w:rPr>
          <w:rFonts w:ascii="Book Antiqua" w:hAnsi="Book Antiqua"/>
          <w:sz w:val="32"/>
          <w:szCs w:val="32"/>
        </w:rPr>
        <w:t>…</w:t>
      </w:r>
      <w:r>
        <w:rPr>
          <w:rFonts w:ascii="Book Antiqua" w:hAnsi="Book Antiqua"/>
          <w:sz w:val="32"/>
          <w:szCs w:val="32"/>
        </w:rPr>
        <w:t>… 04</w:t>
      </w:r>
    </w:p>
    <w:p w14:paraId="03CFF336" w14:textId="3124BEF7" w:rsidR="008E6690" w:rsidRDefault="00F30C3A" w:rsidP="008E6690">
      <w:pPr>
        <w:pStyle w:val="GraphicAnchor"/>
        <w:numPr>
          <w:ilvl w:val="0"/>
          <w:numId w:val="6"/>
        </w:numPr>
        <w:spacing w:line="360" w:lineRule="auto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Methodology</w:t>
      </w:r>
    </w:p>
    <w:p w14:paraId="31A75D50" w14:textId="581FE92D" w:rsidR="008E6690" w:rsidRDefault="008E6690" w:rsidP="008E6690">
      <w:pPr>
        <w:pStyle w:val="GraphicAnchor"/>
        <w:spacing w:line="360" w:lineRule="auto"/>
        <w:ind w:left="720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……………………………………………</w:t>
      </w:r>
      <w:r w:rsidR="00093BC9">
        <w:rPr>
          <w:rFonts w:ascii="Book Antiqua" w:hAnsi="Book Antiqua"/>
          <w:sz w:val="32"/>
          <w:szCs w:val="32"/>
        </w:rPr>
        <w:t>….</w:t>
      </w:r>
      <w:r>
        <w:rPr>
          <w:rFonts w:ascii="Book Antiqua" w:hAnsi="Book Antiqua"/>
          <w:sz w:val="32"/>
          <w:szCs w:val="32"/>
        </w:rPr>
        <w:t>……………...</w:t>
      </w:r>
      <w:r w:rsidR="00F92074">
        <w:rPr>
          <w:rFonts w:ascii="Book Antiqua" w:hAnsi="Book Antiqua"/>
          <w:sz w:val="32"/>
          <w:szCs w:val="32"/>
        </w:rPr>
        <w:t>.</w:t>
      </w:r>
      <w:r>
        <w:rPr>
          <w:rFonts w:ascii="Book Antiqua" w:hAnsi="Book Antiqua"/>
          <w:sz w:val="32"/>
          <w:szCs w:val="32"/>
        </w:rPr>
        <w:t xml:space="preserve"> 04</w:t>
      </w:r>
    </w:p>
    <w:p w14:paraId="332A6964" w14:textId="1056C730" w:rsidR="008E6690" w:rsidRDefault="00F30C3A" w:rsidP="008E6690">
      <w:pPr>
        <w:pStyle w:val="GraphicAnchor"/>
        <w:numPr>
          <w:ilvl w:val="0"/>
          <w:numId w:val="6"/>
        </w:numPr>
        <w:spacing w:line="360" w:lineRule="auto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Ongoing Projects</w:t>
      </w:r>
    </w:p>
    <w:p w14:paraId="0308E8CE" w14:textId="7F68FA87" w:rsidR="00F30C3A" w:rsidRDefault="00F30C3A" w:rsidP="00F30C3A">
      <w:pPr>
        <w:pStyle w:val="GraphicAnchor"/>
        <w:spacing w:line="360" w:lineRule="auto"/>
        <w:ind w:left="720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……………………………………………….…………….... 04</w:t>
      </w:r>
    </w:p>
    <w:p w14:paraId="795FF76E" w14:textId="583DAF08" w:rsidR="00F30C3A" w:rsidRDefault="00F30C3A" w:rsidP="00F30C3A">
      <w:pPr>
        <w:pStyle w:val="GraphicAnchor"/>
        <w:numPr>
          <w:ilvl w:val="0"/>
          <w:numId w:val="6"/>
        </w:numPr>
        <w:spacing w:line="360" w:lineRule="auto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Findings</w:t>
      </w:r>
    </w:p>
    <w:p w14:paraId="5170ADC2" w14:textId="0469E4A3" w:rsidR="00F30C3A" w:rsidRDefault="00F30C3A" w:rsidP="00F30C3A">
      <w:pPr>
        <w:pStyle w:val="GraphicAnchor"/>
        <w:spacing w:line="360" w:lineRule="auto"/>
        <w:ind w:left="720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……………………………………………….…………….... 05</w:t>
      </w:r>
    </w:p>
    <w:p w14:paraId="7159283F" w14:textId="08E86316" w:rsidR="00F30C3A" w:rsidRDefault="00F30C3A" w:rsidP="00F30C3A">
      <w:pPr>
        <w:pStyle w:val="GraphicAnchor"/>
        <w:numPr>
          <w:ilvl w:val="0"/>
          <w:numId w:val="6"/>
        </w:numPr>
        <w:spacing w:line="360" w:lineRule="auto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 xml:space="preserve">Comparison with our </w:t>
      </w:r>
      <w:r w:rsidR="00D53248">
        <w:rPr>
          <w:rFonts w:ascii="Book Antiqua" w:hAnsi="Book Antiqua"/>
          <w:sz w:val="32"/>
          <w:szCs w:val="32"/>
        </w:rPr>
        <w:t>A</w:t>
      </w:r>
      <w:r>
        <w:rPr>
          <w:rFonts w:ascii="Book Antiqua" w:hAnsi="Book Antiqua"/>
          <w:sz w:val="32"/>
          <w:szCs w:val="32"/>
        </w:rPr>
        <w:t>cademia</w:t>
      </w:r>
    </w:p>
    <w:p w14:paraId="47CC0749" w14:textId="5CBF89C3" w:rsidR="00F30C3A" w:rsidRDefault="00F30C3A" w:rsidP="00F30C3A">
      <w:pPr>
        <w:pStyle w:val="GraphicAnchor"/>
        <w:spacing w:line="360" w:lineRule="auto"/>
        <w:ind w:left="720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……………………………………………….…………….... 05</w:t>
      </w:r>
    </w:p>
    <w:p w14:paraId="29899FE3" w14:textId="77777777" w:rsidR="00F30C3A" w:rsidRDefault="00F30C3A" w:rsidP="00F30C3A">
      <w:pPr>
        <w:pStyle w:val="GraphicAnchor"/>
        <w:spacing w:line="360" w:lineRule="auto"/>
        <w:ind w:left="720"/>
        <w:rPr>
          <w:rFonts w:ascii="Book Antiqua" w:hAnsi="Book Antiqua"/>
          <w:sz w:val="32"/>
          <w:szCs w:val="32"/>
        </w:rPr>
      </w:pPr>
    </w:p>
    <w:p w14:paraId="2356E937" w14:textId="77777777" w:rsidR="00F30C3A" w:rsidRDefault="00F30C3A" w:rsidP="00F30C3A">
      <w:pPr>
        <w:pStyle w:val="GraphicAnchor"/>
        <w:spacing w:line="360" w:lineRule="auto"/>
        <w:ind w:left="720"/>
        <w:rPr>
          <w:rFonts w:ascii="Book Antiqua" w:hAnsi="Book Antiqua"/>
          <w:sz w:val="32"/>
          <w:szCs w:val="32"/>
        </w:rPr>
      </w:pPr>
    </w:p>
    <w:p w14:paraId="72E9810E" w14:textId="77777777" w:rsidR="00F30C3A" w:rsidRPr="008E6690" w:rsidRDefault="00F30C3A" w:rsidP="00F30C3A">
      <w:pPr>
        <w:pStyle w:val="GraphicAnchor"/>
        <w:spacing w:line="360" w:lineRule="auto"/>
        <w:ind w:left="720"/>
        <w:rPr>
          <w:rFonts w:ascii="Book Antiqua" w:hAnsi="Book Antiqua"/>
          <w:sz w:val="32"/>
          <w:szCs w:val="32"/>
        </w:rPr>
      </w:pPr>
    </w:p>
    <w:p w14:paraId="15BFA6AD" w14:textId="62C80A27" w:rsidR="008E6690" w:rsidRDefault="008E6690" w:rsidP="008E6690">
      <w:pPr>
        <w:pStyle w:val="GraphicAnchor"/>
        <w:spacing w:line="360" w:lineRule="auto"/>
        <w:ind w:left="720"/>
        <w:rPr>
          <w:rFonts w:ascii="Book Antiqua" w:hAnsi="Book Antiqua"/>
          <w:b/>
          <w:bCs/>
          <w:sz w:val="40"/>
          <w:szCs w:val="40"/>
          <w:u w:val="single"/>
        </w:rPr>
      </w:pPr>
    </w:p>
    <w:p w14:paraId="74435A96" w14:textId="7A22F466" w:rsidR="008E6690" w:rsidRDefault="008E6690" w:rsidP="008E6690">
      <w:pPr>
        <w:pStyle w:val="GraphicAnchor"/>
        <w:spacing w:line="360" w:lineRule="auto"/>
        <w:ind w:left="720"/>
        <w:rPr>
          <w:rFonts w:ascii="Book Antiqua" w:hAnsi="Book Antiqua"/>
          <w:b/>
          <w:bCs/>
          <w:sz w:val="40"/>
          <w:szCs w:val="40"/>
          <w:u w:val="single"/>
        </w:rPr>
      </w:pPr>
    </w:p>
    <w:p w14:paraId="56F719E3" w14:textId="3BBFB1FE" w:rsidR="008E6690" w:rsidRPr="00155B4C" w:rsidRDefault="00155B4C" w:rsidP="008E6690">
      <w:pPr>
        <w:pStyle w:val="GraphicAnchor"/>
        <w:spacing w:line="360" w:lineRule="auto"/>
        <w:ind w:left="720"/>
        <w:rPr>
          <w:rFonts w:ascii="Book Antiqua" w:hAnsi="Book Antiqua"/>
          <w:b/>
          <w:bCs/>
          <w:sz w:val="40"/>
          <w:szCs w:val="40"/>
        </w:rPr>
      </w:pPr>
      <w:r w:rsidRPr="00155B4C">
        <w:rPr>
          <w:rFonts w:ascii="Book Antiqua" w:hAnsi="Book Antiqua"/>
          <w:b/>
          <w:bCs/>
          <w:sz w:val="40"/>
          <w:szCs w:val="40"/>
        </w:rPr>
        <w:t xml:space="preserve">   </w:t>
      </w:r>
      <w:r w:rsidR="007E45D5">
        <w:rPr>
          <w:rFonts w:ascii="Book Antiqua" w:hAnsi="Book Antiqua"/>
          <w:b/>
          <w:bCs/>
          <w:sz w:val="40"/>
          <w:szCs w:val="40"/>
        </w:rPr>
        <w:t xml:space="preserve">   </w:t>
      </w:r>
      <w:r w:rsidRPr="00155B4C">
        <w:rPr>
          <w:rFonts w:ascii="Book Antiqua" w:hAnsi="Book Antiqua"/>
          <w:b/>
          <w:bCs/>
          <w:sz w:val="40"/>
          <w:szCs w:val="40"/>
        </w:rPr>
        <w:t>S</w:t>
      </w:r>
      <w:r>
        <w:rPr>
          <w:rFonts w:ascii="Book Antiqua" w:hAnsi="Book Antiqua"/>
          <w:b/>
          <w:bCs/>
          <w:sz w:val="40"/>
          <w:szCs w:val="40"/>
        </w:rPr>
        <w:t xml:space="preserve">tructured </w:t>
      </w:r>
      <w:r w:rsidR="00D53248">
        <w:rPr>
          <w:rFonts w:ascii="Book Antiqua" w:hAnsi="Book Antiqua"/>
          <w:b/>
          <w:bCs/>
          <w:sz w:val="40"/>
          <w:szCs w:val="40"/>
        </w:rPr>
        <w:t>I</w:t>
      </w:r>
      <w:r>
        <w:rPr>
          <w:rFonts w:ascii="Book Antiqua" w:hAnsi="Book Antiqua"/>
          <w:b/>
          <w:bCs/>
          <w:sz w:val="40"/>
          <w:szCs w:val="40"/>
        </w:rPr>
        <w:t>nterview: Summary Report</w:t>
      </w:r>
    </w:p>
    <w:p w14:paraId="61689EDC" w14:textId="67654D0A" w:rsidR="008E6690" w:rsidRPr="007E45D5" w:rsidRDefault="007E45D5" w:rsidP="008E6690">
      <w:pPr>
        <w:pStyle w:val="GraphicAnchor"/>
        <w:spacing w:line="360" w:lineRule="auto"/>
        <w:rPr>
          <w:rFonts w:ascii="Book Antiqua" w:hAnsi="Book Antiqua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06CA6E9D" wp14:editId="1E6F5D22">
            <wp:simplePos x="0" y="0"/>
            <wp:positionH relativeFrom="column">
              <wp:posOffset>4378960</wp:posOffset>
            </wp:positionH>
            <wp:positionV relativeFrom="paragraph">
              <wp:posOffset>261709</wp:posOffset>
            </wp:positionV>
            <wp:extent cx="1892300" cy="1892300"/>
            <wp:effectExtent l="0" t="0" r="0" b="0"/>
            <wp:wrapThrough wrapText="bothSides">
              <wp:wrapPolygon edited="0">
                <wp:start x="0" y="0"/>
                <wp:lineTo x="0" y="21310"/>
                <wp:lineTo x="21310" y="21310"/>
                <wp:lineTo x="21310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ww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9EF7F" w14:textId="0B1DFA81" w:rsidR="00674923" w:rsidRPr="007E45D5" w:rsidRDefault="00674923" w:rsidP="007E45D5">
      <w:pPr>
        <w:pStyle w:val="GraphicAnchor"/>
        <w:numPr>
          <w:ilvl w:val="0"/>
          <w:numId w:val="5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E45D5">
        <w:rPr>
          <w:rFonts w:asciiTheme="majorBidi" w:hAnsiTheme="majorBidi" w:cstheme="majorBidi"/>
          <w:b/>
          <w:bCs/>
          <w:sz w:val="28"/>
          <w:szCs w:val="28"/>
          <w:u w:val="single"/>
        </w:rPr>
        <w:t>I</w:t>
      </w:r>
      <w:r w:rsidR="00646D29">
        <w:rPr>
          <w:rFonts w:asciiTheme="majorBidi" w:hAnsiTheme="majorBidi" w:cstheme="majorBidi"/>
          <w:b/>
          <w:bCs/>
          <w:sz w:val="28"/>
          <w:szCs w:val="28"/>
          <w:u w:val="single"/>
        </w:rPr>
        <w:t>ntroduction</w:t>
      </w:r>
      <w:r w:rsidR="00114B6C" w:rsidRPr="007E45D5">
        <w:rPr>
          <w:rFonts w:asciiTheme="majorBidi" w:hAnsiTheme="majorBidi" w:cstheme="majorBidi"/>
          <w:b/>
          <w:bCs/>
          <w:sz w:val="28"/>
          <w:szCs w:val="28"/>
          <w:u w:val="single"/>
        </w:rPr>
        <w:t>:</w:t>
      </w:r>
    </w:p>
    <w:p w14:paraId="773C9F0B" w14:textId="0E4CD2BB" w:rsidR="007E45D5" w:rsidRPr="007E45D5" w:rsidRDefault="00C51A3D" w:rsidP="00F30C3A">
      <w:pPr>
        <w:pStyle w:val="GraphicAnchor"/>
        <w:spacing w:line="360" w:lineRule="auto"/>
        <w:jc w:val="both"/>
        <w:rPr>
          <w:rFonts w:asciiTheme="minorBidi" w:hAnsiTheme="minorBidi"/>
          <w:sz w:val="24"/>
        </w:rPr>
      </w:pPr>
      <w:r w:rsidRPr="007E45D5">
        <w:rPr>
          <w:rFonts w:asciiTheme="minorBidi" w:hAnsiTheme="minorBidi"/>
          <w:sz w:val="24"/>
        </w:rPr>
        <w:t>On September 3</w:t>
      </w:r>
      <w:r w:rsidRPr="007E45D5">
        <w:rPr>
          <w:rFonts w:asciiTheme="minorBidi" w:hAnsiTheme="minorBidi"/>
          <w:sz w:val="24"/>
          <w:vertAlign w:val="superscript"/>
        </w:rPr>
        <w:t>rd</w:t>
      </w:r>
      <w:r w:rsidRPr="007E45D5">
        <w:rPr>
          <w:rFonts w:asciiTheme="minorBidi" w:hAnsiTheme="minorBidi"/>
          <w:sz w:val="24"/>
        </w:rPr>
        <w:t xml:space="preserve">, 2022, Malaika and Moeez conducted in-depth interviews of </w:t>
      </w:r>
      <w:r w:rsidRPr="007E45D5">
        <w:rPr>
          <w:rFonts w:asciiTheme="minorBidi" w:hAnsiTheme="minorBidi"/>
          <w:b/>
          <w:bCs/>
          <w:sz w:val="24"/>
        </w:rPr>
        <w:t>Farhan Ijaz,</w:t>
      </w:r>
      <w:r w:rsidR="003775C6" w:rsidRPr="007E45D5">
        <w:rPr>
          <w:rFonts w:asciiTheme="minorBidi" w:hAnsiTheme="minorBidi"/>
          <w:b/>
          <w:bCs/>
          <w:sz w:val="24"/>
        </w:rPr>
        <w:t xml:space="preserve"> a</w:t>
      </w:r>
      <w:r w:rsidRPr="007E45D5">
        <w:rPr>
          <w:rFonts w:asciiTheme="minorBidi" w:hAnsiTheme="minorBidi"/>
          <w:sz w:val="24"/>
        </w:rPr>
        <w:t xml:space="preserve"> </w:t>
      </w:r>
      <w:r w:rsidRPr="007E45D5">
        <w:rPr>
          <w:rFonts w:asciiTheme="minorBidi" w:hAnsiTheme="minorBidi"/>
          <w:b/>
          <w:bCs/>
          <w:sz w:val="24"/>
        </w:rPr>
        <w:t>senior developer</w:t>
      </w:r>
      <w:r w:rsidRPr="007E45D5">
        <w:rPr>
          <w:rFonts w:asciiTheme="minorBidi" w:hAnsiTheme="minorBidi"/>
          <w:sz w:val="24"/>
        </w:rPr>
        <w:t xml:space="preserve"> of Infinity Bits software house. The purpose of this interviews was to investigate what </w:t>
      </w:r>
      <w:r w:rsidRPr="007E45D5">
        <w:rPr>
          <w:rFonts w:asciiTheme="minorBidi" w:hAnsiTheme="minorBidi"/>
          <w:b/>
          <w:bCs/>
          <w:sz w:val="24"/>
        </w:rPr>
        <w:t>Software Development Life Cycle (SDLC)</w:t>
      </w:r>
      <w:r w:rsidRPr="007E45D5">
        <w:rPr>
          <w:rFonts w:asciiTheme="minorBidi" w:hAnsiTheme="minorBidi"/>
          <w:sz w:val="24"/>
        </w:rPr>
        <w:t xml:space="preserve"> they are using in software development and to better understand the </w:t>
      </w:r>
      <w:r w:rsidRPr="007E45D5">
        <w:rPr>
          <w:rFonts w:asciiTheme="minorBidi" w:hAnsiTheme="minorBidi"/>
          <w:b/>
          <w:bCs/>
          <w:sz w:val="24"/>
        </w:rPr>
        <w:t>market trends</w:t>
      </w:r>
      <w:r w:rsidRPr="007E45D5">
        <w:rPr>
          <w:rFonts w:asciiTheme="minorBidi" w:hAnsiTheme="minorBidi"/>
          <w:sz w:val="24"/>
        </w:rPr>
        <w:t xml:space="preserve"> in Software Engineering.</w:t>
      </w:r>
    </w:p>
    <w:p w14:paraId="42ACB8DC" w14:textId="35D38630" w:rsidR="007E45D5" w:rsidRPr="007E45D5" w:rsidRDefault="00C51A3D" w:rsidP="007E45D5">
      <w:pPr>
        <w:pStyle w:val="GraphicAnchor"/>
        <w:numPr>
          <w:ilvl w:val="0"/>
          <w:numId w:val="5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E45D5">
        <w:rPr>
          <w:rFonts w:asciiTheme="majorBidi" w:hAnsiTheme="majorBidi" w:cstheme="majorBidi"/>
          <w:b/>
          <w:bCs/>
          <w:sz w:val="28"/>
          <w:szCs w:val="28"/>
          <w:u w:val="single"/>
        </w:rPr>
        <w:t>Interviewee</w:t>
      </w:r>
      <w:r w:rsidR="00114B6C" w:rsidRPr="007E45D5">
        <w:rPr>
          <w:rFonts w:asciiTheme="majorBidi" w:hAnsiTheme="majorBidi" w:cstheme="majorBidi"/>
          <w:b/>
          <w:bCs/>
          <w:sz w:val="28"/>
          <w:szCs w:val="28"/>
          <w:u w:val="single"/>
        </w:rPr>
        <w:t>:</w:t>
      </w:r>
    </w:p>
    <w:p w14:paraId="665AC10B" w14:textId="2BE1BE43" w:rsidR="007E45D5" w:rsidRPr="007E45D5" w:rsidRDefault="00674923" w:rsidP="00F30C3A">
      <w:pPr>
        <w:pStyle w:val="GraphicAnchor"/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>The person we intervie</w:t>
      </w:r>
      <w:r w:rsidR="00093BC9" w:rsidRPr="007E45D5">
        <w:rPr>
          <w:rFonts w:asciiTheme="majorBidi" w:hAnsiTheme="majorBidi" w:cstheme="majorBidi"/>
          <w:sz w:val="24"/>
        </w:rPr>
        <w:t xml:space="preserve">wed is </w:t>
      </w:r>
      <w:r w:rsidR="00093BC9" w:rsidRPr="007E45D5">
        <w:rPr>
          <w:rFonts w:asciiTheme="majorBidi" w:hAnsiTheme="majorBidi" w:cstheme="majorBidi"/>
          <w:b/>
          <w:bCs/>
          <w:sz w:val="24"/>
        </w:rPr>
        <w:t>the C</w:t>
      </w:r>
      <w:r w:rsidR="003775C6" w:rsidRPr="007E45D5">
        <w:rPr>
          <w:rFonts w:asciiTheme="majorBidi" w:hAnsiTheme="majorBidi" w:cstheme="majorBidi"/>
          <w:b/>
          <w:bCs/>
          <w:sz w:val="24"/>
        </w:rPr>
        <w:t>o-founder of Infinity B</w:t>
      </w:r>
      <w:r w:rsidRPr="007E45D5">
        <w:rPr>
          <w:rFonts w:asciiTheme="majorBidi" w:hAnsiTheme="majorBidi" w:cstheme="majorBidi"/>
          <w:b/>
          <w:bCs/>
          <w:sz w:val="24"/>
        </w:rPr>
        <w:t>its</w:t>
      </w:r>
      <w:r w:rsidR="00093BC9" w:rsidRPr="007E45D5">
        <w:rPr>
          <w:rFonts w:asciiTheme="majorBidi" w:hAnsiTheme="majorBidi" w:cstheme="majorBidi"/>
          <w:sz w:val="24"/>
        </w:rPr>
        <w:t>, a</w:t>
      </w:r>
      <w:r w:rsidRPr="007E45D5">
        <w:rPr>
          <w:rFonts w:asciiTheme="majorBidi" w:hAnsiTheme="majorBidi" w:cstheme="majorBidi"/>
          <w:sz w:val="24"/>
        </w:rPr>
        <w:t xml:space="preserve"> software house</w:t>
      </w:r>
      <w:r w:rsidR="00093BC9" w:rsidRPr="007E45D5">
        <w:rPr>
          <w:rFonts w:asciiTheme="majorBidi" w:hAnsiTheme="majorBidi" w:cstheme="majorBidi"/>
          <w:sz w:val="24"/>
        </w:rPr>
        <w:t xml:space="preserve"> in Islamabad</w:t>
      </w:r>
      <w:r w:rsidRPr="007E45D5">
        <w:rPr>
          <w:rFonts w:asciiTheme="majorBidi" w:hAnsiTheme="majorBidi" w:cstheme="majorBidi"/>
          <w:sz w:val="24"/>
        </w:rPr>
        <w:t xml:space="preserve">. </w:t>
      </w:r>
      <w:r w:rsidR="003775C6" w:rsidRPr="007E45D5">
        <w:rPr>
          <w:rFonts w:asciiTheme="majorBidi" w:hAnsiTheme="majorBidi" w:cstheme="majorBidi"/>
          <w:sz w:val="24"/>
        </w:rPr>
        <w:t xml:space="preserve">He is leading the whole team over there. </w:t>
      </w:r>
      <w:r w:rsidR="00093BC9" w:rsidRPr="007E45D5">
        <w:rPr>
          <w:rFonts w:asciiTheme="majorBidi" w:hAnsiTheme="majorBidi" w:cstheme="majorBidi"/>
          <w:sz w:val="24"/>
        </w:rPr>
        <w:t>His</w:t>
      </w:r>
      <w:r w:rsidRPr="007E45D5">
        <w:rPr>
          <w:rFonts w:asciiTheme="majorBidi" w:hAnsiTheme="majorBidi" w:cstheme="majorBidi"/>
          <w:sz w:val="24"/>
        </w:rPr>
        <w:t xml:space="preserve"> job is to manage</w:t>
      </w:r>
      <w:r w:rsidR="003775C6" w:rsidRPr="007E45D5">
        <w:rPr>
          <w:rFonts w:asciiTheme="majorBidi" w:hAnsiTheme="majorBidi" w:cstheme="majorBidi"/>
          <w:sz w:val="24"/>
        </w:rPr>
        <w:t xml:space="preserve"> and lead</w:t>
      </w:r>
      <w:r w:rsidRPr="007E45D5">
        <w:rPr>
          <w:rFonts w:asciiTheme="majorBidi" w:hAnsiTheme="majorBidi" w:cstheme="majorBidi"/>
          <w:sz w:val="24"/>
        </w:rPr>
        <w:t xml:space="preserve"> the overall development of the software within that software house. They have previous </w:t>
      </w:r>
      <w:r w:rsidRPr="007E45D5">
        <w:rPr>
          <w:rFonts w:asciiTheme="majorBidi" w:hAnsiTheme="majorBidi" w:cstheme="majorBidi"/>
          <w:b/>
          <w:bCs/>
          <w:sz w:val="24"/>
        </w:rPr>
        <w:t>3-4 years of experience</w:t>
      </w:r>
      <w:r w:rsidRPr="007E45D5">
        <w:rPr>
          <w:rFonts w:asciiTheme="majorBidi" w:hAnsiTheme="majorBidi" w:cstheme="majorBidi"/>
          <w:sz w:val="24"/>
        </w:rPr>
        <w:t xml:space="preserve"> </w:t>
      </w:r>
      <w:r w:rsidR="00093BC9" w:rsidRPr="007E45D5">
        <w:rPr>
          <w:rFonts w:asciiTheme="majorBidi" w:hAnsiTheme="majorBidi" w:cstheme="majorBidi"/>
          <w:sz w:val="24"/>
        </w:rPr>
        <w:t>as a developer.</w:t>
      </w:r>
      <w:r w:rsidR="003775C6" w:rsidRPr="007E45D5">
        <w:rPr>
          <w:rFonts w:asciiTheme="majorBidi" w:hAnsiTheme="majorBidi" w:cstheme="majorBidi"/>
          <w:sz w:val="24"/>
        </w:rPr>
        <w:t xml:space="preserve"> As the co-founder, he has to look into some business development things and marketing and sales things as well</w:t>
      </w:r>
      <w:r w:rsidR="00F30C3A">
        <w:rPr>
          <w:rFonts w:asciiTheme="majorBidi" w:hAnsiTheme="majorBidi" w:cstheme="majorBidi"/>
          <w:sz w:val="24"/>
        </w:rPr>
        <w:t>.</w:t>
      </w:r>
    </w:p>
    <w:p w14:paraId="4E131A91" w14:textId="07E683E9" w:rsidR="00176826" w:rsidRPr="007E45D5" w:rsidRDefault="007008C9" w:rsidP="007E45D5">
      <w:pPr>
        <w:pStyle w:val="GraphicAnchor"/>
        <w:numPr>
          <w:ilvl w:val="0"/>
          <w:numId w:val="5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E45D5">
        <w:rPr>
          <w:rFonts w:asciiTheme="majorBidi" w:hAnsiTheme="majorBidi" w:cstheme="majorBidi"/>
          <w:b/>
          <w:bCs/>
          <w:sz w:val="28"/>
          <w:szCs w:val="28"/>
          <w:u w:val="single"/>
        </w:rPr>
        <w:t>Methodology:</w:t>
      </w:r>
    </w:p>
    <w:p w14:paraId="1862E0EE" w14:textId="35F10C6E" w:rsidR="00176826" w:rsidRDefault="00C02564" w:rsidP="007E45D5">
      <w:pPr>
        <w:pStyle w:val="GraphicAnchor"/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>They prefer</w:t>
      </w:r>
      <w:r w:rsidR="007008C9" w:rsidRPr="007E45D5">
        <w:rPr>
          <w:rFonts w:asciiTheme="majorBidi" w:hAnsiTheme="majorBidi" w:cstheme="majorBidi"/>
          <w:sz w:val="24"/>
        </w:rPr>
        <w:t xml:space="preserve"> </w:t>
      </w:r>
      <w:r w:rsidR="007008C9" w:rsidRPr="007E45D5">
        <w:rPr>
          <w:rFonts w:asciiTheme="majorBidi" w:hAnsiTheme="majorBidi" w:cstheme="majorBidi"/>
          <w:b/>
          <w:bCs/>
          <w:sz w:val="24"/>
        </w:rPr>
        <w:t>Agile Development method</w:t>
      </w:r>
      <w:r w:rsidRPr="007E45D5">
        <w:rPr>
          <w:rFonts w:asciiTheme="majorBidi" w:hAnsiTheme="majorBidi" w:cstheme="majorBidi"/>
          <w:sz w:val="24"/>
        </w:rPr>
        <w:t xml:space="preserve"> as it is very flexible approach. I</w:t>
      </w:r>
      <w:r w:rsidR="007008C9" w:rsidRPr="007E45D5">
        <w:rPr>
          <w:rFonts w:asciiTheme="majorBidi" w:hAnsiTheme="majorBidi" w:cstheme="majorBidi"/>
          <w:sz w:val="24"/>
        </w:rPr>
        <w:t>t</w:t>
      </w:r>
      <w:r w:rsidRPr="007E45D5">
        <w:rPr>
          <w:rFonts w:asciiTheme="majorBidi" w:hAnsiTheme="majorBidi" w:cstheme="majorBidi"/>
          <w:sz w:val="24"/>
        </w:rPr>
        <w:t xml:space="preserve"> may</w:t>
      </w:r>
      <w:r w:rsidR="007008C9" w:rsidRPr="007E45D5">
        <w:rPr>
          <w:rFonts w:asciiTheme="majorBidi" w:hAnsiTheme="majorBidi" w:cstheme="majorBidi"/>
          <w:sz w:val="24"/>
        </w:rPr>
        <w:t xml:space="preserve"> also varies from project to project. Sometimes they </w:t>
      </w:r>
      <w:r w:rsidRPr="007E45D5">
        <w:rPr>
          <w:rFonts w:asciiTheme="majorBidi" w:hAnsiTheme="majorBidi" w:cstheme="majorBidi"/>
          <w:sz w:val="24"/>
        </w:rPr>
        <w:t xml:space="preserve">have to go for </w:t>
      </w:r>
      <w:r w:rsidR="007008C9" w:rsidRPr="007E45D5">
        <w:rPr>
          <w:rFonts w:asciiTheme="majorBidi" w:hAnsiTheme="majorBidi" w:cstheme="majorBidi"/>
          <w:b/>
          <w:bCs/>
          <w:sz w:val="24"/>
        </w:rPr>
        <w:t xml:space="preserve">Hybrid approach </w:t>
      </w:r>
      <w:r w:rsidR="007008C9" w:rsidRPr="007E45D5">
        <w:rPr>
          <w:rFonts w:asciiTheme="majorBidi" w:hAnsiTheme="majorBidi" w:cstheme="majorBidi"/>
          <w:sz w:val="24"/>
        </w:rPr>
        <w:t xml:space="preserve">to accomplish a particular task. </w:t>
      </w:r>
      <w:r w:rsidRPr="007E45D5">
        <w:rPr>
          <w:rFonts w:asciiTheme="majorBidi" w:hAnsiTheme="majorBidi" w:cstheme="majorBidi"/>
          <w:sz w:val="24"/>
        </w:rPr>
        <w:t xml:space="preserve">In agile method, they use </w:t>
      </w:r>
      <w:r w:rsidRPr="007E45D5">
        <w:rPr>
          <w:rFonts w:asciiTheme="majorBidi" w:hAnsiTheme="majorBidi" w:cstheme="majorBidi"/>
          <w:b/>
          <w:bCs/>
          <w:sz w:val="24"/>
        </w:rPr>
        <w:t>Scrum Model</w:t>
      </w:r>
      <w:r w:rsidR="00176826" w:rsidRPr="007E45D5">
        <w:rPr>
          <w:rFonts w:asciiTheme="majorBidi" w:hAnsiTheme="majorBidi" w:cstheme="majorBidi"/>
          <w:b/>
          <w:bCs/>
          <w:sz w:val="24"/>
        </w:rPr>
        <w:t>.</w:t>
      </w:r>
      <w:r w:rsidRPr="007E45D5">
        <w:rPr>
          <w:rFonts w:asciiTheme="majorBidi" w:hAnsiTheme="majorBidi" w:cstheme="majorBidi"/>
          <w:b/>
          <w:bCs/>
          <w:sz w:val="24"/>
        </w:rPr>
        <w:t xml:space="preserve"> </w:t>
      </w:r>
      <w:r w:rsidR="00176826" w:rsidRPr="007E45D5">
        <w:rPr>
          <w:rFonts w:asciiTheme="majorBidi" w:hAnsiTheme="majorBidi" w:cstheme="majorBidi"/>
          <w:sz w:val="24"/>
        </w:rPr>
        <w:t>They use to held meetings with the clients and gain their trust in this way.</w:t>
      </w:r>
    </w:p>
    <w:p w14:paraId="3AFBBBA7" w14:textId="77777777" w:rsidR="007E45D5" w:rsidRPr="007E45D5" w:rsidRDefault="007E45D5" w:rsidP="007E45D5">
      <w:pPr>
        <w:pStyle w:val="GraphicAnchor"/>
        <w:spacing w:line="360" w:lineRule="auto"/>
        <w:jc w:val="both"/>
        <w:rPr>
          <w:rFonts w:asciiTheme="majorBidi" w:hAnsiTheme="majorBidi" w:cstheme="majorBidi"/>
          <w:b/>
          <w:bCs/>
          <w:sz w:val="24"/>
        </w:rPr>
      </w:pPr>
    </w:p>
    <w:p w14:paraId="08EDFB96" w14:textId="77777777" w:rsidR="00642010" w:rsidRPr="007E45D5" w:rsidRDefault="00642010" w:rsidP="00642010">
      <w:pPr>
        <w:pStyle w:val="GraphicAnchor"/>
        <w:numPr>
          <w:ilvl w:val="0"/>
          <w:numId w:val="5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E45D5">
        <w:rPr>
          <w:rFonts w:asciiTheme="majorBidi" w:hAnsiTheme="majorBidi" w:cstheme="majorBidi"/>
          <w:b/>
          <w:bCs/>
          <w:sz w:val="28"/>
          <w:szCs w:val="28"/>
          <w:u w:val="single"/>
        </w:rPr>
        <w:t>Ongoing Projects:</w:t>
      </w:r>
    </w:p>
    <w:p w14:paraId="2CD96F54" w14:textId="77777777" w:rsidR="00642010" w:rsidRPr="007E45D5" w:rsidRDefault="00642010" w:rsidP="00642010">
      <w:pPr>
        <w:pStyle w:val="GraphicAnchor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>Healthcare industry Projects</w:t>
      </w:r>
    </w:p>
    <w:p w14:paraId="2C90A815" w14:textId="77777777" w:rsidR="00642010" w:rsidRPr="007E45D5" w:rsidRDefault="00642010" w:rsidP="00642010">
      <w:pPr>
        <w:pStyle w:val="GraphicAnchor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>Educational Projects</w:t>
      </w:r>
    </w:p>
    <w:p w14:paraId="448CFACE" w14:textId="77777777" w:rsidR="00642010" w:rsidRPr="007E45D5" w:rsidRDefault="00642010" w:rsidP="00642010">
      <w:pPr>
        <w:pStyle w:val="GraphicAnchor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>E-commerce Projects</w:t>
      </w:r>
    </w:p>
    <w:p w14:paraId="6F7E8E1E" w14:textId="77777777" w:rsidR="00642010" w:rsidRDefault="00642010" w:rsidP="00642010">
      <w:pPr>
        <w:pStyle w:val="GraphicAnchor"/>
        <w:numPr>
          <w:ilvl w:val="0"/>
          <w:numId w:val="7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>Delivery system Projects</w:t>
      </w:r>
    </w:p>
    <w:p w14:paraId="29B71EFB" w14:textId="77777777" w:rsidR="00F30C3A" w:rsidRDefault="00F30C3A" w:rsidP="00F30C3A">
      <w:pPr>
        <w:pStyle w:val="GraphicAnchor"/>
        <w:spacing w:line="360" w:lineRule="auto"/>
        <w:jc w:val="both"/>
        <w:rPr>
          <w:rFonts w:asciiTheme="majorBidi" w:hAnsiTheme="majorBidi" w:cstheme="majorBidi"/>
          <w:sz w:val="24"/>
        </w:rPr>
      </w:pPr>
    </w:p>
    <w:p w14:paraId="712C3FB9" w14:textId="77777777" w:rsidR="00F30C3A" w:rsidRPr="007E45D5" w:rsidRDefault="00F30C3A" w:rsidP="00F30C3A">
      <w:pPr>
        <w:pStyle w:val="GraphicAnchor"/>
        <w:spacing w:line="360" w:lineRule="auto"/>
        <w:jc w:val="both"/>
        <w:rPr>
          <w:rFonts w:asciiTheme="majorBidi" w:hAnsiTheme="majorBidi" w:cstheme="majorBidi"/>
          <w:sz w:val="24"/>
        </w:rPr>
      </w:pPr>
    </w:p>
    <w:p w14:paraId="269B9DA6" w14:textId="77777777" w:rsidR="007E45D5" w:rsidRPr="007008C9" w:rsidRDefault="007E45D5" w:rsidP="007E45D5">
      <w:pPr>
        <w:pStyle w:val="GraphicAnchor"/>
        <w:spacing w:line="360" w:lineRule="auto"/>
        <w:rPr>
          <w:rFonts w:asciiTheme="majorBidi" w:hAnsiTheme="majorBidi" w:cstheme="majorBidi"/>
          <w:sz w:val="28"/>
          <w:szCs w:val="28"/>
        </w:rPr>
      </w:pPr>
    </w:p>
    <w:p w14:paraId="2700358D" w14:textId="082AB8ED" w:rsidR="00176826" w:rsidRPr="007E45D5" w:rsidRDefault="00674923" w:rsidP="007E45D5">
      <w:pPr>
        <w:pStyle w:val="GraphicAnchor"/>
        <w:numPr>
          <w:ilvl w:val="0"/>
          <w:numId w:val="5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E45D5">
        <w:rPr>
          <w:rFonts w:asciiTheme="majorBidi" w:hAnsiTheme="majorBidi" w:cstheme="majorBidi"/>
          <w:b/>
          <w:bCs/>
          <w:sz w:val="28"/>
          <w:szCs w:val="28"/>
          <w:u w:val="single"/>
        </w:rPr>
        <w:t>F</w:t>
      </w:r>
      <w:r w:rsidR="00646D29">
        <w:rPr>
          <w:rFonts w:asciiTheme="majorBidi" w:hAnsiTheme="majorBidi" w:cstheme="majorBidi"/>
          <w:b/>
          <w:bCs/>
          <w:sz w:val="28"/>
          <w:szCs w:val="28"/>
          <w:u w:val="single"/>
        </w:rPr>
        <w:t>indings</w:t>
      </w:r>
      <w:r w:rsidR="00114B6C" w:rsidRPr="007E45D5">
        <w:rPr>
          <w:rFonts w:asciiTheme="majorBidi" w:hAnsiTheme="majorBidi" w:cstheme="majorBidi"/>
          <w:b/>
          <w:bCs/>
          <w:sz w:val="28"/>
          <w:szCs w:val="28"/>
          <w:u w:val="single"/>
        </w:rPr>
        <w:t>:</w:t>
      </w:r>
    </w:p>
    <w:p w14:paraId="035E5AAC" w14:textId="14C4D30F" w:rsidR="00923EC6" w:rsidRPr="007E45D5" w:rsidRDefault="00674923" w:rsidP="00BF2E55">
      <w:pPr>
        <w:pStyle w:val="GraphicAnchor"/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>Following are our observations:</w:t>
      </w:r>
    </w:p>
    <w:p w14:paraId="7B769C98" w14:textId="7C337FFA" w:rsidR="00176826" w:rsidRPr="007E45D5" w:rsidRDefault="00176826" w:rsidP="00BF2E55">
      <w:pPr>
        <w:pStyle w:val="GraphicAnchor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 xml:space="preserve">They prefer Agile Method because it </w:t>
      </w:r>
      <w:r w:rsidR="0083282B" w:rsidRPr="007E45D5">
        <w:rPr>
          <w:rFonts w:asciiTheme="majorBidi" w:hAnsiTheme="majorBidi" w:cstheme="majorBidi"/>
          <w:sz w:val="24"/>
        </w:rPr>
        <w:t>has</w:t>
      </w:r>
      <w:r w:rsidRPr="007E45D5">
        <w:rPr>
          <w:rFonts w:asciiTheme="majorBidi" w:hAnsiTheme="majorBidi" w:cstheme="majorBidi"/>
          <w:sz w:val="24"/>
        </w:rPr>
        <w:t xml:space="preserve"> </w:t>
      </w:r>
      <w:r w:rsidR="0083282B" w:rsidRPr="007E45D5">
        <w:rPr>
          <w:rFonts w:asciiTheme="majorBidi" w:hAnsiTheme="majorBidi" w:cstheme="majorBidi"/>
          <w:b/>
          <w:bCs/>
          <w:sz w:val="24"/>
        </w:rPr>
        <w:t>h</w:t>
      </w:r>
      <w:r w:rsidRPr="007E45D5">
        <w:rPr>
          <w:rFonts w:asciiTheme="majorBidi" w:hAnsiTheme="majorBidi" w:cstheme="majorBidi"/>
          <w:b/>
          <w:bCs/>
          <w:sz w:val="24"/>
        </w:rPr>
        <w:t>igher client satisfaction</w:t>
      </w:r>
      <w:r w:rsidR="0083282B" w:rsidRPr="007E45D5">
        <w:rPr>
          <w:rFonts w:asciiTheme="majorBidi" w:hAnsiTheme="majorBidi" w:cstheme="majorBidi"/>
          <w:sz w:val="24"/>
        </w:rPr>
        <w:t xml:space="preserve"> rate.</w:t>
      </w:r>
    </w:p>
    <w:p w14:paraId="38BACD9A" w14:textId="53328D7E" w:rsidR="0083282B" w:rsidRPr="007E45D5" w:rsidRDefault="0083282B" w:rsidP="00BF2E55">
      <w:pPr>
        <w:pStyle w:val="GraphicAnchor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</w:rPr>
      </w:pPr>
      <w:r w:rsidRPr="007E45D5">
        <w:rPr>
          <w:rFonts w:asciiTheme="majorBidi" w:hAnsiTheme="majorBidi" w:cstheme="majorBidi"/>
          <w:sz w:val="24"/>
        </w:rPr>
        <w:t xml:space="preserve">More particularly, they use </w:t>
      </w:r>
      <w:r w:rsidRPr="007E45D5">
        <w:rPr>
          <w:rFonts w:asciiTheme="majorBidi" w:hAnsiTheme="majorBidi" w:cstheme="majorBidi"/>
          <w:b/>
          <w:bCs/>
          <w:sz w:val="24"/>
        </w:rPr>
        <w:t>Scrum Model</w:t>
      </w:r>
      <w:r w:rsidRPr="007E45D5">
        <w:rPr>
          <w:rFonts w:asciiTheme="majorBidi" w:hAnsiTheme="majorBidi" w:cstheme="majorBidi"/>
          <w:sz w:val="24"/>
        </w:rPr>
        <w:t xml:space="preserve"> for their </w:t>
      </w:r>
      <w:r w:rsidRPr="007E45D5">
        <w:rPr>
          <w:rFonts w:asciiTheme="majorBidi" w:hAnsiTheme="majorBidi" w:cstheme="majorBidi"/>
          <w:b/>
          <w:bCs/>
          <w:sz w:val="24"/>
        </w:rPr>
        <w:t>Project visibility &amp; transparency.</w:t>
      </w:r>
    </w:p>
    <w:p w14:paraId="4985A5A4" w14:textId="51C90A6B" w:rsidR="00923EC6" w:rsidRPr="007E45D5" w:rsidRDefault="0083282B" w:rsidP="00BF2E55">
      <w:pPr>
        <w:pStyle w:val="GraphicAnchor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b/>
          <w:bCs/>
          <w:sz w:val="24"/>
        </w:rPr>
      </w:pPr>
      <w:r w:rsidRPr="007E45D5">
        <w:rPr>
          <w:rFonts w:asciiTheme="majorBidi" w:hAnsiTheme="majorBidi" w:cstheme="majorBidi"/>
          <w:sz w:val="24"/>
        </w:rPr>
        <w:t xml:space="preserve">They never go for </w:t>
      </w:r>
      <w:r w:rsidRPr="007E45D5">
        <w:rPr>
          <w:rFonts w:asciiTheme="majorBidi" w:hAnsiTheme="majorBidi" w:cstheme="majorBidi"/>
          <w:b/>
          <w:bCs/>
          <w:sz w:val="24"/>
        </w:rPr>
        <w:t>Extreme Programming</w:t>
      </w:r>
      <w:r w:rsidRPr="007E45D5">
        <w:rPr>
          <w:rFonts w:asciiTheme="majorBidi" w:hAnsiTheme="majorBidi" w:cstheme="majorBidi"/>
          <w:sz w:val="24"/>
        </w:rPr>
        <w:t xml:space="preserve"> method because it is </w:t>
      </w:r>
      <w:r w:rsidRPr="007E45D5">
        <w:rPr>
          <w:rFonts w:asciiTheme="majorBidi" w:hAnsiTheme="majorBidi" w:cstheme="majorBidi"/>
          <w:b/>
          <w:bCs/>
          <w:sz w:val="24"/>
        </w:rPr>
        <w:t>very resource hungry method.</w:t>
      </w:r>
    </w:p>
    <w:p w14:paraId="64C48084" w14:textId="05765FA2" w:rsidR="00923EC6" w:rsidRPr="007E45D5" w:rsidRDefault="0083282B" w:rsidP="00BF2E55">
      <w:pPr>
        <w:pStyle w:val="GraphicAnchor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>They usually set their milestones before starting any project.</w:t>
      </w:r>
    </w:p>
    <w:p w14:paraId="12C8104E" w14:textId="214C7333" w:rsidR="0083282B" w:rsidRPr="007E45D5" w:rsidRDefault="0083282B" w:rsidP="00BF2E55">
      <w:pPr>
        <w:pStyle w:val="GraphicAnchor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 xml:space="preserve">They use to </w:t>
      </w:r>
      <w:r w:rsidRPr="007E45D5">
        <w:rPr>
          <w:rFonts w:asciiTheme="majorBidi" w:hAnsiTheme="majorBidi" w:cstheme="majorBidi"/>
          <w:b/>
          <w:bCs/>
          <w:sz w:val="24"/>
        </w:rPr>
        <w:t>hold meetings</w:t>
      </w:r>
      <w:r w:rsidRPr="007E45D5">
        <w:rPr>
          <w:rFonts w:asciiTheme="majorBidi" w:hAnsiTheme="majorBidi" w:cstheme="majorBidi"/>
          <w:sz w:val="24"/>
        </w:rPr>
        <w:t xml:space="preserve"> with the client </w:t>
      </w:r>
      <w:r w:rsidRPr="007E45D5">
        <w:rPr>
          <w:rFonts w:asciiTheme="majorBidi" w:hAnsiTheme="majorBidi" w:cstheme="majorBidi"/>
          <w:b/>
          <w:bCs/>
          <w:sz w:val="24"/>
        </w:rPr>
        <w:t xml:space="preserve">after every sprint </w:t>
      </w:r>
      <w:r w:rsidRPr="007E45D5">
        <w:rPr>
          <w:rFonts w:asciiTheme="majorBidi" w:hAnsiTheme="majorBidi" w:cstheme="majorBidi"/>
          <w:sz w:val="24"/>
        </w:rPr>
        <w:t>to make them involve as a part of their development team.</w:t>
      </w:r>
    </w:p>
    <w:p w14:paraId="7402CB24" w14:textId="390C2BBB" w:rsidR="0083282B" w:rsidRPr="007E45D5" w:rsidRDefault="0083282B" w:rsidP="00BF2E55">
      <w:pPr>
        <w:pStyle w:val="GraphicAnchor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b/>
          <w:bCs/>
          <w:sz w:val="24"/>
        </w:rPr>
        <w:t xml:space="preserve">Requirements are settled </w:t>
      </w:r>
      <w:r w:rsidRPr="007E45D5">
        <w:rPr>
          <w:rFonts w:asciiTheme="majorBidi" w:hAnsiTheme="majorBidi" w:cstheme="majorBidi"/>
          <w:sz w:val="24"/>
        </w:rPr>
        <w:t>during</w:t>
      </w:r>
      <w:r w:rsidR="00642010" w:rsidRPr="007E45D5">
        <w:rPr>
          <w:rFonts w:asciiTheme="majorBidi" w:hAnsiTheme="majorBidi" w:cstheme="majorBidi"/>
          <w:sz w:val="24"/>
        </w:rPr>
        <w:t xml:space="preserve"> these</w:t>
      </w:r>
      <w:r w:rsidRPr="007E45D5">
        <w:rPr>
          <w:rFonts w:asciiTheme="majorBidi" w:hAnsiTheme="majorBidi" w:cstheme="majorBidi"/>
          <w:sz w:val="24"/>
        </w:rPr>
        <w:t xml:space="preserve"> meeting</w:t>
      </w:r>
      <w:r w:rsidR="00642010" w:rsidRPr="007E45D5">
        <w:rPr>
          <w:rFonts w:asciiTheme="majorBidi" w:hAnsiTheme="majorBidi" w:cstheme="majorBidi"/>
          <w:sz w:val="24"/>
        </w:rPr>
        <w:t>s</w:t>
      </w:r>
      <w:r w:rsidRPr="007E45D5">
        <w:rPr>
          <w:rFonts w:asciiTheme="majorBidi" w:hAnsiTheme="majorBidi" w:cstheme="majorBidi"/>
          <w:sz w:val="24"/>
        </w:rPr>
        <w:t xml:space="preserve"> wit</w:t>
      </w:r>
      <w:r w:rsidR="00642010" w:rsidRPr="007E45D5">
        <w:rPr>
          <w:rFonts w:asciiTheme="majorBidi" w:hAnsiTheme="majorBidi" w:cstheme="majorBidi"/>
          <w:sz w:val="24"/>
        </w:rPr>
        <w:t xml:space="preserve">h client and further </w:t>
      </w:r>
      <w:r w:rsidR="00642010" w:rsidRPr="007E45D5">
        <w:rPr>
          <w:rFonts w:asciiTheme="majorBidi" w:hAnsiTheme="majorBidi" w:cstheme="majorBidi"/>
          <w:b/>
          <w:bCs/>
          <w:sz w:val="24"/>
        </w:rPr>
        <w:t>discussions are made</w:t>
      </w:r>
      <w:r w:rsidR="00642010" w:rsidRPr="007E45D5">
        <w:rPr>
          <w:rFonts w:asciiTheme="majorBidi" w:hAnsiTheme="majorBidi" w:cstheme="majorBidi"/>
          <w:sz w:val="24"/>
        </w:rPr>
        <w:t xml:space="preserve"> for another sprint cycle.</w:t>
      </w:r>
    </w:p>
    <w:p w14:paraId="06FD5BE2" w14:textId="2278137E" w:rsidR="0083282B" w:rsidRPr="007E45D5" w:rsidRDefault="00642010" w:rsidP="00BF2E55">
      <w:pPr>
        <w:pStyle w:val="GraphicAnchor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b/>
          <w:bCs/>
          <w:sz w:val="24"/>
        </w:rPr>
        <w:t>For big projects</w:t>
      </w:r>
      <w:r w:rsidRPr="007E45D5">
        <w:rPr>
          <w:rFonts w:asciiTheme="majorBidi" w:hAnsiTheme="majorBidi" w:cstheme="majorBidi"/>
          <w:sz w:val="24"/>
        </w:rPr>
        <w:t xml:space="preserve"> they don’t use scrum model as they need more clarification in requirements</w:t>
      </w:r>
      <w:r w:rsidR="00BC4205" w:rsidRPr="007E45D5">
        <w:rPr>
          <w:rFonts w:asciiTheme="majorBidi" w:hAnsiTheme="majorBidi" w:cstheme="majorBidi"/>
          <w:sz w:val="24"/>
        </w:rPr>
        <w:t xml:space="preserve"> to build the whole architecture at the beginning</w:t>
      </w:r>
      <w:r w:rsidRPr="007E45D5">
        <w:rPr>
          <w:rFonts w:asciiTheme="majorBidi" w:hAnsiTheme="majorBidi" w:cstheme="majorBidi"/>
          <w:sz w:val="24"/>
        </w:rPr>
        <w:t xml:space="preserve">. So </w:t>
      </w:r>
      <w:r w:rsidR="00BC4205" w:rsidRPr="007E45D5">
        <w:rPr>
          <w:rFonts w:asciiTheme="majorBidi" w:hAnsiTheme="majorBidi" w:cstheme="majorBidi"/>
          <w:sz w:val="24"/>
        </w:rPr>
        <w:t>in this case they</w:t>
      </w:r>
      <w:r w:rsidRPr="007E45D5">
        <w:rPr>
          <w:rFonts w:asciiTheme="majorBidi" w:hAnsiTheme="majorBidi" w:cstheme="majorBidi"/>
          <w:sz w:val="24"/>
        </w:rPr>
        <w:t xml:space="preserve"> will go for </w:t>
      </w:r>
      <w:r w:rsidR="00BC4205" w:rsidRPr="007E45D5">
        <w:rPr>
          <w:rFonts w:asciiTheme="majorBidi" w:hAnsiTheme="majorBidi" w:cstheme="majorBidi"/>
          <w:b/>
          <w:bCs/>
          <w:sz w:val="24"/>
        </w:rPr>
        <w:t xml:space="preserve">Waterfall model </w:t>
      </w:r>
      <w:r w:rsidR="00BC4205" w:rsidRPr="007E45D5">
        <w:rPr>
          <w:rFonts w:asciiTheme="majorBidi" w:hAnsiTheme="majorBidi" w:cstheme="majorBidi"/>
          <w:sz w:val="24"/>
        </w:rPr>
        <w:t>as it is a rigid method.</w:t>
      </w:r>
    </w:p>
    <w:p w14:paraId="1E053FAF" w14:textId="39F537D8" w:rsidR="00642010" w:rsidRPr="007E45D5" w:rsidRDefault="00642010" w:rsidP="00BF2E55">
      <w:pPr>
        <w:pStyle w:val="GraphicAnchor"/>
        <w:numPr>
          <w:ilvl w:val="0"/>
          <w:numId w:val="3"/>
        </w:numPr>
        <w:spacing w:line="360" w:lineRule="auto"/>
        <w:jc w:val="both"/>
        <w:rPr>
          <w:rFonts w:asciiTheme="majorBidi" w:hAnsiTheme="majorBidi" w:cstheme="majorBidi"/>
          <w:sz w:val="24"/>
        </w:rPr>
      </w:pPr>
      <w:r w:rsidRPr="007E45D5">
        <w:rPr>
          <w:rFonts w:asciiTheme="majorBidi" w:hAnsiTheme="majorBidi" w:cstheme="majorBidi"/>
          <w:sz w:val="24"/>
        </w:rPr>
        <w:t xml:space="preserve">Their </w:t>
      </w:r>
      <w:r w:rsidRPr="007E45D5">
        <w:rPr>
          <w:rFonts w:asciiTheme="majorBidi" w:hAnsiTheme="majorBidi" w:cstheme="majorBidi"/>
          <w:b/>
          <w:bCs/>
          <w:sz w:val="24"/>
        </w:rPr>
        <w:t>average delivery time</w:t>
      </w:r>
      <w:r w:rsidRPr="007E45D5">
        <w:rPr>
          <w:rFonts w:asciiTheme="majorBidi" w:hAnsiTheme="majorBidi" w:cstheme="majorBidi"/>
          <w:sz w:val="24"/>
        </w:rPr>
        <w:t xml:space="preserve"> is </w:t>
      </w:r>
      <w:r w:rsidRPr="007E45D5">
        <w:rPr>
          <w:rFonts w:asciiTheme="majorBidi" w:hAnsiTheme="majorBidi" w:cstheme="majorBidi"/>
          <w:b/>
          <w:bCs/>
          <w:sz w:val="24"/>
        </w:rPr>
        <w:t>4-5 weeks</w:t>
      </w:r>
      <w:r w:rsidRPr="007E45D5">
        <w:rPr>
          <w:rFonts w:asciiTheme="majorBidi" w:hAnsiTheme="majorBidi" w:cstheme="majorBidi"/>
          <w:sz w:val="24"/>
        </w:rPr>
        <w:t xml:space="preserve"> but </w:t>
      </w:r>
      <w:r w:rsidRPr="007E45D5">
        <w:rPr>
          <w:rFonts w:asciiTheme="majorBidi" w:hAnsiTheme="majorBidi" w:cstheme="majorBidi"/>
          <w:b/>
          <w:bCs/>
          <w:sz w:val="24"/>
        </w:rPr>
        <w:t>2-3 months</w:t>
      </w:r>
      <w:r w:rsidRPr="007E45D5">
        <w:rPr>
          <w:rFonts w:asciiTheme="majorBidi" w:hAnsiTheme="majorBidi" w:cstheme="majorBidi"/>
          <w:sz w:val="24"/>
        </w:rPr>
        <w:t xml:space="preserve"> for bigger projects.</w:t>
      </w:r>
    </w:p>
    <w:p w14:paraId="6994F7DC" w14:textId="5290742B" w:rsidR="00772A15" w:rsidRDefault="00772A15" w:rsidP="007E45D5">
      <w:pPr>
        <w:pStyle w:val="GraphicAnchor"/>
        <w:spacing w:line="360" w:lineRule="auto"/>
        <w:rPr>
          <w:rFonts w:ascii="Book Antiqua" w:hAnsi="Book Antiqua"/>
          <w:sz w:val="28"/>
          <w:szCs w:val="28"/>
        </w:rPr>
      </w:pPr>
    </w:p>
    <w:p w14:paraId="71B4FFC4" w14:textId="585E3029" w:rsidR="000C4109" w:rsidRPr="00642010" w:rsidRDefault="00F30C3A" w:rsidP="00642010">
      <w:pPr>
        <w:pStyle w:val="GraphicAnchor"/>
        <w:numPr>
          <w:ilvl w:val="0"/>
          <w:numId w:val="5"/>
        </w:numPr>
        <w:spacing w:line="360" w:lineRule="auto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noProof/>
          <w:sz w:val="24"/>
        </w:rPr>
        <w:drawing>
          <wp:anchor distT="0" distB="0" distL="114300" distR="114300" simplePos="0" relativeHeight="251661312" behindDoc="0" locked="0" layoutInCell="1" allowOverlap="1" wp14:anchorId="2A40A19E" wp14:editId="1F62C6E7">
            <wp:simplePos x="0" y="0"/>
            <wp:positionH relativeFrom="column">
              <wp:posOffset>4358640</wp:posOffset>
            </wp:positionH>
            <wp:positionV relativeFrom="paragraph">
              <wp:posOffset>126114</wp:posOffset>
            </wp:positionV>
            <wp:extent cx="2115820" cy="211582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ng-clipart-scrum-agile-software-development-quy-trinh-software-development-process-scrum-master-text-logo-thumbnail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010" w:rsidRPr="00642010">
        <w:rPr>
          <w:rFonts w:asciiTheme="majorBidi" w:hAnsiTheme="majorBidi" w:cstheme="majorBidi"/>
          <w:b/>
          <w:bCs/>
          <w:sz w:val="28"/>
          <w:szCs w:val="28"/>
          <w:u w:val="single"/>
        </w:rPr>
        <w:t xml:space="preserve">Comparison with our </w:t>
      </w:r>
      <w:r w:rsidR="00646D29">
        <w:rPr>
          <w:rFonts w:asciiTheme="majorBidi" w:hAnsiTheme="majorBidi" w:cstheme="majorBidi"/>
          <w:b/>
          <w:bCs/>
          <w:sz w:val="28"/>
          <w:szCs w:val="28"/>
          <w:u w:val="single"/>
        </w:rPr>
        <w:t>A</w:t>
      </w:r>
      <w:r w:rsidR="00642010" w:rsidRPr="00642010">
        <w:rPr>
          <w:rFonts w:asciiTheme="majorBidi" w:hAnsiTheme="majorBidi" w:cstheme="majorBidi"/>
          <w:b/>
          <w:bCs/>
          <w:sz w:val="28"/>
          <w:szCs w:val="28"/>
          <w:u w:val="single"/>
        </w:rPr>
        <w:t>cademia:</w:t>
      </w:r>
    </w:p>
    <w:p w14:paraId="2177934E" w14:textId="61572335" w:rsidR="006C77DE" w:rsidRDefault="007E45D5" w:rsidP="005E1532">
      <w:pPr>
        <w:pStyle w:val="GraphicAnchor"/>
        <w:spacing w:line="360" w:lineRule="auto"/>
        <w:jc w:val="both"/>
        <w:rPr>
          <w:rFonts w:asciiTheme="majorBidi" w:hAnsiTheme="majorBidi" w:cstheme="majorBidi"/>
          <w:sz w:val="24"/>
        </w:rPr>
      </w:pPr>
      <w:r w:rsidRPr="00222FA9">
        <w:rPr>
          <w:rFonts w:asciiTheme="majorBidi" w:hAnsiTheme="majorBidi" w:cstheme="majorBidi"/>
          <w:sz w:val="24"/>
        </w:rPr>
        <w:t xml:space="preserve">Strong organizational support is essential when implementing agile methods. We reviewed the </w:t>
      </w:r>
      <w:r w:rsidRPr="005E1532">
        <w:rPr>
          <w:rFonts w:asciiTheme="majorBidi" w:hAnsiTheme="majorBidi" w:cstheme="majorBidi"/>
          <w:b/>
          <w:bCs/>
          <w:sz w:val="24"/>
        </w:rPr>
        <w:t>success factors</w:t>
      </w:r>
      <w:r w:rsidRPr="00222FA9">
        <w:rPr>
          <w:rFonts w:asciiTheme="majorBidi" w:hAnsiTheme="majorBidi" w:cstheme="majorBidi"/>
          <w:sz w:val="24"/>
        </w:rPr>
        <w:t xml:space="preserve"> in this category, having the following: organizations support the adoption of agile methods, the organization ensures project success, guiding </w:t>
      </w:r>
      <w:r w:rsidR="00222FA9">
        <w:rPr>
          <w:rFonts w:asciiTheme="majorBidi" w:hAnsiTheme="majorBidi" w:cstheme="majorBidi"/>
          <w:sz w:val="24"/>
        </w:rPr>
        <w:t>the improvement of agile teams,</w:t>
      </w:r>
      <w:r w:rsidR="00F30C3A">
        <w:rPr>
          <w:rFonts w:asciiTheme="majorBidi" w:hAnsiTheme="majorBidi" w:cstheme="majorBidi"/>
          <w:sz w:val="24"/>
        </w:rPr>
        <w:t xml:space="preserve"> </w:t>
      </w:r>
      <w:r w:rsidR="00222FA9">
        <w:rPr>
          <w:rFonts w:asciiTheme="majorBidi" w:hAnsiTheme="majorBidi" w:cstheme="majorBidi"/>
          <w:sz w:val="24"/>
        </w:rPr>
        <w:t>the</w:t>
      </w:r>
      <w:r w:rsidR="00F30C3A">
        <w:rPr>
          <w:rFonts w:asciiTheme="majorBidi" w:hAnsiTheme="majorBidi" w:cstheme="majorBidi"/>
          <w:sz w:val="24"/>
        </w:rPr>
        <w:t xml:space="preserve"> </w:t>
      </w:r>
      <w:r w:rsidRPr="00222FA9">
        <w:rPr>
          <w:rFonts w:asciiTheme="majorBidi" w:hAnsiTheme="majorBidi" w:cstheme="majorBidi"/>
          <w:sz w:val="24"/>
        </w:rPr>
        <w:t>organization establishes their product development processes</w:t>
      </w:r>
      <w:r w:rsidR="00222FA9" w:rsidRPr="00222FA9">
        <w:rPr>
          <w:rFonts w:asciiTheme="majorBidi" w:hAnsiTheme="majorBidi" w:cstheme="majorBidi"/>
          <w:sz w:val="24"/>
        </w:rPr>
        <w:t xml:space="preserve">. To increase the </w:t>
      </w:r>
      <w:r w:rsidR="00222FA9" w:rsidRPr="005E1532">
        <w:rPr>
          <w:rFonts w:asciiTheme="majorBidi" w:hAnsiTheme="majorBidi" w:cstheme="majorBidi"/>
          <w:b/>
          <w:bCs/>
          <w:sz w:val="24"/>
        </w:rPr>
        <w:t>effectiveness</w:t>
      </w:r>
      <w:r w:rsidR="00222FA9" w:rsidRPr="00222FA9">
        <w:rPr>
          <w:rFonts w:asciiTheme="majorBidi" w:hAnsiTheme="majorBidi" w:cstheme="majorBidi"/>
          <w:sz w:val="24"/>
        </w:rPr>
        <w:t xml:space="preserve"> of implementing the Scrum method in a distributed software development environment</w:t>
      </w:r>
      <w:r w:rsidR="00222FA9">
        <w:rPr>
          <w:rFonts w:asciiTheme="majorBidi" w:hAnsiTheme="majorBidi" w:cstheme="majorBidi"/>
          <w:sz w:val="24"/>
        </w:rPr>
        <w:t>.</w:t>
      </w:r>
    </w:p>
    <w:p w14:paraId="10414AD8" w14:textId="469E7647" w:rsidR="00222FA9" w:rsidRPr="00247B23" w:rsidRDefault="00222FA9" w:rsidP="00247B23">
      <w:pPr>
        <w:pStyle w:val="GraphicAnchor"/>
        <w:shd w:val="clear" w:color="auto" w:fill="FFFFFF" w:themeFill="background1"/>
        <w:spacing w:line="360" w:lineRule="auto"/>
        <w:jc w:val="both"/>
        <w:rPr>
          <w:rFonts w:asciiTheme="majorBidi" w:hAnsiTheme="majorBidi" w:cstheme="majorBidi"/>
          <w:color w:val="FFFFFF" w:themeColor="background1"/>
          <w:sz w:val="24"/>
        </w:rPr>
      </w:pPr>
    </w:p>
    <w:sectPr w:rsidR="00222FA9" w:rsidRPr="00247B23" w:rsidSect="00093BC9">
      <w:headerReference w:type="default" r:id="rId14"/>
      <w:footerReference w:type="even" r:id="rId15"/>
      <w:footerReference w:type="default" r:id="rId16"/>
      <w:pgSz w:w="12240" w:h="15840" w:code="1"/>
      <w:pgMar w:top="1440" w:right="1440" w:bottom="1440" w:left="144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882DCB" w14:textId="77777777" w:rsidR="00702928" w:rsidRDefault="00702928" w:rsidP="00E74B29">
      <w:r>
        <w:separator/>
      </w:r>
    </w:p>
  </w:endnote>
  <w:endnote w:type="continuationSeparator" w:id="0">
    <w:p w14:paraId="16FDC70C" w14:textId="77777777" w:rsidR="00702928" w:rsidRDefault="00702928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D577E4C" w14:textId="77777777" w:rsidR="00BC4205" w:rsidRDefault="00BC4205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094F390" w14:textId="77777777" w:rsidR="00BC4205" w:rsidRDefault="00BC4205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 w:val="0"/>
      </w:rPr>
      <w:id w:val="-1977055755"/>
      <w:docPartObj>
        <w:docPartGallery w:val="Page Numbers (Bottom of Page)"/>
        <w:docPartUnique/>
      </w:docPartObj>
    </w:sdtPr>
    <w:sdtEndPr>
      <w:rPr>
        <w:b/>
        <w:color w:val="7F7F7F" w:themeColor="background1" w:themeShade="7F"/>
        <w:spacing w:val="60"/>
      </w:rPr>
    </w:sdtEndPr>
    <w:sdtContent>
      <w:p w14:paraId="7016F944" w14:textId="1FBD87EF" w:rsidR="00BC4205" w:rsidRDefault="00BC4205">
        <w:pPr>
          <w:pStyle w:val="Footer"/>
          <w:pBdr>
            <w:top w:val="single" w:sz="4" w:space="1" w:color="D9D9D9" w:themeColor="background1" w:themeShade="D9"/>
          </w:pBdr>
          <w:rPr>
            <w:b w:val="0"/>
            <w:bCs/>
          </w:rPr>
        </w:pPr>
        <w:r>
          <w:rPr>
            <w:b w:val="0"/>
          </w:rPr>
          <w:fldChar w:fldCharType="begin"/>
        </w:r>
        <w:r>
          <w:instrText xml:space="preserve"> PAGE   \* MERGEFORMAT </w:instrText>
        </w:r>
        <w:r>
          <w:rPr>
            <w:b w:val="0"/>
          </w:rPr>
          <w:fldChar w:fldCharType="separate"/>
        </w:r>
        <w:r w:rsidR="00BF2E55" w:rsidRPr="00BF2E55">
          <w:rPr>
            <w:bCs/>
            <w:noProof/>
          </w:rPr>
          <w:t>4</w:t>
        </w:r>
        <w:r>
          <w:rPr>
            <w:b w:val="0"/>
            <w:bCs/>
            <w:noProof/>
          </w:rPr>
          <w:fldChar w:fldCharType="end"/>
        </w:r>
        <w:r>
          <w:rPr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9B7AA9C" w14:textId="77777777" w:rsidR="00BC4205" w:rsidRDefault="00BC4205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532866" w14:textId="77777777" w:rsidR="00702928" w:rsidRDefault="00702928" w:rsidP="00E74B29">
      <w:r>
        <w:separator/>
      </w:r>
    </w:p>
  </w:footnote>
  <w:footnote w:type="continuationSeparator" w:id="0">
    <w:p w14:paraId="2846E9ED" w14:textId="77777777" w:rsidR="00702928" w:rsidRDefault="00702928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480E2" w14:textId="77C56929" w:rsidR="00BC4205" w:rsidRDefault="00BC4205" w:rsidP="00093BC9">
    <w:pPr>
      <w:pStyle w:val="Header"/>
    </w:pPr>
    <w:r>
      <w:t>Interview Response Report</w:t>
    </w:r>
  </w:p>
  <w:p w14:paraId="022F8991" w14:textId="77777777" w:rsidR="00BC4205" w:rsidRDefault="00BC420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3BFC"/>
    <w:multiLevelType w:val="hybridMultilevel"/>
    <w:tmpl w:val="64A809F6"/>
    <w:lvl w:ilvl="0" w:tplc="9EC4670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6216D"/>
    <w:multiLevelType w:val="hybridMultilevel"/>
    <w:tmpl w:val="96FA68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950C56"/>
    <w:multiLevelType w:val="hybridMultilevel"/>
    <w:tmpl w:val="8812B00A"/>
    <w:lvl w:ilvl="0" w:tplc="8C7CDFBA">
      <w:start w:val="1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15C62B7"/>
    <w:multiLevelType w:val="hybridMultilevel"/>
    <w:tmpl w:val="F63E55D2"/>
    <w:lvl w:ilvl="0" w:tplc="593A79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2021B06"/>
    <w:multiLevelType w:val="hybridMultilevel"/>
    <w:tmpl w:val="D1727F70"/>
    <w:lvl w:ilvl="0" w:tplc="0C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242DE8"/>
    <w:multiLevelType w:val="hybridMultilevel"/>
    <w:tmpl w:val="93B04DFA"/>
    <w:lvl w:ilvl="0" w:tplc="0C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7E4C0BFB"/>
    <w:multiLevelType w:val="hybridMultilevel"/>
    <w:tmpl w:val="88B4C3F6"/>
    <w:lvl w:ilvl="0" w:tplc="0C00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9947507">
    <w:abstractNumId w:val="2"/>
  </w:num>
  <w:num w:numId="2" w16cid:durableId="269169179">
    <w:abstractNumId w:val="1"/>
  </w:num>
  <w:num w:numId="3" w16cid:durableId="274556588">
    <w:abstractNumId w:val="0"/>
  </w:num>
  <w:num w:numId="4" w16cid:durableId="454981465">
    <w:abstractNumId w:val="3"/>
  </w:num>
  <w:num w:numId="5" w16cid:durableId="1922177835">
    <w:abstractNumId w:val="7"/>
  </w:num>
  <w:num w:numId="6" w16cid:durableId="811870612">
    <w:abstractNumId w:val="4"/>
  </w:num>
  <w:num w:numId="7" w16cid:durableId="1703479692">
    <w:abstractNumId w:val="6"/>
  </w:num>
  <w:num w:numId="8" w16cid:durableId="114747756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28C"/>
    <w:rsid w:val="00004892"/>
    <w:rsid w:val="00086FA5"/>
    <w:rsid w:val="00093BC9"/>
    <w:rsid w:val="000C4109"/>
    <w:rsid w:val="000E4641"/>
    <w:rsid w:val="00114B6C"/>
    <w:rsid w:val="00151F66"/>
    <w:rsid w:val="00155B4C"/>
    <w:rsid w:val="00176826"/>
    <w:rsid w:val="00177F8D"/>
    <w:rsid w:val="00185F4A"/>
    <w:rsid w:val="001A03E2"/>
    <w:rsid w:val="00222FA9"/>
    <w:rsid w:val="00244F82"/>
    <w:rsid w:val="00247B23"/>
    <w:rsid w:val="00247F30"/>
    <w:rsid w:val="002D2200"/>
    <w:rsid w:val="003775C6"/>
    <w:rsid w:val="0040564B"/>
    <w:rsid w:val="004258BB"/>
    <w:rsid w:val="0048120C"/>
    <w:rsid w:val="004909D9"/>
    <w:rsid w:val="004B3686"/>
    <w:rsid w:val="00521481"/>
    <w:rsid w:val="005C69ED"/>
    <w:rsid w:val="005E1532"/>
    <w:rsid w:val="005F7522"/>
    <w:rsid w:val="00642010"/>
    <w:rsid w:val="00646D29"/>
    <w:rsid w:val="00665110"/>
    <w:rsid w:val="00666B0F"/>
    <w:rsid w:val="00670042"/>
    <w:rsid w:val="006709F1"/>
    <w:rsid w:val="00674923"/>
    <w:rsid w:val="00692571"/>
    <w:rsid w:val="00693330"/>
    <w:rsid w:val="006C60E6"/>
    <w:rsid w:val="006C77DE"/>
    <w:rsid w:val="007008C9"/>
    <w:rsid w:val="00702928"/>
    <w:rsid w:val="00772A15"/>
    <w:rsid w:val="00775927"/>
    <w:rsid w:val="007E45D5"/>
    <w:rsid w:val="00806EF8"/>
    <w:rsid w:val="00813039"/>
    <w:rsid w:val="0083282B"/>
    <w:rsid w:val="00837914"/>
    <w:rsid w:val="00874FE7"/>
    <w:rsid w:val="008A09D0"/>
    <w:rsid w:val="008D48A5"/>
    <w:rsid w:val="008E6690"/>
    <w:rsid w:val="00906A40"/>
    <w:rsid w:val="00923EC6"/>
    <w:rsid w:val="00930593"/>
    <w:rsid w:val="009348E8"/>
    <w:rsid w:val="00952F7D"/>
    <w:rsid w:val="0095496A"/>
    <w:rsid w:val="00957BC4"/>
    <w:rsid w:val="009A38BA"/>
    <w:rsid w:val="009B4648"/>
    <w:rsid w:val="009E34D5"/>
    <w:rsid w:val="00A44E11"/>
    <w:rsid w:val="00AA759C"/>
    <w:rsid w:val="00AC321F"/>
    <w:rsid w:val="00B43E11"/>
    <w:rsid w:val="00B5770C"/>
    <w:rsid w:val="00BB30A3"/>
    <w:rsid w:val="00BC4205"/>
    <w:rsid w:val="00BE7AAE"/>
    <w:rsid w:val="00BF2E55"/>
    <w:rsid w:val="00C02564"/>
    <w:rsid w:val="00C44E2D"/>
    <w:rsid w:val="00C51A3D"/>
    <w:rsid w:val="00C52527"/>
    <w:rsid w:val="00C5508B"/>
    <w:rsid w:val="00C755AB"/>
    <w:rsid w:val="00D0024E"/>
    <w:rsid w:val="00D023E0"/>
    <w:rsid w:val="00D43125"/>
    <w:rsid w:val="00D53248"/>
    <w:rsid w:val="00D66A3A"/>
    <w:rsid w:val="00DE528C"/>
    <w:rsid w:val="00DF198B"/>
    <w:rsid w:val="00E047E2"/>
    <w:rsid w:val="00E26BAB"/>
    <w:rsid w:val="00E57D88"/>
    <w:rsid w:val="00E63B37"/>
    <w:rsid w:val="00E74B29"/>
    <w:rsid w:val="00E84645"/>
    <w:rsid w:val="00F20304"/>
    <w:rsid w:val="00F30C3A"/>
    <w:rsid w:val="00F4042F"/>
    <w:rsid w:val="00F50791"/>
    <w:rsid w:val="00F5350F"/>
    <w:rsid w:val="00F92074"/>
    <w:rsid w:val="00FB2F1A"/>
    <w:rsid w:val="00FC29F0"/>
    <w:rsid w:val="00FE1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29833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23E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8F180E812A41A7AD9A44AC946F9A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3EA54F-7A11-42B5-8EF2-A50A1C5BBB15}"/>
      </w:docPartPr>
      <w:docPartBody>
        <w:p w:rsidR="00602A7E" w:rsidRDefault="002C78E1">
          <w:pPr>
            <w:pStyle w:val="DD8F180E812A41A7AD9A44AC946F9A63"/>
          </w:pPr>
          <w:r w:rsidRPr="00DF198B">
            <w:t>—</w:t>
          </w:r>
        </w:p>
      </w:docPartBody>
    </w:docPart>
    <w:docPart>
      <w:docPartPr>
        <w:name w:val="A25E8C6A4E634E3E94D7068535156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261755-A45D-4DC3-A772-D53482490E32}"/>
      </w:docPartPr>
      <w:docPartBody>
        <w:p w:rsidR="00602A7E" w:rsidRDefault="002C78E1">
          <w:pPr>
            <w:pStyle w:val="A25E8C6A4E634E3E94D7068535156C40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52950"/>
    <w:rsid w:val="002C78E1"/>
    <w:rsid w:val="00602A7E"/>
    <w:rsid w:val="007C64DE"/>
    <w:rsid w:val="00B83D9D"/>
    <w:rsid w:val="00C97A22"/>
    <w:rsid w:val="00D52950"/>
    <w:rsid w:val="00F30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8F180E812A41A7AD9A44AC946F9A63">
    <w:name w:val="DD8F180E812A41A7AD9A44AC946F9A63"/>
  </w:style>
  <w:style w:type="paragraph" w:customStyle="1" w:styleId="A25E8C6A4E634E3E94D7068535156C40">
    <w:name w:val="A25E8C6A4E634E3E94D7068535156C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5</Pages>
  <Words>487</Words>
  <Characters>2781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2022-10-06T21:04:00Z</dcterms:created>
  <dcterms:modified xsi:type="dcterms:W3CDTF">2022-10-09T04:13:00Z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