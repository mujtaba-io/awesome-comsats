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33C76586" w:rsidR="00DF198B" w:rsidRPr="00DF198B" w:rsidRDefault="00862FE2" w:rsidP="00874FE7">
            <w:pPr>
              <w:pStyle w:val="Heading1"/>
            </w:pPr>
            <w:r>
              <w:t>Use Cases of MS Teams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82F0555" w14:textId="77777777" w:rsidR="00862FE2" w:rsidRDefault="00DE528C" w:rsidP="00874FE7">
            <w:pPr>
              <w:pStyle w:val="Heading2"/>
            </w:pPr>
            <w:r>
              <w:t>Mujtaba</w:t>
            </w:r>
          </w:p>
          <w:p w14:paraId="3B01DAD3" w14:textId="3924E9ED" w:rsidR="00DF198B" w:rsidRPr="00DF198B" w:rsidRDefault="00862FE2" w:rsidP="00874FE7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6221B45E" w:rsidR="00DF198B" w:rsidRPr="00DF198B" w:rsidRDefault="00BB30A3" w:rsidP="00874FE7">
            <w:pPr>
              <w:pStyle w:val="Heading3"/>
            </w:pPr>
            <w:r>
              <w:t>Oct 5,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0A4A9C4D" w:rsidR="00DF198B" w:rsidRPr="00DF198B" w:rsidRDefault="00BB30A3" w:rsidP="00874FE7">
            <w:pPr>
              <w:pStyle w:val="Heading3"/>
            </w:pPr>
            <w:r>
              <w:t>Software Engineering Concepts</w:t>
            </w:r>
          </w:p>
          <w:p w14:paraId="6246873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6859BDE4" w:rsidR="00DF198B" w:rsidRDefault="001A03E2" w:rsidP="00874FE7">
            <w:pPr>
              <w:pStyle w:val="Heading3"/>
            </w:pPr>
            <w:r>
              <w:t>Sir Attique Ahmad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7CB5941E" w14:textId="77777777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30B93A2F" w14:textId="5187141F" w:rsidR="00674923" w:rsidRPr="00674923" w:rsidRDefault="00796CF7" w:rsidP="00C44E2D">
      <w:pPr>
        <w:pStyle w:val="GraphicAncho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lastRenderedPageBreak/>
        <w:t>MS Teams Use Cases</w:t>
      </w:r>
    </w:p>
    <w:p w14:paraId="4CF9EF7F" w14:textId="77777777" w:rsidR="00674923" w:rsidRPr="00674923" w:rsidRDefault="00674923" w:rsidP="00C44E2D">
      <w:pPr>
        <w:pStyle w:val="GraphicAnchor"/>
        <w:rPr>
          <w:rFonts w:ascii="Book Antiqua" w:hAnsi="Book Antiqua"/>
          <w:sz w:val="24"/>
        </w:rPr>
      </w:pPr>
    </w:p>
    <w:p w14:paraId="49622348" w14:textId="0CA5CBD3" w:rsidR="008C06ED" w:rsidRDefault="00B01F33" w:rsidP="006A540A">
      <w:pPr>
        <w:pStyle w:val="GraphicAnchor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Following are</w:t>
      </w:r>
      <w:r w:rsidR="00B77F5A">
        <w:rPr>
          <w:rFonts w:ascii="Book Antiqua" w:hAnsi="Book Antiqua"/>
          <w:sz w:val="24"/>
        </w:rPr>
        <w:t xml:space="preserve"> the</w:t>
      </w:r>
      <w:r>
        <w:rPr>
          <w:rFonts w:ascii="Book Antiqua" w:hAnsi="Book Antiqua"/>
          <w:sz w:val="24"/>
        </w:rPr>
        <w:t xml:space="preserve"> use cases for MS Teams. I have made diagram as well at the end.</w:t>
      </w:r>
    </w:p>
    <w:p w14:paraId="08EC2BD5" w14:textId="79853EF7" w:rsidR="006A540A" w:rsidRDefault="006A540A" w:rsidP="006A540A">
      <w:pPr>
        <w:pStyle w:val="GraphicAnchor"/>
        <w:rPr>
          <w:rFonts w:ascii="Book Antiqua" w:hAnsi="Book Antiqua"/>
          <w:sz w:val="24"/>
        </w:rPr>
      </w:pPr>
    </w:p>
    <w:p w14:paraId="07CD7BB3" w14:textId="6883BFD8" w:rsidR="00854D41" w:rsidRDefault="00854D41" w:rsidP="006A540A">
      <w:pPr>
        <w:pStyle w:val="GraphicAnchor"/>
        <w:rPr>
          <w:rFonts w:ascii="Book Antiqua" w:hAnsi="Book Antiqua"/>
          <w:sz w:val="24"/>
        </w:rPr>
      </w:pPr>
    </w:p>
    <w:p w14:paraId="21639F35" w14:textId="77777777" w:rsidR="00593753" w:rsidRPr="00B01F33" w:rsidRDefault="00593753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B01F33" w:rsidRPr="00B01F33" w14:paraId="085D987B" w14:textId="77777777" w:rsidTr="00B01F33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C84D09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63401494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626874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U1</w:t>
            </w:r>
          </w:p>
          <w:p w14:paraId="564DF930" w14:textId="6FADDFB2" w:rsidR="00B01F33" w:rsidRPr="00B01F33" w:rsidRDefault="002007BD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Login</w:t>
            </w:r>
          </w:p>
        </w:tc>
      </w:tr>
      <w:tr w:rsidR="00B01F33" w:rsidRPr="00B01F33" w14:paraId="4406667B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AF6BB2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C34A4E" w14:textId="76ABDBFA" w:rsidR="00B01F33" w:rsidRPr="00B01F33" w:rsidRDefault="002007BD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To login into one’s account.</w:t>
            </w:r>
          </w:p>
        </w:tc>
      </w:tr>
      <w:tr w:rsidR="00B01F33" w:rsidRPr="00B01F33" w14:paraId="793FB111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9655D9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684584" w14:textId="506CC62E" w:rsidR="00B01F33" w:rsidRPr="00B01F33" w:rsidRDefault="00A02FAB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Students, Teachers</w:t>
            </w:r>
          </w:p>
        </w:tc>
      </w:tr>
      <w:tr w:rsidR="00B01F33" w:rsidRPr="00B01F33" w14:paraId="0D92FCC7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78CA65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F949DB" w14:textId="4EBBC3B9" w:rsidR="00B01F33" w:rsidRPr="00B01F33" w:rsidRDefault="002007BD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</w:t>
            </w:r>
          </w:p>
        </w:tc>
      </w:tr>
      <w:tr w:rsidR="00B01F33" w:rsidRPr="00B01F33" w14:paraId="638B01E2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F803D5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B7DC4A" w14:textId="0EFB8BE8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 xml:space="preserve">Select </w:t>
            </w:r>
            <w:r w:rsidR="00295AA8">
              <w:rPr>
                <w:rFonts w:ascii="Book Antiqua" w:eastAsia="Times New Roman" w:hAnsi="Book Antiqua" w:cs="Arial"/>
                <w:color w:val="260A00"/>
              </w:rPr>
              <w:t>login button</w:t>
            </w:r>
          </w:p>
        </w:tc>
      </w:tr>
      <w:tr w:rsidR="00B01F33" w:rsidRPr="00B01F33" w14:paraId="7EB6DFB7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D436CE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6CCB06" w14:textId="77777777" w:rsidR="00264207" w:rsidRDefault="00295AA8" w:rsidP="00264207">
            <w:pPr>
              <w:pStyle w:val="ListParagraph"/>
              <w:numPr>
                <w:ilvl w:val="0"/>
                <w:numId w:val="2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264207">
              <w:rPr>
                <w:rFonts w:ascii="Book Antiqua" w:eastAsia="Times New Roman" w:hAnsi="Book Antiqua" w:cs="Arial"/>
                <w:color w:val="260A00"/>
              </w:rPr>
              <w:t>Enter email and password</w:t>
            </w:r>
            <w:r w:rsidR="00264207" w:rsidRPr="00264207">
              <w:rPr>
                <w:rFonts w:ascii="Book Antiqua" w:eastAsia="Times New Roman" w:hAnsi="Book Antiqua" w:cs="Arial"/>
                <w:color w:val="260A00"/>
              </w:rPr>
              <w:t>.</w:t>
            </w:r>
          </w:p>
          <w:p w14:paraId="4A85811C" w14:textId="52A5EC73" w:rsidR="00B01F33" w:rsidRPr="00264207" w:rsidRDefault="00295AA8" w:rsidP="00264207">
            <w:pPr>
              <w:pStyle w:val="ListParagraph"/>
              <w:numPr>
                <w:ilvl w:val="0"/>
                <w:numId w:val="2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264207">
              <w:rPr>
                <w:rFonts w:ascii="Book Antiqua" w:eastAsia="Times New Roman" w:hAnsi="Book Antiqua" w:cs="Arial"/>
                <w:color w:val="260A00"/>
              </w:rPr>
              <w:t>Click login button</w:t>
            </w:r>
            <w:r w:rsidR="00264207" w:rsidRPr="00264207">
              <w:rPr>
                <w:rFonts w:ascii="Book Antiqua" w:eastAsia="Times New Roman" w:hAnsi="Book Antiqua" w:cs="Arial"/>
                <w:color w:val="260A00"/>
              </w:rPr>
              <w:t>.</w:t>
            </w:r>
          </w:p>
        </w:tc>
      </w:tr>
      <w:tr w:rsidR="00B01F33" w:rsidRPr="00B01F33" w14:paraId="17EA18CB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B179CC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520742" w14:textId="4C4D6F56" w:rsidR="00295AA8" w:rsidRPr="00264207" w:rsidRDefault="00295AA8" w:rsidP="00264207">
            <w:pPr>
              <w:pStyle w:val="ListParagraph"/>
              <w:numPr>
                <w:ilvl w:val="0"/>
                <w:numId w:val="23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264207">
              <w:rPr>
                <w:rFonts w:ascii="Book Antiqua" w:eastAsia="Times New Roman" w:hAnsi="Book Antiqua" w:cs="Arial"/>
                <w:color w:val="260A00"/>
              </w:rPr>
              <w:t>Must be a registered user in database.</w:t>
            </w:r>
          </w:p>
          <w:p w14:paraId="3BED412C" w14:textId="30202DA8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B01F33" w:rsidRPr="00B01F33" w14:paraId="4FD13209" w14:textId="77777777" w:rsidTr="00B01F33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5D521" w14:textId="77777777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8DFB00" w14:textId="3C452DED" w:rsidR="00295AA8" w:rsidRPr="00264207" w:rsidRDefault="00B01F33" w:rsidP="00264207">
            <w:pPr>
              <w:pStyle w:val="ListParagraph"/>
              <w:numPr>
                <w:ilvl w:val="0"/>
                <w:numId w:val="22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264207">
              <w:rPr>
                <w:rFonts w:ascii="Book Antiqua" w:eastAsia="Times New Roman" w:hAnsi="Book Antiqua" w:cs="Arial"/>
                <w:color w:val="260A00"/>
              </w:rPr>
              <w:t xml:space="preserve">If </w:t>
            </w:r>
            <w:r w:rsidR="00295AA8" w:rsidRPr="00264207">
              <w:rPr>
                <w:rFonts w:ascii="Book Antiqua" w:eastAsia="Times New Roman" w:hAnsi="Book Antiqua" w:cs="Arial"/>
                <w:color w:val="260A00"/>
              </w:rPr>
              <w:t>user not found, error message is shown.</w:t>
            </w:r>
          </w:p>
          <w:p w14:paraId="7BE308B0" w14:textId="17F2A99A" w:rsidR="00B01F33" w:rsidRPr="00B01F33" w:rsidRDefault="00B01F33" w:rsidP="00B01F33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</w:tbl>
    <w:p w14:paraId="40ECA2D5" w14:textId="47BF983D" w:rsidR="006A540A" w:rsidRDefault="006A540A" w:rsidP="006A540A">
      <w:pPr>
        <w:pStyle w:val="GraphicAnchor"/>
        <w:rPr>
          <w:rFonts w:ascii="Book Antiqua" w:hAnsi="Book Antiqua"/>
          <w:sz w:val="24"/>
        </w:rPr>
      </w:pPr>
    </w:p>
    <w:p w14:paraId="1C40401F" w14:textId="7A435C64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053C5953" w14:textId="773B7554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3F110FDA" w14:textId="77777777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60B14269" w14:textId="0B4D9169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AE5DE1" w:rsidRPr="00B01F33" w14:paraId="15266569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F020E1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0E2A4FDA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461832" w14:textId="74B95C9E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2</w:t>
            </w:r>
          </w:p>
          <w:p w14:paraId="041AD9E9" w14:textId="2F8D18B1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Signup</w:t>
            </w:r>
          </w:p>
        </w:tc>
      </w:tr>
      <w:tr w:rsidR="00AE5DE1" w:rsidRPr="00B01F33" w14:paraId="44DD5E40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0D3599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CE2138" w14:textId="7F1061A9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 w:rsidR="001C3DB2">
              <w:rPr>
                <w:rFonts w:ascii="Book Antiqua" w:eastAsia="Times New Roman" w:hAnsi="Book Antiqua" w:cs="Arial"/>
                <w:color w:val="260A00"/>
              </w:rPr>
              <w:t>create</w:t>
            </w:r>
            <w:r>
              <w:rPr>
                <w:rFonts w:ascii="Book Antiqua" w:eastAsia="Times New Roman" w:hAnsi="Book Antiqua" w:cs="Arial"/>
                <w:color w:val="260A00"/>
              </w:rPr>
              <w:t xml:space="preserve">  account.</w:t>
            </w:r>
          </w:p>
        </w:tc>
      </w:tr>
      <w:tr w:rsidR="00AE5DE1" w:rsidRPr="00B01F33" w14:paraId="76422473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B758F4B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8072C7A" w14:textId="5AB02191" w:rsidR="00AE5DE1" w:rsidRPr="00B01F33" w:rsidRDefault="001C3DB2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Students, Teachers</w:t>
            </w:r>
          </w:p>
        </w:tc>
      </w:tr>
      <w:tr w:rsidR="00AE5DE1" w:rsidRPr="00B01F33" w14:paraId="29E2EB2D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7D51B4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B43F07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</w:t>
            </w:r>
          </w:p>
        </w:tc>
      </w:tr>
      <w:tr w:rsidR="00AE5DE1" w:rsidRPr="00B01F33" w14:paraId="14B3D9BF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164EC1A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7C25141" w14:textId="271B05DB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 xml:space="preserve">Select </w:t>
            </w:r>
            <w:r w:rsidR="001C3DB2">
              <w:rPr>
                <w:rFonts w:ascii="Book Antiqua" w:eastAsia="Times New Roman" w:hAnsi="Book Antiqua" w:cs="Arial"/>
                <w:color w:val="260A00"/>
              </w:rPr>
              <w:t>signup</w:t>
            </w:r>
            <w:r>
              <w:rPr>
                <w:rFonts w:ascii="Book Antiqua" w:eastAsia="Times New Roman" w:hAnsi="Book Antiqua" w:cs="Arial"/>
                <w:color w:val="260A00"/>
              </w:rPr>
              <w:t xml:space="preserve"> button</w:t>
            </w:r>
          </w:p>
        </w:tc>
      </w:tr>
      <w:tr w:rsidR="00AE5DE1" w:rsidRPr="00B01F33" w14:paraId="15BA9C23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B53D07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05BF42" w14:textId="77777777" w:rsidR="00696CD7" w:rsidRDefault="00AE5DE1" w:rsidP="00696CD7">
            <w:pPr>
              <w:pStyle w:val="ListParagraph"/>
              <w:numPr>
                <w:ilvl w:val="0"/>
                <w:numId w:val="21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96CD7">
              <w:rPr>
                <w:rFonts w:ascii="Book Antiqua" w:eastAsia="Times New Roman" w:hAnsi="Book Antiqua" w:cs="Arial"/>
                <w:color w:val="260A00"/>
              </w:rPr>
              <w:t xml:space="preserve">Enter </w:t>
            </w:r>
            <w:r w:rsidR="001C3DB2" w:rsidRPr="00696CD7">
              <w:rPr>
                <w:rFonts w:ascii="Book Antiqua" w:eastAsia="Times New Roman" w:hAnsi="Book Antiqua" w:cs="Arial"/>
                <w:color w:val="260A00"/>
              </w:rPr>
              <w:t>user details</w:t>
            </w:r>
            <w:r w:rsidR="00696CD7" w:rsidRPr="00696CD7">
              <w:rPr>
                <w:rFonts w:ascii="Book Antiqua" w:eastAsia="Times New Roman" w:hAnsi="Book Antiqua" w:cs="Arial"/>
                <w:color w:val="260A00"/>
              </w:rPr>
              <w:t>.</w:t>
            </w:r>
          </w:p>
          <w:p w14:paraId="4415DC8B" w14:textId="0F52369C" w:rsidR="00AE5DE1" w:rsidRPr="00696CD7" w:rsidRDefault="00AE5DE1" w:rsidP="00696CD7">
            <w:pPr>
              <w:pStyle w:val="ListParagraph"/>
              <w:numPr>
                <w:ilvl w:val="0"/>
                <w:numId w:val="21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96CD7">
              <w:rPr>
                <w:rFonts w:ascii="Book Antiqua" w:eastAsia="Times New Roman" w:hAnsi="Book Antiqua" w:cs="Arial"/>
                <w:color w:val="260A00"/>
              </w:rPr>
              <w:t xml:space="preserve">Click </w:t>
            </w:r>
            <w:r w:rsidR="001C3DB2" w:rsidRPr="00696CD7">
              <w:rPr>
                <w:rFonts w:ascii="Book Antiqua" w:eastAsia="Times New Roman" w:hAnsi="Book Antiqua" w:cs="Arial"/>
                <w:color w:val="260A00"/>
              </w:rPr>
              <w:t>signup</w:t>
            </w:r>
            <w:r w:rsidRPr="00696CD7">
              <w:rPr>
                <w:rFonts w:ascii="Book Antiqua" w:eastAsia="Times New Roman" w:hAnsi="Book Antiqua" w:cs="Arial"/>
                <w:color w:val="260A00"/>
              </w:rPr>
              <w:t xml:space="preserve"> button</w:t>
            </w:r>
            <w:r w:rsidR="00696CD7" w:rsidRPr="00696CD7">
              <w:rPr>
                <w:rFonts w:ascii="Book Antiqua" w:eastAsia="Times New Roman" w:hAnsi="Book Antiqua" w:cs="Arial"/>
                <w:color w:val="260A00"/>
              </w:rPr>
              <w:t>.</w:t>
            </w:r>
          </w:p>
        </w:tc>
      </w:tr>
      <w:tr w:rsidR="00AE5DE1" w:rsidRPr="00B01F33" w14:paraId="169919C4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04A3D0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0D25C6" w14:textId="183092C5" w:rsidR="00AE5DE1" w:rsidRPr="00696CD7" w:rsidRDefault="00AE5DE1" w:rsidP="00696CD7">
            <w:pPr>
              <w:pStyle w:val="ListParagraph"/>
              <w:numPr>
                <w:ilvl w:val="0"/>
                <w:numId w:val="20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96CD7">
              <w:rPr>
                <w:rFonts w:ascii="Book Antiqua" w:eastAsia="Times New Roman" w:hAnsi="Book Antiqua" w:cs="Arial"/>
                <w:color w:val="260A00"/>
              </w:rPr>
              <w:t xml:space="preserve">Must </w:t>
            </w:r>
            <w:r w:rsidR="001C3DB2" w:rsidRPr="00696CD7">
              <w:rPr>
                <w:rFonts w:ascii="Book Antiqua" w:eastAsia="Times New Roman" w:hAnsi="Book Antiqua" w:cs="Arial"/>
                <w:color w:val="260A00"/>
              </w:rPr>
              <w:t xml:space="preserve">not </w:t>
            </w:r>
            <w:r w:rsidRPr="00696CD7">
              <w:rPr>
                <w:rFonts w:ascii="Book Antiqua" w:eastAsia="Times New Roman" w:hAnsi="Book Antiqua" w:cs="Arial"/>
                <w:color w:val="260A00"/>
              </w:rPr>
              <w:t>be a registered user in database.</w:t>
            </w:r>
          </w:p>
          <w:p w14:paraId="176EF426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AE5DE1" w:rsidRPr="00B01F33" w14:paraId="6539EFA8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7E4461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11FE5A" w14:textId="262BBF09" w:rsidR="00AE5DE1" w:rsidRPr="00696CD7" w:rsidRDefault="00AE5DE1" w:rsidP="00696CD7">
            <w:pPr>
              <w:pStyle w:val="ListParagraph"/>
              <w:numPr>
                <w:ilvl w:val="0"/>
                <w:numId w:val="19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96CD7">
              <w:rPr>
                <w:rFonts w:ascii="Book Antiqua" w:eastAsia="Times New Roman" w:hAnsi="Book Antiqua" w:cs="Arial"/>
                <w:color w:val="260A00"/>
              </w:rPr>
              <w:t>If user found, error message is shown.</w:t>
            </w:r>
          </w:p>
          <w:p w14:paraId="3257969E" w14:textId="77777777" w:rsidR="00AE5DE1" w:rsidRPr="00B01F33" w:rsidRDefault="00AE5DE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</w:tbl>
    <w:p w14:paraId="39D025C3" w14:textId="014581A9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628BDF5F" w14:textId="0DF9E9BF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47890E57" w14:textId="6FF80428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p w14:paraId="18C46998" w14:textId="4213B7D2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p w14:paraId="23F74C8B" w14:textId="61402DB6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76268850" w14:textId="77777777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4069ACAB" w14:textId="3111F25D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p w14:paraId="188BB640" w14:textId="3F48662A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p w14:paraId="578431E6" w14:textId="057B19D4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5E9A8240" w14:textId="77777777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77222FAB" w14:textId="77777777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F477BF" w:rsidRPr="00B01F33" w14:paraId="3F42BF57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E3B493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279348C4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5B471E" w14:textId="69E39E0A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 w:rsidR="009C0BD0">
              <w:rPr>
                <w:rFonts w:ascii="Book Antiqua" w:eastAsia="Times New Roman" w:hAnsi="Book Antiqua" w:cs="Arial"/>
                <w:color w:val="260A00"/>
              </w:rPr>
              <w:t>3</w:t>
            </w:r>
          </w:p>
          <w:p w14:paraId="40C4216A" w14:textId="0D1E0819" w:rsidR="00F477BF" w:rsidRPr="00B01F33" w:rsidRDefault="009C0BD0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Team (Join and Leave)</w:t>
            </w:r>
          </w:p>
        </w:tc>
      </w:tr>
      <w:tr w:rsidR="00F477BF" w:rsidRPr="00B01F33" w14:paraId="2B7C72A3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B352A8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76E002" w14:textId="6FDA2E54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</w:t>
            </w:r>
            <w:r w:rsidR="009C0BD0">
              <w:rPr>
                <w:rFonts w:ascii="Book Antiqua" w:eastAsia="Times New Roman" w:hAnsi="Book Antiqua" w:cs="Arial"/>
                <w:color w:val="260A00"/>
              </w:rPr>
              <w:t>eams join and leave.</w:t>
            </w:r>
          </w:p>
        </w:tc>
      </w:tr>
      <w:tr w:rsidR="00F477BF" w:rsidRPr="00B01F33" w14:paraId="40F4CE7F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469CBF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F83ACF" w14:textId="4AEF5E4E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Students</w:t>
            </w:r>
          </w:p>
        </w:tc>
      </w:tr>
      <w:tr w:rsidR="00F477BF" w:rsidRPr="00B01F33" w14:paraId="2A175352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A2B9ED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C38022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</w:t>
            </w:r>
          </w:p>
        </w:tc>
      </w:tr>
      <w:tr w:rsidR="00F477BF" w:rsidRPr="00B01F33" w14:paraId="156AAB05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E448C1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C7F764" w14:textId="6D8D5762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 xml:space="preserve">Select </w:t>
            </w:r>
            <w:r w:rsidR="009C0BD0">
              <w:rPr>
                <w:rFonts w:ascii="Book Antiqua" w:eastAsia="Times New Roman" w:hAnsi="Book Antiqua" w:cs="Arial"/>
                <w:color w:val="260A00"/>
              </w:rPr>
              <w:t>team from list or join by team code.</w:t>
            </w:r>
          </w:p>
        </w:tc>
      </w:tr>
      <w:tr w:rsidR="00F477BF" w:rsidRPr="00B01F33" w14:paraId="2E5F5E1C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82FA3AD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DB01F7" w14:textId="77777777" w:rsidR="006A1813" w:rsidRDefault="007678ED" w:rsidP="006A1813">
            <w:pPr>
              <w:pStyle w:val="ListParagraph"/>
              <w:numPr>
                <w:ilvl w:val="0"/>
                <w:numId w:val="18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A1813">
              <w:rPr>
                <w:rFonts w:ascii="Book Antiqua" w:eastAsia="Times New Roman" w:hAnsi="Book Antiqua" w:cs="Arial"/>
                <w:color w:val="260A00"/>
              </w:rPr>
              <w:t>To join, enter team code.</w:t>
            </w:r>
          </w:p>
          <w:p w14:paraId="1EF4BF66" w14:textId="25C87270" w:rsidR="00F477BF" w:rsidRPr="006A1813" w:rsidRDefault="007678ED" w:rsidP="006A1813">
            <w:pPr>
              <w:pStyle w:val="ListParagraph"/>
              <w:numPr>
                <w:ilvl w:val="0"/>
                <w:numId w:val="18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6A1813">
              <w:rPr>
                <w:rFonts w:ascii="Book Antiqua" w:eastAsia="Times New Roman" w:hAnsi="Book Antiqua" w:cs="Arial"/>
                <w:color w:val="260A00"/>
              </w:rPr>
              <w:t>To leave, press appropriate button.</w:t>
            </w:r>
          </w:p>
        </w:tc>
      </w:tr>
      <w:tr w:rsidR="00F477BF" w:rsidRPr="00B01F33" w14:paraId="52B108B8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BAA188A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7C1ABB" w14:textId="74379EB1" w:rsidR="00F477BF" w:rsidRPr="00E54327" w:rsidRDefault="00E54327" w:rsidP="00E54327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  <w:p w14:paraId="1F1A6568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F477BF" w:rsidRPr="00B01F33" w14:paraId="70094A89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A84EB0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1D7ABE" w14:textId="77777777" w:rsidR="00D078D8" w:rsidRDefault="00F477BF" w:rsidP="00D078D8">
            <w:pPr>
              <w:pStyle w:val="ListParagraph"/>
              <w:numPr>
                <w:ilvl w:val="0"/>
                <w:numId w:val="18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D078D8">
              <w:rPr>
                <w:rFonts w:ascii="Book Antiqua" w:eastAsia="Times New Roman" w:hAnsi="Book Antiqua" w:cs="Arial"/>
                <w:color w:val="260A00"/>
              </w:rPr>
              <w:t xml:space="preserve">If </w:t>
            </w:r>
            <w:r w:rsidR="00E54327" w:rsidRPr="00D078D8">
              <w:rPr>
                <w:rFonts w:ascii="Book Antiqua" w:eastAsia="Times New Roman" w:hAnsi="Book Antiqua" w:cs="Arial"/>
                <w:color w:val="260A00"/>
              </w:rPr>
              <w:t>pin is wrong, error is shown.</w:t>
            </w:r>
          </w:p>
          <w:p w14:paraId="4A41B323" w14:textId="45238120" w:rsidR="00162AC6" w:rsidRPr="00D078D8" w:rsidRDefault="00162AC6" w:rsidP="00D078D8">
            <w:pPr>
              <w:pStyle w:val="ListParagraph"/>
              <w:numPr>
                <w:ilvl w:val="0"/>
                <w:numId w:val="18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D078D8">
              <w:rPr>
                <w:rFonts w:ascii="Book Antiqua" w:eastAsia="Times New Roman" w:hAnsi="Book Antiqua" w:cs="Arial"/>
                <w:color w:val="260A00"/>
              </w:rPr>
              <w:t>If team is private, error.</w:t>
            </w:r>
          </w:p>
          <w:p w14:paraId="1014262D" w14:textId="77777777" w:rsidR="00F477BF" w:rsidRPr="00B01F33" w:rsidRDefault="00F477B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</w:tbl>
    <w:p w14:paraId="173E738D" w14:textId="00A4478E" w:rsidR="00F477BF" w:rsidRDefault="00F477BF" w:rsidP="006A540A">
      <w:pPr>
        <w:pStyle w:val="GraphicAnchor"/>
        <w:rPr>
          <w:rFonts w:ascii="Book Antiqua" w:hAnsi="Book Antiqua"/>
          <w:sz w:val="24"/>
        </w:rPr>
      </w:pPr>
    </w:p>
    <w:p w14:paraId="0D471027" w14:textId="0C99ED40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082F5591" w14:textId="5B9A4DE3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49AAD3C8" w14:textId="398B8316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1728279B" w14:textId="77777777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55C63266" w14:textId="2F885B82" w:rsidR="00F26C5B" w:rsidRDefault="00F26C5B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F26C5B" w:rsidRPr="00B01F33" w14:paraId="3E63F8BA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1BA65B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5FC9BB9C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2F459C" w14:textId="663C79A8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4</w:t>
            </w:r>
          </w:p>
          <w:p w14:paraId="058E47C5" w14:textId="25613ED8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Post/Comment</w:t>
            </w:r>
          </w:p>
        </w:tc>
      </w:tr>
      <w:tr w:rsidR="00F26C5B" w:rsidRPr="00B01F33" w14:paraId="18579933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49DF33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046305" w14:textId="3100DAE9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 w:rsidR="007926D5">
              <w:rPr>
                <w:rFonts w:ascii="Book Antiqua" w:eastAsia="Times New Roman" w:hAnsi="Book Antiqua" w:cs="Arial"/>
                <w:color w:val="260A00"/>
              </w:rPr>
              <w:t>post in an existing team.</w:t>
            </w:r>
          </w:p>
        </w:tc>
      </w:tr>
      <w:tr w:rsidR="00F26C5B" w:rsidRPr="00B01F33" w14:paraId="4B5A0612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39CFFF5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9145050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Students, Teachers</w:t>
            </w:r>
          </w:p>
        </w:tc>
      </w:tr>
      <w:tr w:rsidR="00F26C5B" w:rsidRPr="00B01F33" w14:paraId="0BBA8A77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7C7CA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A875C2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</w:t>
            </w:r>
          </w:p>
        </w:tc>
      </w:tr>
      <w:tr w:rsidR="00F26C5B" w:rsidRPr="00B01F33" w14:paraId="1EF18510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EBBCB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5715F0" w14:textId="5A7A373C" w:rsidR="00F26C5B" w:rsidRPr="00B01F33" w:rsidRDefault="00A35A07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Type text and click button.</w:t>
            </w:r>
          </w:p>
        </w:tc>
      </w:tr>
      <w:tr w:rsidR="00F26C5B" w:rsidRPr="00B01F33" w14:paraId="0848E725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8A675E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F14F90" w14:textId="77777777" w:rsidR="00A16FC6" w:rsidRDefault="00F26C5B" w:rsidP="00A16FC6">
            <w:pPr>
              <w:pStyle w:val="ListParagraph"/>
              <w:numPr>
                <w:ilvl w:val="0"/>
                <w:numId w:val="17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16FC6">
              <w:rPr>
                <w:rFonts w:ascii="Book Antiqua" w:eastAsia="Times New Roman" w:hAnsi="Book Antiqua" w:cs="Arial"/>
                <w:color w:val="260A00"/>
              </w:rPr>
              <w:t xml:space="preserve">Enter </w:t>
            </w:r>
            <w:r w:rsidR="00A35A07" w:rsidRPr="00A16FC6">
              <w:rPr>
                <w:rFonts w:ascii="Book Antiqua" w:eastAsia="Times New Roman" w:hAnsi="Book Antiqua" w:cs="Arial"/>
                <w:color w:val="260A00"/>
              </w:rPr>
              <w:t>text/data</w:t>
            </w:r>
            <w:r w:rsidR="00A16FC6">
              <w:rPr>
                <w:rFonts w:ascii="Book Antiqua" w:eastAsia="Times New Roman" w:hAnsi="Book Antiqua" w:cs="Arial"/>
                <w:color w:val="260A00"/>
              </w:rPr>
              <w:t>.</w:t>
            </w:r>
          </w:p>
          <w:p w14:paraId="2776813E" w14:textId="6F86226C" w:rsidR="00F26C5B" w:rsidRPr="00A16FC6" w:rsidRDefault="00F26C5B" w:rsidP="00A16FC6">
            <w:pPr>
              <w:pStyle w:val="ListParagraph"/>
              <w:numPr>
                <w:ilvl w:val="0"/>
                <w:numId w:val="17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16FC6">
              <w:rPr>
                <w:rFonts w:ascii="Book Antiqua" w:eastAsia="Times New Roman" w:hAnsi="Book Antiqua" w:cs="Arial"/>
                <w:color w:val="260A00"/>
              </w:rPr>
              <w:t>Click</w:t>
            </w:r>
            <w:r w:rsidR="00A35A07" w:rsidRPr="00A16FC6">
              <w:rPr>
                <w:rFonts w:ascii="Book Antiqua" w:eastAsia="Times New Roman" w:hAnsi="Book Antiqua" w:cs="Arial"/>
                <w:color w:val="260A00"/>
              </w:rPr>
              <w:t xml:space="preserve"> </w:t>
            </w:r>
            <w:r w:rsidRPr="00A16FC6">
              <w:rPr>
                <w:rFonts w:ascii="Book Antiqua" w:eastAsia="Times New Roman" w:hAnsi="Book Antiqua" w:cs="Arial"/>
                <w:color w:val="260A00"/>
              </w:rPr>
              <w:t>button</w:t>
            </w:r>
            <w:r w:rsidR="00A16FC6">
              <w:rPr>
                <w:rFonts w:ascii="Book Antiqua" w:eastAsia="Times New Roman" w:hAnsi="Book Antiqua" w:cs="Arial"/>
                <w:color w:val="260A00"/>
              </w:rPr>
              <w:t>.</w:t>
            </w:r>
          </w:p>
        </w:tc>
      </w:tr>
      <w:tr w:rsidR="00F26C5B" w:rsidRPr="00B01F33" w14:paraId="3A3E5177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D822B9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C6008DA" w14:textId="162D88AC" w:rsidR="00A35A07" w:rsidRPr="00A16FC6" w:rsidRDefault="00F26C5B" w:rsidP="00A16FC6">
            <w:pPr>
              <w:pStyle w:val="ListParagraph"/>
              <w:numPr>
                <w:ilvl w:val="0"/>
                <w:numId w:val="17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16FC6">
              <w:rPr>
                <w:rFonts w:ascii="Book Antiqua" w:eastAsia="Times New Roman" w:hAnsi="Book Antiqua" w:cs="Arial"/>
                <w:color w:val="260A00"/>
              </w:rPr>
              <w:t>Must be a registered user in database.</w:t>
            </w:r>
          </w:p>
          <w:p w14:paraId="406D4008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F26C5B" w:rsidRPr="00B01F33" w14:paraId="3F06CFE1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3C824EA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3CE0F4" w14:textId="014B2498" w:rsidR="00F26C5B" w:rsidRPr="00B01F33" w:rsidRDefault="00A35A07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  <w:p w14:paraId="2A8EB01B" w14:textId="77777777" w:rsidR="00F26C5B" w:rsidRPr="00B01F33" w:rsidRDefault="00F26C5B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</w:tbl>
    <w:p w14:paraId="20334BC1" w14:textId="6AEDE268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4313B1EF" w14:textId="659DE4EE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756466C2" w14:textId="27C71AB0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1C578F4E" w14:textId="6621741B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2C7028AB" w14:textId="65D5016F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37A4ECF2" w14:textId="4D22CFCA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4B8A43FC" w14:textId="125EFEF4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43968620" w14:textId="0ADE6FE4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127735A7" w14:textId="02520783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1FF6D6C7" w14:textId="77777777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FE6E31" w:rsidRPr="00B01F33" w14:paraId="0306F032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5BC063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70F06037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A81E68" w14:textId="5F73FE93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5</w:t>
            </w:r>
          </w:p>
          <w:p w14:paraId="5CA36282" w14:textId="40124E02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Meeting</w:t>
            </w:r>
          </w:p>
        </w:tc>
      </w:tr>
      <w:tr w:rsidR="00FE6E31" w:rsidRPr="00B01F33" w14:paraId="5890F8FA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C394EE9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D950295" w14:textId="59EF438E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 w:rsidR="00E850E9">
              <w:rPr>
                <w:rFonts w:ascii="Book Antiqua" w:eastAsia="Times New Roman" w:hAnsi="Book Antiqua" w:cs="Arial"/>
                <w:color w:val="260A00"/>
              </w:rPr>
              <w:t>join/leave, view/listen, and record a meeting. A meeting can occur in any team within MS Teams.</w:t>
            </w:r>
            <w:r w:rsidR="00B63C57">
              <w:rPr>
                <w:rFonts w:ascii="Book Antiqua" w:eastAsia="Times New Roman" w:hAnsi="Book Antiqua" w:cs="Arial"/>
                <w:color w:val="260A00"/>
              </w:rPr>
              <w:t xml:space="preserve"> Screen share can </w:t>
            </w:r>
            <w:proofErr w:type="gramStart"/>
            <w:r w:rsidR="00B63C57">
              <w:rPr>
                <w:rFonts w:ascii="Book Antiqua" w:eastAsia="Times New Roman" w:hAnsi="Book Antiqua" w:cs="Arial"/>
                <w:color w:val="260A00"/>
              </w:rPr>
              <w:t>occur</w:t>
            </w:r>
            <w:proofErr w:type="gramEnd"/>
            <w:r w:rsidR="00B63C57">
              <w:rPr>
                <w:rFonts w:ascii="Book Antiqua" w:eastAsia="Times New Roman" w:hAnsi="Book Antiqua" w:cs="Arial"/>
                <w:color w:val="260A00"/>
              </w:rPr>
              <w:t xml:space="preserve"> and reactions or voice can be sent.</w:t>
            </w:r>
          </w:p>
        </w:tc>
      </w:tr>
      <w:tr w:rsidR="00FE6E31" w:rsidRPr="00B01F33" w14:paraId="60DB7540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AC698F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5A6B85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Students, Teachers</w:t>
            </w:r>
          </w:p>
        </w:tc>
      </w:tr>
      <w:tr w:rsidR="00FE6E31" w:rsidRPr="00B01F33" w14:paraId="667E185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E2E1155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85BD81A" w14:textId="62AF905A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</w:t>
            </w:r>
            <w:r w:rsidR="00430B12">
              <w:rPr>
                <w:rFonts w:ascii="Book Antiqua" w:eastAsia="Times New Roman" w:hAnsi="Book Antiqua" w:cs="Arial"/>
                <w:color w:val="260A00"/>
              </w:rPr>
              <w:t>, Team must exist</w:t>
            </w:r>
          </w:p>
        </w:tc>
      </w:tr>
      <w:tr w:rsidR="00FE6E31" w:rsidRPr="00B01F33" w14:paraId="1CE2F449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E78929B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9D0559" w14:textId="60802901" w:rsidR="00FE6E31" w:rsidRPr="00B01F33" w:rsidRDefault="00430B12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Click meeting link or button</w:t>
            </w:r>
          </w:p>
        </w:tc>
      </w:tr>
      <w:tr w:rsidR="00FE6E31" w:rsidRPr="00B01F33" w14:paraId="7290442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C25CE6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328EC72" w14:textId="77777777" w:rsidR="00896221" w:rsidRDefault="00B80713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Click meeting link or button</w:t>
            </w:r>
            <w:r w:rsidR="009176E3" w:rsidRPr="00896221">
              <w:rPr>
                <w:rFonts w:ascii="Book Antiqua" w:eastAsia="Times New Roman" w:hAnsi="Book Antiqua" w:cs="Arial"/>
                <w:color w:val="260A00"/>
              </w:rPr>
              <w:t>.</w:t>
            </w:r>
          </w:p>
          <w:p w14:paraId="0AA5CC94" w14:textId="77777777" w:rsidR="00896221" w:rsidRDefault="00B80713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Setup camera or mic</w:t>
            </w:r>
            <w:r w:rsidR="009176E3" w:rsidRPr="00896221">
              <w:rPr>
                <w:rFonts w:ascii="Book Antiqua" w:eastAsia="Times New Roman" w:hAnsi="Book Antiqua" w:cs="Arial"/>
                <w:color w:val="260A00"/>
              </w:rPr>
              <w:t>.</w:t>
            </w:r>
          </w:p>
          <w:p w14:paraId="0F84BE96" w14:textId="3B60C657" w:rsidR="00FE6E31" w:rsidRPr="00896221" w:rsidRDefault="00B80713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Click ‘Join’ button</w:t>
            </w:r>
            <w:r w:rsidR="009176E3" w:rsidRPr="00896221">
              <w:rPr>
                <w:rFonts w:ascii="Book Antiqua" w:eastAsia="Times New Roman" w:hAnsi="Book Antiqua" w:cs="Arial"/>
                <w:color w:val="260A00"/>
              </w:rPr>
              <w:t>.</w:t>
            </w:r>
          </w:p>
        </w:tc>
      </w:tr>
      <w:tr w:rsidR="00FE6E31" w:rsidRPr="00B01F33" w14:paraId="5C3A0FA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9366D5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F5C7DAC" w14:textId="77777777" w:rsidR="00896221" w:rsidRDefault="00FE6E31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Must</w:t>
            </w:r>
            <w:r w:rsidR="009176E3" w:rsidRPr="00896221">
              <w:rPr>
                <w:rFonts w:ascii="Book Antiqua" w:eastAsia="Times New Roman" w:hAnsi="Book Antiqua" w:cs="Arial"/>
                <w:color w:val="260A00"/>
              </w:rPr>
              <w:t xml:space="preserve"> </w:t>
            </w:r>
            <w:r w:rsidRPr="00896221">
              <w:rPr>
                <w:rFonts w:ascii="Book Antiqua" w:eastAsia="Times New Roman" w:hAnsi="Book Antiqua" w:cs="Arial"/>
                <w:color w:val="260A00"/>
              </w:rPr>
              <w:t>be a registered user in database.</w:t>
            </w:r>
          </w:p>
          <w:p w14:paraId="109D900B" w14:textId="77777777" w:rsidR="00896221" w:rsidRDefault="009176E3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Team must exist.</w:t>
            </w:r>
          </w:p>
          <w:p w14:paraId="2BCA25E8" w14:textId="492AF8F4" w:rsidR="00D90F6A" w:rsidRPr="00896221" w:rsidRDefault="00D90F6A" w:rsidP="00896221">
            <w:pPr>
              <w:pStyle w:val="ListParagraph"/>
              <w:numPr>
                <w:ilvl w:val="0"/>
                <w:numId w:val="16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896221">
              <w:rPr>
                <w:rFonts w:ascii="Book Antiqua" w:eastAsia="Times New Roman" w:hAnsi="Book Antiqua" w:cs="Arial"/>
                <w:color w:val="260A00"/>
              </w:rPr>
              <w:t>Meeting must be started.</w:t>
            </w:r>
          </w:p>
          <w:p w14:paraId="79696AFB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FE6E31" w:rsidRPr="00B01F33" w14:paraId="47A4683C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7745DF" w14:textId="77777777" w:rsidR="00FE6E31" w:rsidRPr="00B01F33" w:rsidRDefault="00FE6E31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ACFD8" w14:textId="09670487" w:rsidR="00FE6E31" w:rsidRPr="00B01F33" w:rsidRDefault="00D90F6A" w:rsidP="00D90F6A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</w:tc>
      </w:tr>
    </w:tbl>
    <w:p w14:paraId="635D5391" w14:textId="77777777" w:rsidR="00FE6E31" w:rsidRDefault="00FE6E31" w:rsidP="006A540A">
      <w:pPr>
        <w:pStyle w:val="GraphicAnchor"/>
        <w:rPr>
          <w:rFonts w:ascii="Book Antiqua" w:hAnsi="Book Antiqua"/>
          <w:sz w:val="24"/>
        </w:rPr>
      </w:pPr>
    </w:p>
    <w:p w14:paraId="02C653FE" w14:textId="07BAFF54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2BE1DC22" w14:textId="2A7B9D39" w:rsidR="00034B56" w:rsidRDefault="00034B56" w:rsidP="006A540A">
      <w:pPr>
        <w:pStyle w:val="GraphicAnchor"/>
        <w:rPr>
          <w:rFonts w:ascii="Book Antiqua" w:hAnsi="Book Antiqua"/>
          <w:sz w:val="24"/>
        </w:rPr>
      </w:pPr>
    </w:p>
    <w:p w14:paraId="634B5C03" w14:textId="5D15C3CB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27052162" w14:textId="77777777" w:rsidR="00593753" w:rsidRDefault="00593753" w:rsidP="006A540A">
      <w:pPr>
        <w:pStyle w:val="GraphicAnchor"/>
        <w:rPr>
          <w:rFonts w:ascii="Book Antiqua" w:hAnsi="Book Antiqua"/>
          <w:sz w:val="24"/>
        </w:rPr>
      </w:pPr>
    </w:p>
    <w:p w14:paraId="0AFADFE5" w14:textId="556C0618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034B56" w:rsidRPr="00B01F33" w14:paraId="78F6E142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91E5F6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6A2FDE17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67FC62" w14:textId="71CE14E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6</w:t>
            </w:r>
          </w:p>
          <w:p w14:paraId="354A2840" w14:textId="23D14236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Manage Meeting</w:t>
            </w:r>
          </w:p>
        </w:tc>
      </w:tr>
      <w:tr w:rsidR="00034B56" w:rsidRPr="00B01F33" w14:paraId="6EC37091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2CA227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5591B3" w14:textId="4D074D43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>
              <w:rPr>
                <w:rFonts w:ascii="Book Antiqua" w:eastAsia="Times New Roman" w:hAnsi="Book Antiqua" w:cs="Arial"/>
                <w:color w:val="260A00"/>
              </w:rPr>
              <w:t xml:space="preserve">manage meeting permissions, </w:t>
            </w:r>
            <w:r w:rsidR="002A1A16">
              <w:rPr>
                <w:rFonts w:ascii="Book Antiqua" w:eastAsia="Times New Roman" w:hAnsi="Book Antiqua" w:cs="Arial"/>
                <w:color w:val="260A00"/>
              </w:rPr>
              <w:t>mute students, or override any team activity.</w:t>
            </w:r>
          </w:p>
        </w:tc>
      </w:tr>
      <w:tr w:rsidR="00034B56" w:rsidRPr="00B01F33" w14:paraId="5C100E0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AC26448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8E16DD" w14:textId="59813272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Teachers</w:t>
            </w:r>
          </w:p>
        </w:tc>
      </w:tr>
      <w:tr w:rsidR="00034B56" w:rsidRPr="00B01F33" w14:paraId="6FCACED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F6F230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B61EDD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Internet, Team must exist</w:t>
            </w:r>
          </w:p>
        </w:tc>
      </w:tr>
      <w:tr w:rsidR="00034B56" w:rsidRPr="00B01F33" w14:paraId="76426899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6DDDAE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DE3274" w14:textId="23FC05DB" w:rsidR="00034B56" w:rsidRPr="00B01F33" w:rsidRDefault="009D7E1C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Variety of triggers</w:t>
            </w:r>
          </w:p>
        </w:tc>
      </w:tr>
      <w:tr w:rsidR="00034B56" w:rsidRPr="00B01F33" w14:paraId="7EE09231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B3BB54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68048E" w14:textId="77777777" w:rsidR="00F629C4" w:rsidRDefault="00034B56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 xml:space="preserve">Click </w:t>
            </w:r>
            <w:r w:rsidR="009D7E1C" w:rsidRPr="00F629C4">
              <w:rPr>
                <w:rFonts w:ascii="Book Antiqua" w:eastAsia="Times New Roman" w:hAnsi="Book Antiqua" w:cs="Arial"/>
                <w:color w:val="260A00"/>
              </w:rPr>
              <w:t>mic toggle button to mute/unmute.</w:t>
            </w:r>
          </w:p>
          <w:p w14:paraId="3A218DA5" w14:textId="77777777" w:rsidR="00F629C4" w:rsidRDefault="009D7E1C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 xml:space="preserve">Click camera </w:t>
            </w:r>
            <w:proofErr w:type="spellStart"/>
            <w:r w:rsidRPr="00F629C4">
              <w:rPr>
                <w:rFonts w:ascii="Book Antiqua" w:eastAsia="Times New Roman" w:hAnsi="Book Antiqua" w:cs="Arial"/>
                <w:color w:val="260A00"/>
              </w:rPr>
              <w:t>toogle</w:t>
            </w:r>
            <w:proofErr w:type="spellEnd"/>
            <w:r w:rsidRPr="00F629C4">
              <w:rPr>
                <w:rFonts w:ascii="Book Antiqua" w:eastAsia="Times New Roman" w:hAnsi="Book Antiqua" w:cs="Arial"/>
                <w:color w:val="260A00"/>
              </w:rPr>
              <w:t xml:space="preserve"> to show/hide.</w:t>
            </w:r>
          </w:p>
          <w:p w14:paraId="7EB8494A" w14:textId="0AF02755" w:rsidR="00034B56" w:rsidRPr="00F629C4" w:rsidRDefault="009D7E1C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>Remove trigger to remove student.</w:t>
            </w:r>
          </w:p>
        </w:tc>
      </w:tr>
      <w:tr w:rsidR="00034B56" w:rsidRPr="00B01F33" w14:paraId="06562C49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555AD0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7F4DFA" w14:textId="77777777" w:rsidR="00F629C4" w:rsidRDefault="00034B56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>Must be a registered user in database.</w:t>
            </w:r>
          </w:p>
          <w:p w14:paraId="28D960BA" w14:textId="77777777" w:rsidR="00F629C4" w:rsidRDefault="00034B56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>Team must exist.</w:t>
            </w:r>
          </w:p>
          <w:p w14:paraId="3C219AB9" w14:textId="77777777" w:rsidR="00F629C4" w:rsidRDefault="00034B56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>Meeting must be started.</w:t>
            </w:r>
          </w:p>
          <w:p w14:paraId="39A7D1B5" w14:textId="562748D3" w:rsidR="00422238" w:rsidRPr="00F629C4" w:rsidRDefault="00422238" w:rsidP="00F629C4">
            <w:pPr>
              <w:pStyle w:val="ListParagraph"/>
              <w:numPr>
                <w:ilvl w:val="0"/>
                <w:numId w:val="1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F629C4">
              <w:rPr>
                <w:rFonts w:ascii="Book Antiqua" w:eastAsia="Times New Roman" w:hAnsi="Book Antiqua" w:cs="Arial"/>
                <w:color w:val="260A00"/>
              </w:rPr>
              <w:t>Control to teacher must be present.</w:t>
            </w:r>
          </w:p>
          <w:p w14:paraId="2813454C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</w:p>
        </w:tc>
      </w:tr>
      <w:tr w:rsidR="00034B56" w:rsidRPr="00B01F33" w14:paraId="1000BF63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D9E6C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0E36E06" w14:textId="77777777" w:rsidR="00034B56" w:rsidRPr="00B01F33" w:rsidRDefault="00034B56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</w:tc>
      </w:tr>
    </w:tbl>
    <w:p w14:paraId="2C329F83" w14:textId="2D1E216F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27178E06" w14:textId="4DB03D11" w:rsidR="0049605D" w:rsidRDefault="0049605D" w:rsidP="006A540A">
      <w:pPr>
        <w:pStyle w:val="GraphicAnchor"/>
        <w:rPr>
          <w:rFonts w:ascii="Book Antiqua" w:hAnsi="Book Antiqua"/>
          <w:sz w:val="24"/>
        </w:rPr>
      </w:pPr>
    </w:p>
    <w:p w14:paraId="7D239A8D" w14:textId="3B7A89A5" w:rsidR="0049605D" w:rsidRDefault="0049605D" w:rsidP="006A540A">
      <w:pPr>
        <w:pStyle w:val="GraphicAnchor"/>
        <w:rPr>
          <w:rFonts w:ascii="Book Antiqua" w:hAnsi="Book Antiqua"/>
          <w:sz w:val="24"/>
        </w:rPr>
      </w:pPr>
    </w:p>
    <w:p w14:paraId="66FF5D6D" w14:textId="6DAFFA4F" w:rsidR="00CA0DFE" w:rsidRDefault="00CA0DFE" w:rsidP="006A540A">
      <w:pPr>
        <w:pStyle w:val="GraphicAnchor"/>
        <w:rPr>
          <w:rFonts w:ascii="Book Antiqua" w:hAnsi="Book Antiqua"/>
          <w:sz w:val="24"/>
        </w:rPr>
      </w:pPr>
    </w:p>
    <w:p w14:paraId="13228F21" w14:textId="53EEA440" w:rsidR="00CA0DFE" w:rsidRDefault="00CA0DFE" w:rsidP="006A540A">
      <w:pPr>
        <w:pStyle w:val="GraphicAnchor"/>
        <w:rPr>
          <w:rFonts w:ascii="Book Antiqua" w:hAnsi="Book Antiqua"/>
          <w:sz w:val="24"/>
        </w:rPr>
      </w:pPr>
    </w:p>
    <w:p w14:paraId="05200D8F" w14:textId="77777777" w:rsidR="00CA0DFE" w:rsidRDefault="00CA0DFE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EE25EF" w:rsidRPr="00B01F33" w14:paraId="5CC9017F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A00682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682692E0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DD79B6" w14:textId="51A94792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7</w:t>
            </w:r>
          </w:p>
          <w:p w14:paraId="0D9308E5" w14:textId="75567325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Create Quiz/Assignment</w:t>
            </w:r>
          </w:p>
        </w:tc>
      </w:tr>
      <w:tr w:rsidR="00EE25EF" w:rsidRPr="00B01F33" w14:paraId="48CF8B4F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B49D8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5C9BBE" w14:textId="1AEDE4C8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>
              <w:rPr>
                <w:rFonts w:ascii="Book Antiqua" w:eastAsia="Times New Roman" w:hAnsi="Book Antiqua" w:cs="Arial"/>
                <w:color w:val="260A00"/>
              </w:rPr>
              <w:t>create quiz or assignment.</w:t>
            </w:r>
          </w:p>
        </w:tc>
      </w:tr>
      <w:tr w:rsidR="00EE25EF" w:rsidRPr="00B01F33" w14:paraId="5D1CBFE2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2033E2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734B4E" w14:textId="1D9EC2C6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Teachers</w:t>
            </w:r>
          </w:p>
        </w:tc>
      </w:tr>
      <w:tr w:rsidR="00EE25EF" w:rsidRPr="00B01F33" w14:paraId="78087855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FA250F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6C6FC4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Internet, Team must exist</w:t>
            </w:r>
          </w:p>
        </w:tc>
      </w:tr>
      <w:tr w:rsidR="00EE25EF" w:rsidRPr="00B01F33" w14:paraId="696E0A6E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FD55AD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CCD757" w14:textId="59B160C0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Click </w:t>
            </w:r>
            <w:r w:rsidR="00A46528">
              <w:rPr>
                <w:rFonts w:ascii="Book Antiqua" w:eastAsia="Times New Roman" w:hAnsi="Book Antiqua" w:cs="Arial"/>
                <w:color w:val="260A00"/>
              </w:rPr>
              <w:t>new assignment button</w:t>
            </w:r>
          </w:p>
        </w:tc>
      </w:tr>
      <w:tr w:rsidR="00EE25EF" w:rsidRPr="00B01F33" w14:paraId="62720DA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931865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5CDE92" w14:textId="77777777" w:rsidR="00A46528" w:rsidRDefault="00A46528" w:rsidP="00A4652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Click assignment creation button.</w:t>
            </w:r>
          </w:p>
          <w:p w14:paraId="504782CF" w14:textId="46CC0807" w:rsidR="00A46528" w:rsidRPr="00A46528" w:rsidRDefault="00A46528" w:rsidP="00A4652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Specify details.</w:t>
            </w:r>
          </w:p>
        </w:tc>
      </w:tr>
      <w:tr w:rsidR="00EE25EF" w:rsidRPr="00B01F33" w14:paraId="632F82BE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279F6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E87700" w14:textId="77777777" w:rsidR="00A46528" w:rsidRDefault="00EE25EF" w:rsidP="00A4652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Must be a registered user in database.</w:t>
            </w:r>
          </w:p>
          <w:p w14:paraId="5D74C17B" w14:textId="234BB195" w:rsidR="00EE25EF" w:rsidRPr="00A46528" w:rsidRDefault="00EE25EF" w:rsidP="00A4652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Team must exist.</w:t>
            </w:r>
          </w:p>
        </w:tc>
      </w:tr>
      <w:tr w:rsidR="00EE25EF" w:rsidRPr="00B01F33" w14:paraId="491F164C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B7A4EA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3E8272" w14:textId="77777777" w:rsidR="00EE25EF" w:rsidRPr="00B01F33" w:rsidRDefault="00EE25EF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</w:tc>
      </w:tr>
    </w:tbl>
    <w:p w14:paraId="2D218961" w14:textId="77777777" w:rsidR="00EE25EF" w:rsidRDefault="00EE25EF" w:rsidP="006A540A">
      <w:pPr>
        <w:pStyle w:val="GraphicAnchor"/>
        <w:rPr>
          <w:rFonts w:ascii="Book Antiqua" w:hAnsi="Book Antiqua"/>
          <w:sz w:val="24"/>
        </w:rPr>
      </w:pPr>
    </w:p>
    <w:p w14:paraId="28CE3794" w14:textId="0A3703F5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7B9F83A6" w14:textId="318A799B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5E0450B5" w14:textId="39B4E66A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p w14:paraId="6BF84493" w14:textId="77777777" w:rsidR="00CA0DFE" w:rsidRDefault="00CA0DFE" w:rsidP="006A540A">
      <w:pPr>
        <w:pStyle w:val="GraphicAnchor"/>
        <w:rPr>
          <w:rFonts w:ascii="Book Antiqua" w:hAnsi="Book Antiqua"/>
          <w:sz w:val="24"/>
        </w:rPr>
      </w:pPr>
    </w:p>
    <w:p w14:paraId="187C391C" w14:textId="70A79B2B" w:rsidR="00AE5DE1" w:rsidRDefault="00AE5DE1" w:rsidP="006A540A">
      <w:pPr>
        <w:pStyle w:val="GraphicAnchor"/>
        <w:rPr>
          <w:rFonts w:ascii="Book Antiqua" w:hAnsi="Book Antiqua"/>
          <w:sz w:val="24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93"/>
        <w:gridCol w:w="7149"/>
      </w:tblGrid>
      <w:tr w:rsidR="0075701E" w:rsidRPr="00B01F33" w14:paraId="1723D4C0" w14:textId="77777777" w:rsidTr="00E43716">
        <w:tc>
          <w:tcPr>
            <w:tcW w:w="209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EAB14C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ID:</w:t>
            </w:r>
          </w:p>
          <w:p w14:paraId="50A07791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Name</w:t>
            </w:r>
          </w:p>
        </w:tc>
        <w:tc>
          <w:tcPr>
            <w:tcW w:w="714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17D00A" w14:textId="3B41C88B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</w:t>
            </w:r>
            <w:r>
              <w:rPr>
                <w:rFonts w:ascii="Book Antiqua" w:eastAsia="Times New Roman" w:hAnsi="Book Antiqua" w:cs="Arial"/>
                <w:color w:val="260A00"/>
              </w:rPr>
              <w:t>8</w:t>
            </w:r>
          </w:p>
          <w:p w14:paraId="2794EBB9" w14:textId="6E2BB848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Upload/Download Files</w:t>
            </w:r>
          </w:p>
        </w:tc>
      </w:tr>
      <w:tr w:rsidR="0075701E" w:rsidRPr="00B01F33" w14:paraId="654FD68D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A59A99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Use Case Overview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28B90B" w14:textId="233E638D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To </w:t>
            </w:r>
            <w:r>
              <w:rPr>
                <w:rFonts w:ascii="Book Antiqua" w:eastAsia="Times New Roman" w:hAnsi="Book Antiqua" w:cs="Arial"/>
                <w:color w:val="260A00"/>
              </w:rPr>
              <w:t>upload or download files to a particular team.</w:t>
            </w:r>
          </w:p>
        </w:tc>
      </w:tr>
      <w:tr w:rsidR="0075701E" w:rsidRPr="00B01F33" w14:paraId="64D058EA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E6CD4B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Actor(s)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5E8991" w14:textId="6457A99F" w:rsidR="0075701E" w:rsidRPr="00B01F33" w:rsidRDefault="007A15F8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 xml:space="preserve">Students, </w:t>
            </w:r>
            <w:r w:rsidR="0075701E">
              <w:rPr>
                <w:rFonts w:ascii="Book Antiqua" w:eastAsia="Times New Roman" w:hAnsi="Book Antiqua" w:cs="Arial"/>
                <w:color w:val="260A00"/>
              </w:rPr>
              <w:t>Teachers</w:t>
            </w:r>
          </w:p>
        </w:tc>
      </w:tr>
      <w:tr w:rsidR="0075701E" w:rsidRPr="00B01F33" w14:paraId="7197998E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EFEFA9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Preconditions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AC9FA64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App is installed, Internet, Team must exist</w:t>
            </w:r>
          </w:p>
        </w:tc>
      </w:tr>
      <w:tr w:rsidR="0075701E" w:rsidRPr="00B01F33" w14:paraId="25D7E4C6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EAC483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Trigger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33E915" w14:textId="77777777" w:rsidR="0075701E" w:rsidRDefault="007A15F8" w:rsidP="007A15F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Upload file button to upload.</w:t>
            </w:r>
          </w:p>
          <w:p w14:paraId="4C81AD08" w14:textId="6F0E1314" w:rsidR="007A15F8" w:rsidRPr="007A15F8" w:rsidRDefault="007A15F8" w:rsidP="007A15F8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Click on file to download.</w:t>
            </w:r>
          </w:p>
        </w:tc>
      </w:tr>
      <w:tr w:rsidR="0075701E" w:rsidRPr="00B01F33" w14:paraId="0C3BC8EA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7043BD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Steps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E24BAC" w14:textId="6B10FEA9" w:rsidR="00D30D8E" w:rsidRDefault="00D30D8E" w:rsidP="00D30D8E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To upload, an upload button must be pressed.</w:t>
            </w:r>
          </w:p>
          <w:p w14:paraId="65124A8E" w14:textId="7B285249" w:rsidR="00D30D8E" w:rsidRPr="00D30D8E" w:rsidRDefault="00D30D8E" w:rsidP="00D30D8E">
            <w:pPr>
              <w:pStyle w:val="ListParagraph"/>
              <w:numPr>
                <w:ilvl w:val="0"/>
                <w:numId w:val="2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Then file must be selected.</w:t>
            </w:r>
          </w:p>
          <w:p w14:paraId="0DDDC07E" w14:textId="77777777" w:rsidR="0075701E" w:rsidRDefault="00D30D8E" w:rsidP="00E43716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To download, file from team must be selected.</w:t>
            </w:r>
          </w:p>
          <w:p w14:paraId="646EDDB1" w14:textId="0E24329A" w:rsidR="00D30D8E" w:rsidRPr="00A46528" w:rsidRDefault="00D30D8E" w:rsidP="00D30D8E">
            <w:pPr>
              <w:pStyle w:val="ListParagraph"/>
              <w:numPr>
                <w:ilvl w:val="0"/>
                <w:numId w:val="25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And download button pressed.</w:t>
            </w:r>
          </w:p>
        </w:tc>
      </w:tr>
      <w:tr w:rsidR="0075701E" w:rsidRPr="00B01F33" w14:paraId="2EFE756A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9764EA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Post Conditions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7074FC9" w14:textId="77777777" w:rsidR="0075701E" w:rsidRDefault="0075701E" w:rsidP="00E43716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Must be a registered user in database.</w:t>
            </w:r>
          </w:p>
          <w:p w14:paraId="2E00083C" w14:textId="77777777" w:rsidR="0075701E" w:rsidRDefault="0075701E" w:rsidP="00E43716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A46528">
              <w:rPr>
                <w:rFonts w:ascii="Book Antiqua" w:eastAsia="Times New Roman" w:hAnsi="Book Antiqua" w:cs="Arial"/>
                <w:color w:val="260A00"/>
              </w:rPr>
              <w:t>Team must exist.</w:t>
            </w:r>
          </w:p>
          <w:p w14:paraId="3E8C7F5A" w14:textId="763776DD" w:rsidR="008D1239" w:rsidRPr="00A46528" w:rsidRDefault="008D1239" w:rsidP="00E43716">
            <w:pPr>
              <w:pStyle w:val="ListParagraph"/>
              <w:numPr>
                <w:ilvl w:val="0"/>
                <w:numId w:val="14"/>
              </w:num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User must be a part of team.</w:t>
            </w:r>
          </w:p>
        </w:tc>
      </w:tr>
      <w:tr w:rsidR="0075701E" w:rsidRPr="00B01F33" w14:paraId="729E6845" w14:textId="77777777" w:rsidTr="00E43716">
        <w:tc>
          <w:tcPr>
            <w:tcW w:w="209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EB358D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 w:rsidRPr="00B01F33">
              <w:rPr>
                <w:rFonts w:ascii="Book Antiqua" w:eastAsia="Times New Roman" w:hAnsi="Book Antiqua" w:cs="Arial"/>
                <w:color w:val="260A00"/>
              </w:rPr>
              <w:t>Exception Flow</w:t>
            </w:r>
          </w:p>
        </w:tc>
        <w:tc>
          <w:tcPr>
            <w:tcW w:w="714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4725E74" w14:textId="77777777" w:rsidR="0075701E" w:rsidRPr="00B01F33" w:rsidRDefault="0075701E" w:rsidP="00E43716">
            <w:pPr>
              <w:spacing w:before="100" w:beforeAutospacing="1"/>
              <w:rPr>
                <w:rFonts w:ascii="Book Antiqua" w:eastAsia="Times New Roman" w:hAnsi="Book Antiqua" w:cs="Arial"/>
                <w:color w:val="260A00"/>
              </w:rPr>
            </w:pPr>
            <w:r>
              <w:rPr>
                <w:rFonts w:ascii="Book Antiqua" w:eastAsia="Times New Roman" w:hAnsi="Book Antiqua" w:cs="Arial"/>
                <w:color w:val="260A00"/>
              </w:rPr>
              <w:t>N/A</w:t>
            </w:r>
          </w:p>
        </w:tc>
      </w:tr>
    </w:tbl>
    <w:p w14:paraId="11A7DC64" w14:textId="2E6BB3F7" w:rsidR="008C06ED" w:rsidRDefault="008C06ED" w:rsidP="00862FE2">
      <w:pPr>
        <w:pStyle w:val="GraphicAnchor"/>
        <w:rPr>
          <w:rFonts w:ascii="Book Antiqua" w:hAnsi="Book Antiqua"/>
          <w:sz w:val="32"/>
          <w:szCs w:val="32"/>
        </w:rPr>
      </w:pPr>
    </w:p>
    <w:p w14:paraId="74E3C83E" w14:textId="02760F97" w:rsidR="00CA0DFE" w:rsidRDefault="00CA0DFE" w:rsidP="00862FE2">
      <w:pPr>
        <w:pStyle w:val="GraphicAnchor"/>
        <w:rPr>
          <w:rFonts w:ascii="Book Antiqua" w:hAnsi="Book Antiqua"/>
          <w:sz w:val="32"/>
          <w:szCs w:val="32"/>
        </w:rPr>
      </w:pPr>
    </w:p>
    <w:p w14:paraId="5DA7368A" w14:textId="77777777" w:rsidR="00725D52" w:rsidRDefault="00725D52" w:rsidP="00460099">
      <w:pPr>
        <w:pStyle w:val="GraphicAnchor"/>
        <w:rPr>
          <w:rFonts w:ascii="Book Antiqua" w:hAnsi="Book Antiqua"/>
          <w:sz w:val="40"/>
          <w:szCs w:val="40"/>
        </w:rPr>
      </w:pPr>
    </w:p>
    <w:p w14:paraId="39A22450" w14:textId="77777777" w:rsidR="00725D52" w:rsidRDefault="00725D52" w:rsidP="00460099">
      <w:pPr>
        <w:pStyle w:val="GraphicAnchor"/>
        <w:rPr>
          <w:rFonts w:ascii="Book Antiqua" w:hAnsi="Book Antiqua"/>
          <w:sz w:val="40"/>
          <w:szCs w:val="40"/>
        </w:rPr>
      </w:pPr>
    </w:p>
    <w:p w14:paraId="3C059044" w14:textId="1F5755CE" w:rsidR="00923BCE" w:rsidRPr="006B7EE2" w:rsidRDefault="00460099" w:rsidP="006B7EE2">
      <w:pPr>
        <w:pStyle w:val="GraphicAncho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MS Teams Use Cases</w:t>
      </w:r>
      <w:r>
        <w:rPr>
          <w:rFonts w:ascii="Book Antiqua" w:hAnsi="Book Antiqua"/>
          <w:sz w:val="40"/>
          <w:szCs w:val="40"/>
        </w:rPr>
        <w:t xml:space="preserve"> : General Diagram</w:t>
      </w:r>
      <w:r w:rsidR="006B7EE2">
        <w:rPr>
          <w:rFonts w:ascii="Book Antiqua" w:hAnsi="Book Antiqua"/>
          <w:sz w:val="40"/>
          <w:szCs w:val="40"/>
        </w:rPr>
        <w:t>s</w:t>
      </w:r>
    </w:p>
    <w:p w14:paraId="073D741B" w14:textId="5B9BEAA0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0784EC85" w14:textId="11726F7A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6E2B67E5" w14:textId="321E1CCE" w:rsidR="00923BCE" w:rsidRDefault="006B7EE2" w:rsidP="00B43786">
      <w:pPr>
        <w:pStyle w:val="GraphicAnchor"/>
        <w:jc w:val="center"/>
        <w:rPr>
          <w:rFonts w:ascii="Book Antiqua" w:hAnsi="Book Antiqua"/>
          <w:sz w:val="24"/>
        </w:rPr>
      </w:pPr>
      <w:r>
        <w:rPr>
          <w:noProof/>
        </w:rPr>
        <w:drawing>
          <wp:inline distT="0" distB="0" distL="0" distR="0" wp14:anchorId="7F01A8B7" wp14:editId="1026A9E9">
            <wp:extent cx="6442614" cy="63722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531" cy="6400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A987E" w14:textId="2598F962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78A3F5BF" w14:textId="451795B9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34D7C56E" w14:textId="54BDE407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13E1BCEF" w14:textId="5619CEE0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37224E1A" w14:textId="3A1B1669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3C378141" w14:textId="0E9246D2" w:rsidR="00923BCE" w:rsidRDefault="00B43786" w:rsidP="00B43786">
      <w:pPr>
        <w:pStyle w:val="GraphicAnchor"/>
        <w:jc w:val="center"/>
        <w:rPr>
          <w:rFonts w:ascii="Book Antiqua" w:hAnsi="Book Antiqua"/>
          <w:sz w:val="24"/>
        </w:rPr>
      </w:pPr>
      <w:r>
        <w:rPr>
          <w:noProof/>
        </w:rPr>
        <w:drawing>
          <wp:inline distT="0" distB="0" distL="0" distR="0" wp14:anchorId="665D5E34" wp14:editId="186006A2">
            <wp:extent cx="5667375" cy="819708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065" cy="821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6111" w14:textId="7F0DACD4" w:rsidR="00923BCE" w:rsidRDefault="00923BCE" w:rsidP="00862FE2">
      <w:pPr>
        <w:pStyle w:val="GraphicAnchor"/>
        <w:rPr>
          <w:rFonts w:ascii="Book Antiqua" w:hAnsi="Book Antiqua"/>
          <w:sz w:val="24"/>
        </w:rPr>
      </w:pPr>
    </w:p>
    <w:p w14:paraId="0C7B8F06" w14:textId="77777777" w:rsidR="00923BCE" w:rsidRPr="00725D52" w:rsidRDefault="00923BCE" w:rsidP="00862FE2">
      <w:pPr>
        <w:pStyle w:val="GraphicAnchor"/>
        <w:rPr>
          <w:rFonts w:ascii="Book Antiqua" w:hAnsi="Book Antiqua"/>
          <w:sz w:val="24"/>
        </w:rPr>
      </w:pPr>
    </w:p>
    <w:sectPr w:rsidR="00923BCE" w:rsidRPr="00725D52" w:rsidSect="00E74B29">
      <w:footerReference w:type="even" r:id="rId13"/>
      <w:footerReference w:type="default" r:id="rId1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305E02" w14:textId="77777777" w:rsidR="001C34AE" w:rsidRDefault="001C34AE" w:rsidP="00E74B29">
      <w:r>
        <w:separator/>
      </w:r>
    </w:p>
  </w:endnote>
  <w:endnote w:type="continuationSeparator" w:id="0">
    <w:p w14:paraId="42C130D0" w14:textId="77777777" w:rsidR="001C34AE" w:rsidRDefault="001C34A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65476EE3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F477BF">
          <w:rPr>
            <w:rStyle w:val="PageNumber"/>
          </w:rPr>
          <w:fldChar w:fldCharType="separate"/>
        </w:r>
        <w:r w:rsidR="00F477BF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1E815A31" w:rsidR="00E74B29" w:rsidRPr="00874FE7" w:rsidRDefault="00F477BF" w:rsidP="006709F1">
          <w:pPr>
            <w:pStyle w:val="Footer"/>
          </w:pPr>
          <w:r>
            <w:t>MS Teams Use Cases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9B6926" w14:textId="77777777" w:rsidR="001C34AE" w:rsidRDefault="001C34AE" w:rsidP="00E74B29">
      <w:r>
        <w:separator/>
      </w:r>
    </w:p>
  </w:footnote>
  <w:footnote w:type="continuationSeparator" w:id="0">
    <w:p w14:paraId="0F237443" w14:textId="77777777" w:rsidR="001C34AE" w:rsidRDefault="001C34AE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82B71"/>
    <w:multiLevelType w:val="hybridMultilevel"/>
    <w:tmpl w:val="D62623FA"/>
    <w:lvl w:ilvl="0" w:tplc="4DBA2E4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D14CF"/>
    <w:multiLevelType w:val="hybridMultilevel"/>
    <w:tmpl w:val="B5364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5B7403"/>
    <w:multiLevelType w:val="hybridMultilevel"/>
    <w:tmpl w:val="07406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2CB117B"/>
    <w:multiLevelType w:val="hybridMultilevel"/>
    <w:tmpl w:val="C7709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982D3E"/>
    <w:multiLevelType w:val="hybridMultilevel"/>
    <w:tmpl w:val="8188B804"/>
    <w:lvl w:ilvl="0" w:tplc="310E3CB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B2062F"/>
    <w:multiLevelType w:val="hybridMultilevel"/>
    <w:tmpl w:val="E99A4B24"/>
    <w:lvl w:ilvl="0" w:tplc="56F43C5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C9706B"/>
    <w:multiLevelType w:val="hybridMultilevel"/>
    <w:tmpl w:val="44B8CD30"/>
    <w:lvl w:ilvl="0" w:tplc="B59CD1D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AE362E"/>
    <w:multiLevelType w:val="hybridMultilevel"/>
    <w:tmpl w:val="98F8E67E"/>
    <w:lvl w:ilvl="0" w:tplc="66F4F5C2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08E02A0"/>
    <w:multiLevelType w:val="hybridMultilevel"/>
    <w:tmpl w:val="25BCE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490A27"/>
    <w:multiLevelType w:val="hybridMultilevel"/>
    <w:tmpl w:val="7340BE52"/>
    <w:lvl w:ilvl="0" w:tplc="02501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02748B1"/>
    <w:multiLevelType w:val="hybridMultilevel"/>
    <w:tmpl w:val="E5F6B360"/>
    <w:lvl w:ilvl="0" w:tplc="13CCC22E">
      <w:start w:val="1"/>
      <w:numFmt w:val="bullet"/>
      <w:lvlText w:val=""/>
      <w:lvlJc w:val="left"/>
      <w:pPr>
        <w:ind w:left="108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9570CE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98909C3"/>
    <w:multiLevelType w:val="hybridMultilevel"/>
    <w:tmpl w:val="DC8697EE"/>
    <w:lvl w:ilvl="0" w:tplc="9DFC62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9D54F45"/>
    <w:multiLevelType w:val="hybridMultilevel"/>
    <w:tmpl w:val="AB4AC0E6"/>
    <w:lvl w:ilvl="0" w:tplc="86B0A53E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8E7622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CE6BD5"/>
    <w:multiLevelType w:val="hybridMultilevel"/>
    <w:tmpl w:val="EDAC8AB6"/>
    <w:lvl w:ilvl="0" w:tplc="F526562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164491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6F0DB8"/>
    <w:multiLevelType w:val="hybridMultilevel"/>
    <w:tmpl w:val="BC88275C"/>
    <w:lvl w:ilvl="0" w:tplc="EF0C5978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81647ED"/>
    <w:multiLevelType w:val="hybridMultilevel"/>
    <w:tmpl w:val="168425CA"/>
    <w:lvl w:ilvl="0" w:tplc="CE288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ED5462"/>
    <w:multiLevelType w:val="hybridMultilevel"/>
    <w:tmpl w:val="0882E4E0"/>
    <w:lvl w:ilvl="0" w:tplc="995CE9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F082AEB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4"/>
  </w:num>
  <w:num w:numId="2" w16cid:durableId="1046638988">
    <w:abstractNumId w:val="2"/>
  </w:num>
  <w:num w:numId="3" w16cid:durableId="1924103417">
    <w:abstractNumId w:val="0"/>
  </w:num>
  <w:num w:numId="4" w16cid:durableId="1528955244">
    <w:abstractNumId w:val="6"/>
  </w:num>
  <w:num w:numId="5" w16cid:durableId="2107774699">
    <w:abstractNumId w:val="7"/>
  </w:num>
  <w:num w:numId="6" w16cid:durableId="174655973">
    <w:abstractNumId w:val="20"/>
  </w:num>
  <w:num w:numId="7" w16cid:durableId="1421947043">
    <w:abstractNumId w:val="18"/>
  </w:num>
  <w:num w:numId="8" w16cid:durableId="1493369560">
    <w:abstractNumId w:val="3"/>
  </w:num>
  <w:num w:numId="9" w16cid:durableId="2048987389">
    <w:abstractNumId w:val="15"/>
  </w:num>
  <w:num w:numId="10" w16cid:durableId="818959371">
    <w:abstractNumId w:val="24"/>
  </w:num>
  <w:num w:numId="11" w16cid:durableId="828062273">
    <w:abstractNumId w:val="5"/>
  </w:num>
  <w:num w:numId="12" w16cid:durableId="14964728">
    <w:abstractNumId w:val="12"/>
  </w:num>
  <w:num w:numId="13" w16cid:durableId="1541165501">
    <w:abstractNumId w:val="21"/>
  </w:num>
  <w:num w:numId="14" w16cid:durableId="1009405129">
    <w:abstractNumId w:val="19"/>
  </w:num>
  <w:num w:numId="15" w16cid:durableId="826286401">
    <w:abstractNumId w:val="22"/>
  </w:num>
  <w:num w:numId="16" w16cid:durableId="231157966">
    <w:abstractNumId w:val="8"/>
  </w:num>
  <w:num w:numId="17" w16cid:durableId="2110613571">
    <w:abstractNumId w:val="9"/>
  </w:num>
  <w:num w:numId="18" w16cid:durableId="1026372281">
    <w:abstractNumId w:val="11"/>
  </w:num>
  <w:num w:numId="19" w16cid:durableId="1678994664">
    <w:abstractNumId w:val="10"/>
  </w:num>
  <w:num w:numId="20" w16cid:durableId="1934433505">
    <w:abstractNumId w:val="1"/>
  </w:num>
  <w:num w:numId="21" w16cid:durableId="2110078731">
    <w:abstractNumId w:val="17"/>
  </w:num>
  <w:num w:numId="22" w16cid:durableId="1384256946">
    <w:abstractNumId w:val="13"/>
  </w:num>
  <w:num w:numId="23" w16cid:durableId="62529896">
    <w:abstractNumId w:val="23"/>
  </w:num>
  <w:num w:numId="24" w16cid:durableId="1088426263">
    <w:abstractNumId w:val="16"/>
  </w:num>
  <w:num w:numId="25" w16cid:durableId="136074201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34B56"/>
    <w:rsid w:val="00086FA5"/>
    <w:rsid w:val="000C4109"/>
    <w:rsid w:val="000E4641"/>
    <w:rsid w:val="00151F66"/>
    <w:rsid w:val="00162AC6"/>
    <w:rsid w:val="00177F8D"/>
    <w:rsid w:val="00185F4A"/>
    <w:rsid w:val="001A03E2"/>
    <w:rsid w:val="001C34AE"/>
    <w:rsid w:val="001C3DB2"/>
    <w:rsid w:val="002007BD"/>
    <w:rsid w:val="00244F82"/>
    <w:rsid w:val="00264207"/>
    <w:rsid w:val="00295AA8"/>
    <w:rsid w:val="002A1A16"/>
    <w:rsid w:val="002D2200"/>
    <w:rsid w:val="0040564B"/>
    <w:rsid w:val="00422238"/>
    <w:rsid w:val="00430B12"/>
    <w:rsid w:val="00460099"/>
    <w:rsid w:val="0048120C"/>
    <w:rsid w:val="00481C46"/>
    <w:rsid w:val="004909D9"/>
    <w:rsid w:val="0049605D"/>
    <w:rsid w:val="004B3686"/>
    <w:rsid w:val="00521481"/>
    <w:rsid w:val="00593753"/>
    <w:rsid w:val="005C69ED"/>
    <w:rsid w:val="00665110"/>
    <w:rsid w:val="00666B0F"/>
    <w:rsid w:val="00670042"/>
    <w:rsid w:val="006709F1"/>
    <w:rsid w:val="00674923"/>
    <w:rsid w:val="00686610"/>
    <w:rsid w:val="00693330"/>
    <w:rsid w:val="00696CD7"/>
    <w:rsid w:val="006A1813"/>
    <w:rsid w:val="006A540A"/>
    <w:rsid w:val="006B7EE2"/>
    <w:rsid w:val="006C60E6"/>
    <w:rsid w:val="006C77DE"/>
    <w:rsid w:val="00725D52"/>
    <w:rsid w:val="0075701E"/>
    <w:rsid w:val="007678ED"/>
    <w:rsid w:val="00772A15"/>
    <w:rsid w:val="00775927"/>
    <w:rsid w:val="007926D5"/>
    <w:rsid w:val="00796CF7"/>
    <w:rsid w:val="007A15F8"/>
    <w:rsid w:val="00813039"/>
    <w:rsid w:val="00837914"/>
    <w:rsid w:val="00854D41"/>
    <w:rsid w:val="00862FE2"/>
    <w:rsid w:val="00874FE7"/>
    <w:rsid w:val="00896221"/>
    <w:rsid w:val="008A09D0"/>
    <w:rsid w:val="008C06ED"/>
    <w:rsid w:val="008D1239"/>
    <w:rsid w:val="008D48A5"/>
    <w:rsid w:val="008E196D"/>
    <w:rsid w:val="00906A40"/>
    <w:rsid w:val="009176E3"/>
    <w:rsid w:val="00923BCE"/>
    <w:rsid w:val="00923EC6"/>
    <w:rsid w:val="00930593"/>
    <w:rsid w:val="009348E8"/>
    <w:rsid w:val="00952F7D"/>
    <w:rsid w:val="0095496A"/>
    <w:rsid w:val="00957BC4"/>
    <w:rsid w:val="009A38BA"/>
    <w:rsid w:val="009C0BD0"/>
    <w:rsid w:val="009D7E1C"/>
    <w:rsid w:val="009E34D5"/>
    <w:rsid w:val="00A02FAB"/>
    <w:rsid w:val="00A16FC6"/>
    <w:rsid w:val="00A35A07"/>
    <w:rsid w:val="00A44E11"/>
    <w:rsid w:val="00A46528"/>
    <w:rsid w:val="00AC321F"/>
    <w:rsid w:val="00AE5DE1"/>
    <w:rsid w:val="00B01F33"/>
    <w:rsid w:val="00B16C3E"/>
    <w:rsid w:val="00B43786"/>
    <w:rsid w:val="00B43E11"/>
    <w:rsid w:val="00B5770C"/>
    <w:rsid w:val="00B63C57"/>
    <w:rsid w:val="00B77F5A"/>
    <w:rsid w:val="00B80713"/>
    <w:rsid w:val="00BB30A3"/>
    <w:rsid w:val="00BE7AAE"/>
    <w:rsid w:val="00C44E2D"/>
    <w:rsid w:val="00C52527"/>
    <w:rsid w:val="00C5508B"/>
    <w:rsid w:val="00C71A59"/>
    <w:rsid w:val="00C755AB"/>
    <w:rsid w:val="00CA0DFE"/>
    <w:rsid w:val="00D0024E"/>
    <w:rsid w:val="00D023E0"/>
    <w:rsid w:val="00D078D8"/>
    <w:rsid w:val="00D30D8E"/>
    <w:rsid w:val="00D43125"/>
    <w:rsid w:val="00D66A3A"/>
    <w:rsid w:val="00D90F6A"/>
    <w:rsid w:val="00DE528C"/>
    <w:rsid w:val="00DF198B"/>
    <w:rsid w:val="00E047E2"/>
    <w:rsid w:val="00E26BAB"/>
    <w:rsid w:val="00E54327"/>
    <w:rsid w:val="00E57D88"/>
    <w:rsid w:val="00E74B29"/>
    <w:rsid w:val="00E84645"/>
    <w:rsid w:val="00E850E9"/>
    <w:rsid w:val="00EE25EF"/>
    <w:rsid w:val="00F20304"/>
    <w:rsid w:val="00F26C5B"/>
    <w:rsid w:val="00F4042F"/>
    <w:rsid w:val="00F477BF"/>
    <w:rsid w:val="00F50791"/>
    <w:rsid w:val="00F5350F"/>
    <w:rsid w:val="00F629C4"/>
    <w:rsid w:val="00FB2F1A"/>
    <w:rsid w:val="00FE1F27"/>
    <w:rsid w:val="00FE6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01F3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55555E" w:rsidRDefault="00000000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55555E" w:rsidRDefault="00000000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55555E"/>
    <w:rsid w:val="007A5CD6"/>
    <w:rsid w:val="009F44DE"/>
    <w:rsid w:val="00BD48EA"/>
    <w:rsid w:val="00D5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7</Pages>
  <Words>555</Words>
  <Characters>3166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2022-11-05T02:39:00Z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