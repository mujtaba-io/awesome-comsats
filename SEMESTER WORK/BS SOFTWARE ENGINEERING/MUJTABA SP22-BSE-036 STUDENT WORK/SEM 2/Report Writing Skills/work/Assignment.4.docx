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E3E44" w14:textId="2C996F86" w:rsidR="00B4528D" w:rsidRPr="00DC79AD" w:rsidRDefault="00202652" w:rsidP="00B4528D">
      <w:pPr>
        <w:pStyle w:val="Title"/>
        <w:rPr>
          <w:rFonts w:asciiTheme="majorBidi" w:hAnsiTheme="majorBidi"/>
          <w:color w:val="0D0D0D" w:themeColor="text2" w:themeTint="F2"/>
        </w:rPr>
      </w:pPr>
      <w:r w:rsidRPr="00DC79AD">
        <w:rPr>
          <w:rFonts w:asciiTheme="majorBidi" w:hAnsiTheme="majorBidi"/>
          <w:color w:val="0D0D0D" w:themeColor="text2" w:themeTint="F2"/>
        </w:rPr>
        <w:t>Mujtaba</w:t>
      </w:r>
    </w:p>
    <w:p w14:paraId="67378E4B" w14:textId="24DEF2F7" w:rsidR="008417D1" w:rsidRPr="00DC79AD" w:rsidRDefault="00202652" w:rsidP="008417D1">
      <w:pPr>
        <w:rPr>
          <w:rFonts w:asciiTheme="majorBidi" w:hAnsiTheme="majorBidi" w:cstheme="majorBidi"/>
          <w:color w:val="0D0D0D" w:themeColor="text2" w:themeTint="F2"/>
        </w:rPr>
      </w:pPr>
      <w:r w:rsidRPr="00DC79AD">
        <w:rPr>
          <w:rFonts w:asciiTheme="majorBidi" w:hAnsiTheme="majorBidi" w:cstheme="majorBidi"/>
          <w:color w:val="0D0D0D" w:themeColor="text2" w:themeTint="F2"/>
        </w:rPr>
        <w:t>H#1, St#2, Is</w:t>
      </w:r>
      <w:r w:rsidRPr="00DC79AD">
        <w:rPr>
          <w:rFonts w:asciiTheme="majorBidi" w:hAnsiTheme="majorBidi" w:cstheme="majorBidi"/>
          <w:color w:val="0D0D0D" w:themeColor="text2" w:themeTint="F2"/>
        </w:rPr>
        <w:t>lama</w:t>
      </w:r>
      <w:r w:rsidRPr="00DC79AD">
        <w:rPr>
          <w:rFonts w:asciiTheme="majorBidi" w:hAnsiTheme="majorBidi" w:cstheme="majorBidi"/>
          <w:color w:val="0D0D0D" w:themeColor="text2" w:themeTint="F2"/>
        </w:rPr>
        <w:t>b</w:t>
      </w:r>
      <w:r w:rsidRPr="00DC79AD">
        <w:rPr>
          <w:rFonts w:asciiTheme="majorBidi" w:hAnsiTheme="majorBidi" w:cstheme="majorBidi"/>
          <w:color w:val="0D0D0D" w:themeColor="text2" w:themeTint="F2"/>
        </w:rPr>
        <w:t>ad</w:t>
      </w:r>
      <w:r w:rsidRPr="00DC79AD">
        <w:rPr>
          <w:rFonts w:asciiTheme="majorBidi" w:hAnsiTheme="majorBidi" w:cstheme="majorBidi"/>
          <w:color w:val="0D0D0D" w:themeColor="text2" w:themeTint="F2"/>
        </w:rPr>
        <w:t>, 11223</w:t>
      </w:r>
      <w:r w:rsidR="008417D1" w:rsidRPr="00DC79AD">
        <w:rPr>
          <w:rFonts w:asciiTheme="majorBidi" w:hAnsiTheme="majorBidi" w:cstheme="majorBidi"/>
          <w:color w:val="0D0D0D" w:themeColor="text2" w:themeTint="F2"/>
        </w:rPr>
        <w:t> | </w:t>
      </w:r>
      <w:r w:rsidRPr="00DC79AD">
        <w:rPr>
          <w:rFonts w:asciiTheme="majorBidi" w:hAnsiTheme="majorBidi" w:cstheme="majorBidi"/>
          <w:color w:val="0D0D0D" w:themeColor="text2" w:themeTint="F2"/>
        </w:rPr>
        <w:t>+11 123 456789</w:t>
      </w:r>
      <w:r w:rsidR="008417D1" w:rsidRPr="00DC79AD">
        <w:rPr>
          <w:rFonts w:asciiTheme="majorBidi" w:hAnsiTheme="majorBidi" w:cstheme="majorBidi"/>
          <w:color w:val="0D0D0D" w:themeColor="text2" w:themeTint="F2"/>
        </w:rPr>
        <w:t> | </w:t>
      </w:r>
      <w:r w:rsidRPr="00DC79AD">
        <w:rPr>
          <w:rFonts w:asciiTheme="majorBidi" w:hAnsiTheme="majorBidi" w:cstheme="majorBidi"/>
          <w:color w:val="0D0D0D" w:themeColor="text2" w:themeTint="F2"/>
        </w:rPr>
        <w:t>mujtaba@mail.com</w:t>
      </w:r>
    </w:p>
    <w:p w14:paraId="595ABA0C" w14:textId="04240572" w:rsidR="008C4A27" w:rsidRPr="00DC79AD" w:rsidRDefault="00202652" w:rsidP="008C4A27">
      <w:pPr>
        <w:pStyle w:val="Date"/>
        <w:rPr>
          <w:rFonts w:asciiTheme="majorBidi" w:hAnsiTheme="majorBidi" w:cstheme="majorBidi"/>
          <w:color w:val="0D0D0D" w:themeColor="text2" w:themeTint="F2"/>
        </w:rPr>
      </w:pPr>
      <w:r w:rsidRPr="00DC79AD">
        <w:rPr>
          <w:rFonts w:asciiTheme="majorBidi" w:hAnsiTheme="majorBidi" w:cstheme="majorBidi"/>
          <w:color w:val="0D0D0D" w:themeColor="text2" w:themeTint="F2"/>
        </w:rPr>
        <w:t>Dec 3, 2023</w:t>
      </w:r>
    </w:p>
    <w:sdt>
      <w:sdtPr>
        <w:rPr>
          <w:rFonts w:asciiTheme="majorBidi" w:hAnsiTheme="majorBidi" w:cstheme="majorBidi"/>
          <w:color w:val="0D0D0D" w:themeColor="text2" w:themeTint="F2"/>
        </w:rPr>
        <w:alias w:val="Recipient Name:"/>
        <w:tag w:val="Recipient Name:"/>
        <w:id w:val="1064140302"/>
        <w:placeholder>
          <w:docPart w:val="0AC6C52439D948A29EB3842A968D6FEF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Content>
        <w:p w14:paraId="08A0404B" w14:textId="122F00E3" w:rsidR="008C4A27" w:rsidRPr="00DC79AD" w:rsidRDefault="000D660C" w:rsidP="008417D1">
          <w:pPr>
            <w:pStyle w:val="Address"/>
            <w:rPr>
              <w:rFonts w:asciiTheme="majorBidi" w:hAnsiTheme="majorBidi" w:cstheme="majorBidi"/>
              <w:color w:val="0D0D0D" w:themeColor="text2" w:themeTint="F2"/>
            </w:rPr>
          </w:pPr>
          <w:r w:rsidRPr="00DC79AD">
            <w:rPr>
              <w:rFonts w:asciiTheme="majorBidi" w:hAnsiTheme="majorBidi" w:cstheme="majorBidi"/>
              <w:color w:val="0D0D0D" w:themeColor="text2" w:themeTint="F2"/>
            </w:rPr>
            <w:t>Mr. Hamid</w:t>
          </w:r>
        </w:p>
      </w:sdtContent>
    </w:sdt>
    <w:p w14:paraId="06CF403C" w14:textId="74D4FB2A" w:rsidR="008417D1" w:rsidRPr="00DC79AD" w:rsidRDefault="000D660C" w:rsidP="008417D1">
      <w:pPr>
        <w:pStyle w:val="Address"/>
        <w:rPr>
          <w:rFonts w:asciiTheme="majorBidi" w:hAnsiTheme="majorBidi" w:cstheme="majorBidi"/>
          <w:color w:val="0D0D0D" w:themeColor="text2" w:themeTint="F2"/>
        </w:rPr>
      </w:pPr>
      <w:r w:rsidRPr="00DC79AD">
        <w:rPr>
          <w:rFonts w:asciiTheme="majorBidi" w:hAnsiTheme="majorBidi" w:cstheme="majorBidi"/>
          <w:color w:val="0D0D0D" w:themeColor="text2" w:themeTint="F2"/>
        </w:rPr>
        <w:t>Manager HR</w:t>
      </w:r>
    </w:p>
    <w:p w14:paraId="29B46E2C" w14:textId="4C1E295F" w:rsidR="000D660C" w:rsidRPr="00DC79AD" w:rsidRDefault="000D660C" w:rsidP="008417D1">
      <w:pPr>
        <w:pStyle w:val="Address"/>
        <w:rPr>
          <w:rFonts w:asciiTheme="majorBidi" w:hAnsiTheme="majorBidi" w:cstheme="majorBidi"/>
          <w:color w:val="0D0D0D" w:themeColor="text2" w:themeTint="F2"/>
        </w:rPr>
      </w:pPr>
      <w:r w:rsidRPr="00DC79AD">
        <w:rPr>
          <w:rFonts w:asciiTheme="majorBidi" w:hAnsiTheme="majorBidi" w:cstheme="majorBidi"/>
          <w:color w:val="0D0D0D" w:themeColor="text2" w:themeTint="F2"/>
        </w:rPr>
        <w:t>ABC Corporation</w:t>
      </w:r>
    </w:p>
    <w:p w14:paraId="3C25FCED" w14:textId="7AA77324" w:rsidR="000D660C" w:rsidRPr="00DC79AD" w:rsidRDefault="000D660C" w:rsidP="008417D1">
      <w:pPr>
        <w:pStyle w:val="Address"/>
        <w:rPr>
          <w:rFonts w:asciiTheme="majorBidi" w:hAnsiTheme="majorBidi" w:cstheme="majorBidi"/>
          <w:color w:val="0D0D0D" w:themeColor="text2" w:themeTint="F2"/>
        </w:rPr>
      </w:pPr>
      <w:r w:rsidRPr="00DC79AD">
        <w:rPr>
          <w:rFonts w:asciiTheme="majorBidi" w:hAnsiTheme="majorBidi" w:cstheme="majorBidi"/>
          <w:color w:val="0D0D0D" w:themeColor="text2" w:themeTint="F2"/>
        </w:rPr>
        <w:t>COMSATS University, Islamabad</w:t>
      </w:r>
    </w:p>
    <w:p w14:paraId="04F9282A" w14:textId="478953AD" w:rsidR="000D660C" w:rsidRPr="00DC79AD" w:rsidRDefault="000D660C" w:rsidP="008417D1">
      <w:pPr>
        <w:pStyle w:val="Address"/>
        <w:rPr>
          <w:rFonts w:asciiTheme="majorBidi" w:hAnsiTheme="majorBidi" w:cstheme="majorBidi"/>
          <w:color w:val="0D0D0D" w:themeColor="text2" w:themeTint="F2"/>
        </w:rPr>
      </w:pPr>
      <w:r w:rsidRPr="00DC79AD">
        <w:rPr>
          <w:rFonts w:asciiTheme="majorBidi" w:hAnsiTheme="majorBidi" w:cstheme="majorBidi"/>
          <w:color w:val="0D0D0D" w:themeColor="text2" w:themeTint="F2"/>
        </w:rPr>
        <w:t>11223</w:t>
      </w:r>
    </w:p>
    <w:p w14:paraId="57E0001B" w14:textId="66BE4D40" w:rsidR="008C4A27" w:rsidRPr="00DC79AD" w:rsidRDefault="008417D1" w:rsidP="008C4A27">
      <w:pPr>
        <w:pStyle w:val="Salutation"/>
        <w:rPr>
          <w:rFonts w:asciiTheme="majorBidi" w:hAnsiTheme="majorBidi" w:cstheme="majorBidi"/>
          <w:color w:val="0D0D0D" w:themeColor="text2" w:themeTint="F2"/>
        </w:rPr>
      </w:pPr>
      <w:r w:rsidRPr="00DC79AD">
        <w:rPr>
          <w:rFonts w:asciiTheme="majorBidi" w:hAnsiTheme="majorBidi" w:cstheme="majorBidi"/>
          <w:color w:val="0D0D0D" w:themeColor="text2" w:themeTint="F2"/>
        </w:rPr>
        <w:t>Dear</w:t>
      </w:r>
      <w:r w:rsidR="008C4A27" w:rsidRPr="00DC79AD">
        <w:rPr>
          <w:rFonts w:asciiTheme="majorBidi" w:hAnsiTheme="majorBidi" w:cstheme="majorBidi"/>
          <w:color w:val="0D0D0D" w:themeColor="text2" w:themeTint="F2"/>
        </w:rPr>
        <w:t xml:space="preserve"> </w:t>
      </w:r>
      <w:sdt>
        <w:sdtPr>
          <w:rPr>
            <w:rFonts w:asciiTheme="majorBidi" w:hAnsiTheme="majorBidi" w:cstheme="majorBidi"/>
            <w:color w:val="0D0D0D" w:themeColor="text2" w:themeTint="F2"/>
          </w:rPr>
          <w:alias w:val="Recipient Name:"/>
          <w:tag w:val="Recipient Name:"/>
          <w:id w:val="1981333490"/>
          <w:placeholder>
            <w:docPart w:val="B720172FADD545A095573776ECFD544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="000D660C" w:rsidRPr="00DC79AD">
            <w:rPr>
              <w:rFonts w:asciiTheme="majorBidi" w:hAnsiTheme="majorBidi" w:cstheme="majorBidi"/>
              <w:color w:val="0D0D0D" w:themeColor="text2" w:themeTint="F2"/>
            </w:rPr>
            <w:t>Mr. Hamid</w:t>
          </w:r>
        </w:sdtContent>
      </w:sdt>
      <w:r w:rsidR="008C4A27" w:rsidRPr="00DC79AD">
        <w:rPr>
          <w:rFonts w:asciiTheme="majorBidi" w:hAnsiTheme="majorBidi" w:cstheme="majorBidi"/>
          <w:color w:val="0D0D0D" w:themeColor="text2" w:themeTint="F2"/>
        </w:rPr>
        <w:t>:</w:t>
      </w:r>
    </w:p>
    <w:p w14:paraId="5068E9C7" w14:textId="77777777" w:rsidR="000522F6" w:rsidRPr="00DC79AD" w:rsidRDefault="0081274D" w:rsidP="0081274D">
      <w:pPr>
        <w:rPr>
          <w:rFonts w:asciiTheme="majorBidi" w:hAnsiTheme="majorBidi" w:cstheme="majorBidi"/>
          <w:color w:val="0D0D0D" w:themeColor="text2" w:themeTint="F2"/>
        </w:rPr>
      </w:pPr>
      <w:r w:rsidRPr="00DC79AD">
        <w:rPr>
          <w:rFonts w:asciiTheme="majorBidi" w:hAnsiTheme="majorBidi" w:cstheme="majorBidi"/>
          <w:color w:val="0D0D0D" w:themeColor="text2" w:themeTint="F2"/>
        </w:rPr>
        <w:t xml:space="preserve">I am writing this letter to </w:t>
      </w:r>
      <w:r w:rsidR="0008769A" w:rsidRPr="00DC79AD">
        <w:rPr>
          <w:rFonts w:asciiTheme="majorBidi" w:hAnsiTheme="majorBidi" w:cstheme="majorBidi"/>
          <w:color w:val="0D0D0D" w:themeColor="text2" w:themeTint="F2"/>
        </w:rPr>
        <w:t>convey my interest in the position of a senior developer at ABC Corporation.</w:t>
      </w:r>
    </w:p>
    <w:p w14:paraId="7BAFEB19" w14:textId="7C1BBE9F" w:rsidR="00ED3E72" w:rsidRPr="00DC79AD" w:rsidRDefault="0008769A" w:rsidP="00245884">
      <w:pPr>
        <w:rPr>
          <w:rFonts w:asciiTheme="majorBidi" w:hAnsiTheme="majorBidi" w:cstheme="majorBidi"/>
          <w:color w:val="0D0D0D" w:themeColor="text2" w:themeTint="F2"/>
        </w:rPr>
      </w:pPr>
      <w:r w:rsidRPr="00DC79AD">
        <w:rPr>
          <w:rFonts w:asciiTheme="majorBidi" w:hAnsiTheme="majorBidi" w:cstheme="majorBidi"/>
          <w:color w:val="0D0D0D" w:themeColor="text2" w:themeTint="F2"/>
        </w:rPr>
        <w:t>My experience in software project management and design is quite good and field-tested at QWE Ltd.</w:t>
      </w:r>
      <w:r w:rsidR="000522F6" w:rsidRPr="00DC79AD">
        <w:rPr>
          <w:rFonts w:asciiTheme="majorBidi" w:hAnsiTheme="majorBidi" w:cstheme="majorBidi"/>
          <w:color w:val="0D0D0D" w:themeColor="text2" w:themeTint="F2"/>
        </w:rPr>
        <w:t xml:space="preserve"> – I started my career as a junior developer, exposed to high-level APIs of different technologies. While gaining seniority, I was tasked with management of more low-level technologies. It resulted in my explosive gain in information</w:t>
      </w:r>
      <w:r w:rsidR="00ED3E72" w:rsidRPr="00DC79AD">
        <w:rPr>
          <w:rFonts w:asciiTheme="majorBidi" w:hAnsiTheme="majorBidi" w:cstheme="majorBidi"/>
          <w:color w:val="0D0D0D" w:themeColor="text2" w:themeTint="F2"/>
        </w:rPr>
        <w:t xml:space="preserve"> regarding the management and analysis of software systems from different perspectives.</w:t>
      </w:r>
      <w:r w:rsidR="00245884" w:rsidRPr="00DC79AD">
        <w:rPr>
          <w:rFonts w:asciiTheme="majorBidi" w:hAnsiTheme="majorBidi" w:cstheme="majorBidi"/>
          <w:color w:val="0D0D0D" w:themeColor="text2" w:themeTint="F2"/>
        </w:rPr>
        <w:t xml:space="preserve"> – In addition to this, ABC Corporation uses technologies that I am more experienced in, so I think I might be someone you are looking for.</w:t>
      </w:r>
    </w:p>
    <w:p w14:paraId="4F6CD35F" w14:textId="4001546C" w:rsidR="001060DB" w:rsidRPr="00DC79AD" w:rsidRDefault="001060DB" w:rsidP="00245884">
      <w:pPr>
        <w:rPr>
          <w:rFonts w:asciiTheme="majorBidi" w:hAnsiTheme="majorBidi" w:cstheme="majorBidi"/>
          <w:color w:val="0D0D0D" w:themeColor="text2" w:themeTint="F2"/>
        </w:rPr>
      </w:pPr>
      <w:r w:rsidRPr="00DC79AD">
        <w:rPr>
          <w:rFonts w:asciiTheme="majorBidi" w:hAnsiTheme="majorBidi" w:cstheme="majorBidi"/>
          <w:color w:val="0D0D0D" w:themeColor="text2" w:themeTint="F2"/>
        </w:rPr>
        <w:t>I hope a positive response from you. Thank you.</w:t>
      </w:r>
    </w:p>
    <w:p w14:paraId="7A7871C6" w14:textId="77777777" w:rsidR="0008769A" w:rsidRPr="00DC79AD" w:rsidRDefault="0008769A" w:rsidP="0081274D">
      <w:pPr>
        <w:rPr>
          <w:rFonts w:asciiTheme="majorBidi" w:hAnsiTheme="majorBidi" w:cstheme="majorBidi"/>
          <w:color w:val="0D0D0D" w:themeColor="text2" w:themeTint="F2"/>
        </w:rPr>
      </w:pPr>
    </w:p>
    <w:p w14:paraId="746205E8" w14:textId="20883D47" w:rsidR="008417D1" w:rsidRPr="00DC79AD" w:rsidRDefault="008417D1" w:rsidP="008417D1">
      <w:pPr>
        <w:pStyle w:val="Closing"/>
        <w:rPr>
          <w:rFonts w:asciiTheme="majorBidi" w:hAnsiTheme="majorBidi" w:cstheme="majorBidi"/>
          <w:color w:val="0D0D0D" w:themeColor="text2" w:themeTint="F2"/>
        </w:rPr>
      </w:pPr>
      <w:r w:rsidRPr="00DC79AD">
        <w:rPr>
          <w:rFonts w:asciiTheme="majorBidi" w:hAnsiTheme="majorBidi" w:cstheme="majorBidi"/>
          <w:color w:val="0D0D0D" w:themeColor="text2" w:themeTint="F2"/>
        </w:rPr>
        <w:t>Sincerely,</w:t>
      </w:r>
    </w:p>
    <w:p w14:paraId="6F897A48" w14:textId="5A4E5CC3" w:rsidR="00B4528D" w:rsidRPr="00DC79AD" w:rsidRDefault="001060DB" w:rsidP="00F34A95">
      <w:pPr>
        <w:pStyle w:val="Signature"/>
        <w:rPr>
          <w:rFonts w:asciiTheme="majorBidi" w:hAnsiTheme="majorBidi" w:cstheme="majorBidi"/>
          <w:color w:val="0D0D0D" w:themeColor="text2" w:themeTint="F2"/>
        </w:rPr>
      </w:pPr>
      <w:r w:rsidRPr="00DC79AD">
        <w:rPr>
          <w:rFonts w:asciiTheme="majorBidi" w:hAnsiTheme="majorBidi" w:cstheme="majorBidi"/>
          <w:color w:val="0D0D0D" w:themeColor="text2" w:themeTint="F2"/>
        </w:rPr>
        <w:t>Mujtaba</w:t>
      </w:r>
    </w:p>
    <w:sectPr w:rsidR="00B4528D" w:rsidRPr="00DC79AD">
      <w:footerReference w:type="default" r:id="rId7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36EEE" w14:textId="77777777" w:rsidR="00C04152" w:rsidRDefault="00C04152" w:rsidP="008C4A27">
      <w:pPr>
        <w:spacing w:after="0"/>
      </w:pPr>
      <w:r>
        <w:separator/>
      </w:r>
    </w:p>
  </w:endnote>
  <w:endnote w:type="continuationSeparator" w:id="0">
    <w:p w14:paraId="47FA42CC" w14:textId="77777777" w:rsidR="00C04152" w:rsidRDefault="00C04152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3FF44" w14:textId="77777777"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83E92" w14:textId="77777777" w:rsidR="00C04152" w:rsidRDefault="00C04152" w:rsidP="008C4A27">
      <w:pPr>
        <w:spacing w:after="0"/>
      </w:pPr>
      <w:r>
        <w:separator/>
      </w:r>
    </w:p>
  </w:footnote>
  <w:footnote w:type="continuationSeparator" w:id="0">
    <w:p w14:paraId="6BA25972" w14:textId="77777777" w:rsidR="00C04152" w:rsidRDefault="00C04152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20168634">
    <w:abstractNumId w:val="9"/>
  </w:num>
  <w:num w:numId="2" w16cid:durableId="609316656">
    <w:abstractNumId w:val="9"/>
  </w:num>
  <w:num w:numId="3" w16cid:durableId="1704086830">
    <w:abstractNumId w:val="13"/>
  </w:num>
  <w:num w:numId="4" w16cid:durableId="1478450336">
    <w:abstractNumId w:val="10"/>
  </w:num>
  <w:num w:numId="5" w16cid:durableId="796341261">
    <w:abstractNumId w:val="11"/>
  </w:num>
  <w:num w:numId="6" w16cid:durableId="1062560532">
    <w:abstractNumId w:val="12"/>
  </w:num>
  <w:num w:numId="7" w16cid:durableId="113716613">
    <w:abstractNumId w:val="7"/>
  </w:num>
  <w:num w:numId="8" w16cid:durableId="18776023">
    <w:abstractNumId w:val="6"/>
  </w:num>
  <w:num w:numId="9" w16cid:durableId="1077508513">
    <w:abstractNumId w:val="5"/>
  </w:num>
  <w:num w:numId="10" w16cid:durableId="1546869205">
    <w:abstractNumId w:val="4"/>
  </w:num>
  <w:num w:numId="11" w16cid:durableId="99182088">
    <w:abstractNumId w:val="8"/>
  </w:num>
  <w:num w:numId="12" w16cid:durableId="1122529772">
    <w:abstractNumId w:val="3"/>
  </w:num>
  <w:num w:numId="13" w16cid:durableId="470287863">
    <w:abstractNumId w:val="2"/>
  </w:num>
  <w:num w:numId="14" w16cid:durableId="374890297">
    <w:abstractNumId w:val="1"/>
  </w:num>
  <w:num w:numId="15" w16cid:durableId="176182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52"/>
    <w:rsid w:val="000522F6"/>
    <w:rsid w:val="00077B54"/>
    <w:rsid w:val="0008769A"/>
    <w:rsid w:val="000D660C"/>
    <w:rsid w:val="001060DB"/>
    <w:rsid w:val="00202652"/>
    <w:rsid w:val="00245884"/>
    <w:rsid w:val="00293B83"/>
    <w:rsid w:val="0032179E"/>
    <w:rsid w:val="004C6507"/>
    <w:rsid w:val="00586C86"/>
    <w:rsid w:val="006A3CE7"/>
    <w:rsid w:val="0081274D"/>
    <w:rsid w:val="008417D1"/>
    <w:rsid w:val="008C4A27"/>
    <w:rsid w:val="00A71493"/>
    <w:rsid w:val="00B137AD"/>
    <w:rsid w:val="00B4528D"/>
    <w:rsid w:val="00C04152"/>
    <w:rsid w:val="00DC79AD"/>
    <w:rsid w:val="00ED3E72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5471"/>
  <w15:chartTrackingRefBased/>
  <w15:docId w15:val="{3A3D8B1C-0B34-4B6B-9E8F-76DEF0F4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C6C52439D948A29EB3842A968D6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652D4-FDAE-4D71-A245-4B9BCDD80235}"/>
      </w:docPartPr>
      <w:docPartBody>
        <w:p w:rsidR="00000000" w:rsidRDefault="00000000">
          <w:pPr>
            <w:pStyle w:val="0AC6C52439D948A29EB3842A968D6FEF"/>
          </w:pPr>
          <w:r>
            <w:t>Recipient Name</w:t>
          </w:r>
        </w:p>
      </w:docPartBody>
    </w:docPart>
    <w:docPart>
      <w:docPartPr>
        <w:name w:val="B720172FADD545A095573776ECFD5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3376B-0C38-47C7-B32A-17F762B5E12A}"/>
      </w:docPartPr>
      <w:docPartBody>
        <w:p w:rsidR="00000000" w:rsidRDefault="00000000">
          <w:pPr>
            <w:pStyle w:val="B720172FADD545A095573776ECFD5447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8B"/>
    <w:rsid w:val="00331C8B"/>
    <w:rsid w:val="00E0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A279E55D1449EEA97F676F0E9111D8">
    <w:name w:val="3EA279E55D1449EEA97F676F0E9111D8"/>
  </w:style>
  <w:style w:type="paragraph" w:customStyle="1" w:styleId="AF9928F2BA114C6D842E143CB5045477">
    <w:name w:val="AF9928F2BA114C6D842E143CB5045477"/>
  </w:style>
  <w:style w:type="paragraph" w:customStyle="1" w:styleId="E71029B76DC14E5482D840185AD6D762">
    <w:name w:val="E71029B76DC14E5482D840185AD6D762"/>
  </w:style>
  <w:style w:type="paragraph" w:customStyle="1" w:styleId="A1A79421B12846059A7445A69D876742">
    <w:name w:val="A1A79421B12846059A7445A69D876742"/>
  </w:style>
  <w:style w:type="paragraph" w:customStyle="1" w:styleId="4FE5C9842CEE4DBFBB80BE2941A83DAE">
    <w:name w:val="4FE5C9842CEE4DBFBB80BE2941A83DAE"/>
  </w:style>
  <w:style w:type="paragraph" w:customStyle="1" w:styleId="0AC6C52439D948A29EB3842A968D6FEF">
    <w:name w:val="0AC6C52439D948A29EB3842A968D6FEF"/>
  </w:style>
  <w:style w:type="paragraph" w:customStyle="1" w:styleId="FD385ADF02A54685824AE9A61815BBA6">
    <w:name w:val="FD385ADF02A54685824AE9A61815BBA6"/>
  </w:style>
  <w:style w:type="paragraph" w:customStyle="1" w:styleId="B720172FADD545A095573776ECFD5447">
    <w:name w:val="B720172FADD545A095573776ECFD5447"/>
  </w:style>
  <w:style w:type="paragraph" w:customStyle="1" w:styleId="D748EE016ABD41F2A68B343C4DCC033A">
    <w:name w:val="D748EE016ABD41F2A68B343C4DCC033A"/>
  </w:style>
  <w:style w:type="paragraph" w:customStyle="1" w:styleId="E020F8904EFB45FFBC311610B66595F4">
    <w:name w:val="E020F8904EFB45FFBC311610B66595F4"/>
  </w:style>
  <w:style w:type="paragraph" w:customStyle="1" w:styleId="9815420750EE4876A4A22ADB9251400A">
    <w:name w:val="9815420750EE4876A4A22ADB9251400A"/>
    <w:rsid w:val="00331C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13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Mujtaba</dc:creator>
  <cp:keywords>Mr. Hamid</cp:keywords>
  <dc:description/>
  <cp:lastModifiedBy>(SP22-BSE-036)MUHAMMADMUJTABA</cp:lastModifiedBy>
  <cp:revision>10</cp:revision>
  <dcterms:created xsi:type="dcterms:W3CDTF">2023-01-03T15:12:00Z</dcterms:created>
  <dcterms:modified xsi:type="dcterms:W3CDTF">2023-01-03T15:26:00Z</dcterms:modified>
</cp:coreProperties>
</file>