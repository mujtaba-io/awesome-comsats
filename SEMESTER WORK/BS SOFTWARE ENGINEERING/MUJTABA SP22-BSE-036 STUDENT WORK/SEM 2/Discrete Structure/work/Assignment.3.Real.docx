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15AC" w14:textId="5CAFDDD1" w:rsidR="00676850" w:rsidRDefault="00676850" w:rsidP="00DB4386">
      <w:pPr>
        <w:rPr>
          <w:rFonts w:ascii="Book Antiqua" w:hAnsi="Book Antiqua"/>
          <w:sz w:val="40"/>
          <w:szCs w:val="40"/>
        </w:rPr>
      </w:pPr>
    </w:p>
    <w:p w14:paraId="61DD95CE" w14:textId="0CC8FBD9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0A3B6454" w14:textId="77777777" w:rsidR="00094811" w:rsidRDefault="00094811" w:rsidP="00DB4386">
      <w:pPr>
        <w:jc w:val="center"/>
        <w:rPr>
          <w:rFonts w:ascii="Pizel" w:hAnsi="Pizel" w:cs="Pizel"/>
          <w:sz w:val="40"/>
          <w:szCs w:val="40"/>
        </w:rPr>
      </w:pPr>
    </w:p>
    <w:p w14:paraId="30944E9D" w14:textId="77777777" w:rsidR="00094811" w:rsidRDefault="00094811" w:rsidP="00DB4386">
      <w:pPr>
        <w:jc w:val="center"/>
        <w:rPr>
          <w:rFonts w:ascii="Pizel" w:hAnsi="Pizel" w:cs="Pizel"/>
          <w:sz w:val="40"/>
          <w:szCs w:val="40"/>
        </w:rPr>
      </w:pPr>
    </w:p>
    <w:p w14:paraId="30FE98DF" w14:textId="77777777" w:rsidR="00094811" w:rsidRDefault="00094811" w:rsidP="00DB4386">
      <w:pPr>
        <w:jc w:val="center"/>
        <w:rPr>
          <w:rFonts w:ascii="Pizel" w:hAnsi="Pizel" w:cs="Pizel"/>
          <w:sz w:val="40"/>
          <w:szCs w:val="40"/>
        </w:rPr>
      </w:pPr>
    </w:p>
    <w:p w14:paraId="2F1D69C6" w14:textId="77777777" w:rsidR="00094811" w:rsidRDefault="00094811" w:rsidP="00DB4386">
      <w:pPr>
        <w:jc w:val="center"/>
        <w:rPr>
          <w:rFonts w:ascii="Pizel" w:hAnsi="Pizel" w:cs="Pizel"/>
          <w:sz w:val="40"/>
          <w:szCs w:val="40"/>
        </w:rPr>
      </w:pPr>
    </w:p>
    <w:p w14:paraId="5378CA70" w14:textId="77777777" w:rsidR="00094811" w:rsidRDefault="00094811" w:rsidP="00DB4386">
      <w:pPr>
        <w:jc w:val="center"/>
        <w:rPr>
          <w:rFonts w:ascii="Pizel" w:hAnsi="Pizel" w:cs="Pizel"/>
          <w:sz w:val="40"/>
          <w:szCs w:val="40"/>
        </w:rPr>
      </w:pPr>
    </w:p>
    <w:p w14:paraId="497ECE7B" w14:textId="77777777" w:rsidR="00094811" w:rsidRDefault="00094811" w:rsidP="00DB4386">
      <w:pPr>
        <w:jc w:val="center"/>
        <w:rPr>
          <w:rFonts w:ascii="Pizel" w:hAnsi="Pizel" w:cs="Pizel"/>
          <w:sz w:val="40"/>
          <w:szCs w:val="40"/>
        </w:rPr>
      </w:pPr>
    </w:p>
    <w:p w14:paraId="1DEAF6D4" w14:textId="77777777" w:rsidR="00094811" w:rsidRDefault="00094811" w:rsidP="00DB4386">
      <w:pPr>
        <w:jc w:val="center"/>
        <w:rPr>
          <w:rFonts w:ascii="Pizel" w:hAnsi="Pizel" w:cs="Pizel"/>
          <w:sz w:val="40"/>
          <w:szCs w:val="40"/>
        </w:rPr>
      </w:pPr>
    </w:p>
    <w:p w14:paraId="1572588D" w14:textId="20C41875" w:rsidR="00DB4386" w:rsidRPr="00DB4386" w:rsidRDefault="00DB4386" w:rsidP="00DB4386">
      <w:pPr>
        <w:jc w:val="center"/>
        <w:rPr>
          <w:rFonts w:ascii="Pizel" w:hAnsi="Pizel" w:cs="Pizel"/>
          <w:sz w:val="40"/>
          <w:szCs w:val="40"/>
        </w:rPr>
      </w:pPr>
      <w:r>
        <w:rPr>
          <w:rFonts w:ascii="Pizel" w:hAnsi="Pizel" w:cs="Pizel"/>
          <w:sz w:val="40"/>
          <w:szCs w:val="40"/>
        </w:rPr>
        <w:t>ASSIGNMENT . 3</w:t>
      </w:r>
    </w:p>
    <w:p w14:paraId="65AE8070" w14:textId="72824032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09E5B381" w14:textId="7B7EB933" w:rsidR="00DB4386" w:rsidRPr="00DB4386" w:rsidRDefault="00DB4386" w:rsidP="00DB4386">
      <w:pPr>
        <w:jc w:val="center"/>
        <w:rPr>
          <w:rFonts w:ascii="Pizel" w:hAnsi="Pizel" w:cs="Pizel"/>
          <w:sz w:val="40"/>
          <w:szCs w:val="40"/>
        </w:rPr>
      </w:pPr>
      <w:r>
        <w:rPr>
          <w:rFonts w:ascii="Pizel" w:hAnsi="Pizel" w:cs="Pizel"/>
          <w:sz w:val="40"/>
          <w:szCs w:val="40"/>
        </w:rPr>
        <w:t xml:space="preserve">MUHAMMAD </w:t>
      </w:r>
      <w:r>
        <w:rPr>
          <w:rFonts w:ascii="Pizel" w:hAnsi="Pizel" w:cs="Pizel"/>
          <w:b/>
          <w:bCs/>
          <w:sz w:val="40"/>
          <w:szCs w:val="40"/>
        </w:rPr>
        <w:t>MUJTABA</w:t>
      </w:r>
    </w:p>
    <w:p w14:paraId="21083047" w14:textId="3374F379" w:rsidR="00DB4386" w:rsidRDefault="00DB4386" w:rsidP="00DB4386">
      <w:pPr>
        <w:jc w:val="center"/>
        <w:rPr>
          <w:rFonts w:ascii="Pizel" w:hAnsi="Pizel" w:cs="Pizel"/>
          <w:sz w:val="40"/>
          <w:szCs w:val="40"/>
        </w:rPr>
      </w:pPr>
      <w:r>
        <w:rPr>
          <w:rFonts w:ascii="Pizel" w:hAnsi="Pizel" w:cs="Pizel"/>
          <w:sz w:val="40"/>
          <w:szCs w:val="40"/>
        </w:rPr>
        <w:t>SP22-BSE-036</w:t>
      </w:r>
    </w:p>
    <w:p w14:paraId="28AD299F" w14:textId="77777777" w:rsidR="00DB4386" w:rsidRPr="00DB4386" w:rsidRDefault="00DB4386" w:rsidP="00DB4386">
      <w:pPr>
        <w:jc w:val="center"/>
        <w:rPr>
          <w:rFonts w:ascii="Pizel" w:hAnsi="Pizel" w:cs="Pizel"/>
          <w:sz w:val="40"/>
          <w:szCs w:val="40"/>
        </w:rPr>
      </w:pPr>
    </w:p>
    <w:p w14:paraId="34BB2F58" w14:textId="1622893D" w:rsidR="00DB4386" w:rsidRDefault="00DB4386" w:rsidP="00DB4386">
      <w:pPr>
        <w:jc w:val="center"/>
        <w:rPr>
          <w:rFonts w:ascii="Pizel" w:hAnsi="Pizel" w:cs="Pizel"/>
          <w:sz w:val="40"/>
          <w:szCs w:val="40"/>
        </w:rPr>
      </w:pPr>
      <w:r>
        <w:rPr>
          <w:rFonts w:ascii="Pizel" w:hAnsi="Pizel" w:cs="Pizel"/>
          <w:sz w:val="40"/>
          <w:szCs w:val="40"/>
        </w:rPr>
        <w:t>DISCRETE STRUCTURES</w:t>
      </w:r>
    </w:p>
    <w:p w14:paraId="45F79FC8" w14:textId="47B9A574" w:rsidR="00DB4386" w:rsidRDefault="00DB4386" w:rsidP="00DB4386">
      <w:pPr>
        <w:jc w:val="center"/>
        <w:rPr>
          <w:rFonts w:ascii="Pizel" w:hAnsi="Pizel" w:cs="Pizel"/>
          <w:sz w:val="40"/>
          <w:szCs w:val="40"/>
        </w:rPr>
      </w:pPr>
    </w:p>
    <w:p w14:paraId="76D0AED7" w14:textId="49DA7C39" w:rsidR="00DB4386" w:rsidRDefault="00DB4386" w:rsidP="00196798">
      <w:pPr>
        <w:jc w:val="center"/>
        <w:rPr>
          <w:rFonts w:ascii="Pizel" w:hAnsi="Pizel" w:cs="Pizel"/>
          <w:sz w:val="40"/>
          <w:szCs w:val="40"/>
        </w:rPr>
      </w:pPr>
      <w:r>
        <w:rPr>
          <w:rFonts w:ascii="Pizel" w:hAnsi="Pizel" w:cs="Pizel"/>
          <w:sz w:val="40"/>
          <w:szCs w:val="40"/>
        </w:rPr>
        <w:t>MAM MEMOONA MALIK</w:t>
      </w:r>
    </w:p>
    <w:p w14:paraId="5DDC6E5F" w14:textId="6C832047" w:rsidR="00196798" w:rsidRDefault="00196798" w:rsidP="00196798">
      <w:pPr>
        <w:jc w:val="center"/>
        <w:rPr>
          <w:rFonts w:ascii="Pizel" w:hAnsi="Pizel" w:cs="Pizel"/>
          <w:sz w:val="40"/>
          <w:szCs w:val="40"/>
        </w:rPr>
      </w:pPr>
    </w:p>
    <w:p w14:paraId="7D7A47F7" w14:textId="041C081C" w:rsidR="00196798" w:rsidRPr="00196798" w:rsidRDefault="00196798" w:rsidP="00196798">
      <w:pPr>
        <w:jc w:val="center"/>
        <w:rPr>
          <w:rFonts w:ascii="Pizel" w:hAnsi="Pizel" w:cs="Pizel"/>
          <w:sz w:val="40"/>
          <w:szCs w:val="40"/>
        </w:rPr>
      </w:pPr>
      <w:r>
        <w:rPr>
          <w:rFonts w:ascii="Pizel" w:hAnsi="Pizel" w:cs="Pizel"/>
          <w:sz w:val="40"/>
          <w:szCs w:val="40"/>
        </w:rPr>
        <w:t>DATE: Jan 1, 2023</w:t>
      </w:r>
    </w:p>
    <w:p w14:paraId="5A55FEC7" w14:textId="301BF31B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3B4A3258" w14:textId="287A2426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4F597C44" w14:textId="37010F93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30156424" w14:textId="5A0BF0F1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172723CC" w14:textId="77777777" w:rsidR="00094811" w:rsidRDefault="00094811" w:rsidP="00DB4386">
      <w:pPr>
        <w:rPr>
          <w:rFonts w:ascii="Book Antiqua" w:hAnsi="Book Antiqua"/>
          <w:sz w:val="40"/>
          <w:szCs w:val="40"/>
        </w:rPr>
      </w:pPr>
    </w:p>
    <w:p w14:paraId="4B53EDAF" w14:textId="6DD230E8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33AB286C" w14:textId="483A7FB1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07417595" w14:textId="75488528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7A2939ED" w14:textId="1AA0369B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0F5B9561" w14:textId="477E5F23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5614A4B2" w14:textId="70FF187A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055AFC08" w14:textId="0E836E30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762F7C28" w14:textId="77777777" w:rsidR="00DB4386" w:rsidRDefault="00DB4386" w:rsidP="00DB4386">
      <w:pPr>
        <w:rPr>
          <w:rFonts w:ascii="Book Antiqua" w:hAnsi="Book Antiqua"/>
          <w:sz w:val="40"/>
          <w:szCs w:val="40"/>
        </w:rPr>
      </w:pPr>
    </w:p>
    <w:p w14:paraId="30B93A2F" w14:textId="7BEF7EE5" w:rsidR="00674923" w:rsidRPr="00FA33B6" w:rsidRDefault="00FA33B6" w:rsidP="00E4444B">
      <w:pPr>
        <w:pStyle w:val="GraphicAnchor"/>
        <w:jc w:val="center"/>
      </w:pPr>
      <w:r>
        <w:rPr>
          <w:rFonts w:ascii="Book Antiqua" w:hAnsi="Book Antiqua"/>
          <w:sz w:val="40"/>
          <w:szCs w:val="40"/>
        </w:rPr>
        <w:lastRenderedPageBreak/>
        <w:t>Question . 1</w:t>
      </w:r>
    </w:p>
    <w:p w14:paraId="751E8193" w14:textId="0730E89C" w:rsidR="00683028" w:rsidRDefault="00FA33B6" w:rsidP="002A56FD">
      <w:pPr>
        <w:pStyle w:val="GraphicAnchor"/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(a)</w:t>
      </w:r>
    </w:p>
    <w:p w14:paraId="1DCF690F" w14:textId="2D3E3F61" w:rsidR="006C6DD9" w:rsidRDefault="006C6DD9" w:rsidP="00E4444B">
      <w:pPr>
        <w:pStyle w:val="GraphicAnchor"/>
        <w:rPr>
          <w:rFonts w:ascii="Book Antiqua" w:hAnsi="Book Antiqua"/>
          <w:sz w:val="28"/>
          <w:szCs w:val="28"/>
        </w:rPr>
      </w:pPr>
    </w:p>
    <w:p w14:paraId="48123764" w14:textId="2F7C831D" w:rsidR="00E4444B" w:rsidRDefault="00E4444B" w:rsidP="00E4444B">
      <w:pPr>
        <w:pStyle w:val="GraphicAnchor"/>
        <w:numPr>
          <w:ilvl w:val="0"/>
          <w:numId w:val="34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18 x 325 = 5850</w:t>
      </w:r>
    </w:p>
    <w:p w14:paraId="56BEBD03" w14:textId="360F2916" w:rsidR="00E4444B" w:rsidRDefault="00E4444B" w:rsidP="00E4444B">
      <w:pPr>
        <w:pStyle w:val="GraphicAnchor"/>
        <w:numPr>
          <w:ilvl w:val="0"/>
          <w:numId w:val="34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18 + 325 = 343</w:t>
      </w:r>
    </w:p>
    <w:p w14:paraId="290E2B53" w14:textId="6F7183F0" w:rsidR="009D7000" w:rsidRDefault="009D7000" w:rsidP="009D7000">
      <w:pPr>
        <w:pStyle w:val="GraphicAnchor"/>
        <w:rPr>
          <w:rFonts w:ascii="Book Antiqua" w:hAnsi="Book Antiqua"/>
          <w:sz w:val="28"/>
          <w:szCs w:val="28"/>
        </w:rPr>
      </w:pPr>
    </w:p>
    <w:p w14:paraId="4A5DEFF9" w14:textId="7D119AA8" w:rsidR="00D85E73" w:rsidRDefault="00D85E73" w:rsidP="00D85E73">
      <w:pPr>
        <w:pStyle w:val="GraphicAnchor"/>
        <w:jc w:val="center"/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t>(b)</w:t>
      </w:r>
    </w:p>
    <w:p w14:paraId="70DF877E" w14:textId="77777777" w:rsidR="00D85E73" w:rsidRDefault="00D85E73" w:rsidP="009D7000">
      <w:pPr>
        <w:pStyle w:val="GraphicAnchor"/>
        <w:rPr>
          <w:rFonts w:ascii="Book Antiqua" w:hAnsi="Book Antiqua"/>
          <w:sz w:val="28"/>
          <w:szCs w:val="28"/>
        </w:rPr>
      </w:pPr>
    </w:p>
    <w:p w14:paraId="5EB5632F" w14:textId="2F1072D7" w:rsidR="0015109E" w:rsidRDefault="00B4594F" w:rsidP="00857E30">
      <w:pPr>
        <w:pStyle w:val="GraphicAnchor"/>
        <w:numPr>
          <w:ilvl w:val="0"/>
          <w:numId w:val="3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The format of license plates is either </w:t>
      </w:r>
      <w:r w:rsidRPr="00B94711">
        <w:rPr>
          <w:rFonts w:ascii="Book Antiqua" w:hAnsi="Book Antiqua"/>
          <w:b/>
          <w:bCs/>
          <w:sz w:val="28"/>
          <w:szCs w:val="28"/>
        </w:rPr>
        <w:t>LL DD or LL DDD or LLL DDD or LLL DD</w:t>
      </w:r>
    </w:p>
    <w:p w14:paraId="25127115" w14:textId="5A64C53E" w:rsidR="00B4594F" w:rsidRDefault="00B4594F" w:rsidP="00B4594F">
      <w:pPr>
        <w:pStyle w:val="GraphicAnchor"/>
        <w:numPr>
          <w:ilvl w:val="1"/>
          <w:numId w:val="35"/>
        </w:num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</w:rPr>
        <w:t>So</w:t>
      </w:r>
      <w:proofErr w:type="gramEnd"/>
      <w:r>
        <w:rPr>
          <w:rFonts w:ascii="Book Antiqua" w:hAnsi="Book Antiqua"/>
          <w:sz w:val="28"/>
          <w:szCs w:val="28"/>
        </w:rPr>
        <w:t xml:space="preserve"> we</w:t>
      </w:r>
      <w:r w:rsidR="00B94711">
        <w:rPr>
          <w:rFonts w:ascii="Book Antiqua" w:hAnsi="Book Antiqua"/>
          <w:sz w:val="28"/>
          <w:szCs w:val="28"/>
        </w:rPr>
        <w:t xml:space="preserve"> have total </w:t>
      </w:r>
      <w:r w:rsidR="00B94711" w:rsidRPr="00B94711">
        <w:rPr>
          <w:rFonts w:ascii="Book Antiqua" w:hAnsi="Book Antiqua"/>
          <w:b/>
          <w:bCs/>
          <w:sz w:val="28"/>
          <w:szCs w:val="28"/>
        </w:rPr>
        <w:t>20,077,200</w:t>
      </w:r>
      <w:r w:rsidR="00B94711">
        <w:rPr>
          <w:rFonts w:ascii="Book Antiqua" w:hAnsi="Book Antiqua"/>
          <w:sz w:val="28"/>
          <w:szCs w:val="28"/>
        </w:rPr>
        <w:t xml:space="preserve"> plates possible.</w:t>
      </w:r>
    </w:p>
    <w:p w14:paraId="08C9316D" w14:textId="0EB08F89" w:rsidR="0015109E" w:rsidRDefault="00B94711" w:rsidP="00B94711">
      <w:pPr>
        <w:pStyle w:val="GraphicAnchor"/>
        <w:numPr>
          <w:ilvl w:val="1"/>
          <w:numId w:val="35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We did this by replacing </w:t>
      </w:r>
      <w:r w:rsidRPr="00B94711">
        <w:rPr>
          <w:rFonts w:ascii="Book Antiqua" w:hAnsi="Book Antiqua"/>
          <w:b/>
          <w:bCs/>
          <w:sz w:val="28"/>
          <w:szCs w:val="28"/>
        </w:rPr>
        <w:t>L</w:t>
      </w:r>
      <w:r>
        <w:rPr>
          <w:rFonts w:ascii="Book Antiqua" w:hAnsi="Book Antiqua"/>
          <w:sz w:val="28"/>
          <w:szCs w:val="28"/>
        </w:rPr>
        <w:t xml:space="preserve"> with 26 and </w:t>
      </w:r>
      <w:r w:rsidRPr="00B94711">
        <w:rPr>
          <w:rFonts w:ascii="Book Antiqua" w:hAnsi="Book Antiqua"/>
          <w:b/>
          <w:bCs/>
          <w:sz w:val="28"/>
          <w:szCs w:val="28"/>
        </w:rPr>
        <w:t>D</w:t>
      </w:r>
      <w:r>
        <w:rPr>
          <w:rFonts w:ascii="Book Antiqua" w:hAnsi="Book Antiqua"/>
          <w:sz w:val="28"/>
          <w:szCs w:val="28"/>
        </w:rPr>
        <w:t xml:space="preserve"> with 10 and summed </w:t>
      </w:r>
      <w:proofErr w:type="gramStart"/>
      <w:r>
        <w:rPr>
          <w:rFonts w:ascii="Book Antiqua" w:hAnsi="Book Antiqua"/>
          <w:sz w:val="28"/>
          <w:szCs w:val="28"/>
        </w:rPr>
        <w:t>all of</w:t>
      </w:r>
      <w:proofErr w:type="gramEnd"/>
      <w:r>
        <w:rPr>
          <w:rFonts w:ascii="Book Antiqua" w:hAnsi="Book Antiqua"/>
          <w:sz w:val="28"/>
          <w:szCs w:val="28"/>
        </w:rPr>
        <w:t xml:space="preserve"> their 4 combinations:</w:t>
      </w:r>
    </w:p>
    <w:p w14:paraId="7671ABD3" w14:textId="0230D248" w:rsidR="00B94711" w:rsidRDefault="00B94711" w:rsidP="00B94711">
      <w:pPr>
        <w:pStyle w:val="GraphicAnchor"/>
        <w:ind w:left="144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(26*26*10*10 + 26*26*10*10*10 + 26*26*26*10*10*10 + 26*26*26*10*10)</w:t>
      </w:r>
    </w:p>
    <w:p w14:paraId="06A06A80" w14:textId="2BB4AC5A" w:rsidR="00A371B8" w:rsidRDefault="00C504EC" w:rsidP="00E526CC">
      <w:pPr>
        <w:pStyle w:val="GraphicAnchor"/>
        <w:ind w:left="144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= </w:t>
      </w:r>
      <w:r w:rsidRPr="00B94711">
        <w:rPr>
          <w:rFonts w:ascii="Book Antiqua" w:hAnsi="Book Antiqua"/>
          <w:b/>
          <w:bCs/>
          <w:sz w:val="28"/>
          <w:szCs w:val="28"/>
        </w:rPr>
        <w:t>20,077,200</w:t>
      </w:r>
    </w:p>
    <w:p w14:paraId="6A8D320A" w14:textId="45C5A2CB" w:rsidR="00A371B8" w:rsidRDefault="00A371B8" w:rsidP="0015109E">
      <w:pPr>
        <w:pStyle w:val="GraphicAnchor"/>
        <w:rPr>
          <w:rFonts w:ascii="Book Antiqua" w:hAnsi="Book Antiqua"/>
          <w:sz w:val="28"/>
          <w:szCs w:val="28"/>
        </w:rPr>
      </w:pPr>
    </w:p>
    <w:p w14:paraId="03404919" w14:textId="58639D48" w:rsidR="00A32537" w:rsidRPr="00E678C7" w:rsidRDefault="00A32537" w:rsidP="00A32537">
      <w:pPr>
        <w:jc w:val="center"/>
        <w:rPr>
          <w:sz w:val="10"/>
        </w:rPr>
      </w:pPr>
      <w:r>
        <w:rPr>
          <w:rFonts w:ascii="Book Antiqua" w:hAnsi="Book Antiqua"/>
          <w:sz w:val="40"/>
          <w:szCs w:val="40"/>
        </w:rPr>
        <w:t xml:space="preserve">Question . </w:t>
      </w:r>
      <w:r>
        <w:rPr>
          <w:rFonts w:ascii="Book Antiqua" w:hAnsi="Book Antiqua"/>
          <w:sz w:val="40"/>
          <w:szCs w:val="40"/>
        </w:rPr>
        <w:t>2</w:t>
      </w:r>
    </w:p>
    <w:p w14:paraId="7CD7EBD9" w14:textId="77777777" w:rsidR="000F4418" w:rsidRDefault="000F4418" w:rsidP="00A371B8">
      <w:pPr>
        <w:pStyle w:val="GraphicAnchor"/>
        <w:rPr>
          <w:rFonts w:ascii="Book Antiqua" w:hAnsi="Book Antiqua"/>
          <w:sz w:val="28"/>
          <w:szCs w:val="28"/>
        </w:rPr>
      </w:pPr>
    </w:p>
    <w:p w14:paraId="1E3F14F4" w14:textId="7843E8F7" w:rsidR="000F4418" w:rsidRDefault="000F4418" w:rsidP="000F4418">
      <w:pPr>
        <w:pStyle w:val="GraphicAnchor"/>
        <w:numPr>
          <w:ilvl w:val="0"/>
          <w:numId w:val="3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= n! / r! (n-r)! = 25! / 4! (25-4)!</w:t>
      </w:r>
      <w:r w:rsidR="009066F7">
        <w:rPr>
          <w:rFonts w:ascii="Book Antiqua" w:hAnsi="Book Antiqua"/>
          <w:sz w:val="28"/>
          <w:szCs w:val="28"/>
        </w:rPr>
        <w:t xml:space="preserve"> = 12650</w:t>
      </w:r>
    </w:p>
    <w:p w14:paraId="4909F66A" w14:textId="77777777" w:rsidR="000F4418" w:rsidRDefault="000F4418" w:rsidP="000F4418">
      <w:pPr>
        <w:pStyle w:val="GraphicAnchor"/>
        <w:rPr>
          <w:rFonts w:ascii="Book Antiqua" w:hAnsi="Book Antiqua"/>
          <w:sz w:val="28"/>
          <w:szCs w:val="28"/>
        </w:rPr>
      </w:pPr>
    </w:p>
    <w:p w14:paraId="11998C48" w14:textId="0F35B665" w:rsidR="00E678C7" w:rsidRDefault="00A32537" w:rsidP="000F4418">
      <w:pPr>
        <w:pStyle w:val="GraphicAnchor"/>
        <w:numPr>
          <w:ilvl w:val="0"/>
          <w:numId w:val="37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= n! / (n-r)! = 25! / (25-4)! = </w:t>
      </w:r>
      <w:r w:rsidR="0004735D">
        <w:rPr>
          <w:rFonts w:ascii="Book Antiqua" w:hAnsi="Book Antiqua"/>
          <w:sz w:val="28"/>
          <w:szCs w:val="28"/>
        </w:rPr>
        <w:t>303600</w:t>
      </w:r>
    </w:p>
    <w:p w14:paraId="63B2977C" w14:textId="0313F324" w:rsidR="00E678C7" w:rsidRPr="00E678C7" w:rsidRDefault="00E678C7" w:rsidP="00E678C7">
      <w:pPr>
        <w:jc w:val="center"/>
        <w:rPr>
          <w:sz w:val="10"/>
        </w:rPr>
      </w:pPr>
      <w:r>
        <w:rPr>
          <w:rFonts w:ascii="Book Antiqua" w:hAnsi="Book Antiqua"/>
          <w:sz w:val="40"/>
          <w:szCs w:val="40"/>
        </w:rPr>
        <w:t xml:space="preserve">Question . </w:t>
      </w:r>
      <w:r w:rsidR="002004DA">
        <w:rPr>
          <w:rFonts w:ascii="Book Antiqua" w:hAnsi="Book Antiqua"/>
          <w:sz w:val="40"/>
          <w:szCs w:val="40"/>
        </w:rPr>
        <w:t>3</w:t>
      </w:r>
    </w:p>
    <w:p w14:paraId="489536AD" w14:textId="68332EFB" w:rsidR="0067420F" w:rsidRDefault="00EB5E47" w:rsidP="00EB5E47">
      <w:pPr>
        <w:pStyle w:val="GraphicAnchor"/>
        <w:jc w:val="center"/>
        <w:rPr>
          <w:rFonts w:ascii="Book Antiqua" w:hAnsi="Book Antiqua"/>
          <w:sz w:val="28"/>
          <w:szCs w:val="28"/>
        </w:rPr>
      </w:pPr>
      <w:r w:rsidRPr="00EB5E47">
        <w:rPr>
          <w:rFonts w:ascii="Book Antiqua" w:hAnsi="Book Antiqua"/>
          <w:noProof/>
          <w:sz w:val="28"/>
          <w:szCs w:val="28"/>
        </w:rPr>
        <w:drawing>
          <wp:inline distT="0" distB="0" distL="0" distR="0" wp14:anchorId="19688590" wp14:editId="59D8AB5F">
            <wp:extent cx="5611008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A5D" w14:textId="16D1A30A" w:rsidR="00EB5E47" w:rsidRDefault="00EB5E47" w:rsidP="00EB5E47">
      <w:pPr>
        <w:pStyle w:val="GraphicAnchor"/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</w:rPr>
        <w:t>So</w:t>
      </w:r>
      <w:proofErr w:type="gramEnd"/>
      <w:r>
        <w:rPr>
          <w:rFonts w:ascii="Book Antiqua" w:hAnsi="Book Antiqua"/>
          <w:sz w:val="28"/>
          <w:szCs w:val="28"/>
        </w:rPr>
        <w:t xml:space="preserve"> in our case, </w:t>
      </w:r>
      <w:r w:rsidR="005374AC">
        <w:rPr>
          <w:rFonts w:ascii="Book Antiqua" w:hAnsi="Book Antiqua"/>
          <w:sz w:val="28"/>
          <w:szCs w:val="28"/>
        </w:rPr>
        <w:t xml:space="preserve">n = 13, </w:t>
      </w:r>
      <w:proofErr w:type="spellStart"/>
      <w:r w:rsidR="005374AC">
        <w:rPr>
          <w:rFonts w:ascii="Book Antiqua" w:hAnsi="Book Antiqua"/>
          <w:sz w:val="28"/>
          <w:szCs w:val="28"/>
        </w:rPr>
        <w:t>currentTerm</w:t>
      </w:r>
      <w:proofErr w:type="spellEnd"/>
      <w:r w:rsidR="005374AC">
        <w:rPr>
          <w:rFonts w:ascii="Book Antiqua" w:hAnsi="Book Antiqua"/>
          <w:sz w:val="28"/>
          <w:szCs w:val="28"/>
        </w:rPr>
        <w:t xml:space="preserve"> k = 8 so coefficient will be:</w:t>
      </w:r>
    </w:p>
    <w:p w14:paraId="00642F56" w14:textId="5BA1B1AB" w:rsidR="0008580A" w:rsidRPr="00676850" w:rsidRDefault="005374AC" w:rsidP="00676850">
      <w:pPr>
        <w:pStyle w:val="GraphicAncho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= 13!/(8! * (13-8)!)</w:t>
      </w:r>
      <w:r w:rsidR="00BC0C81">
        <w:rPr>
          <w:rFonts w:ascii="Book Antiqua" w:hAnsi="Book Antiqua"/>
          <w:sz w:val="28"/>
          <w:szCs w:val="28"/>
        </w:rPr>
        <w:t xml:space="preserve"> = </w:t>
      </w:r>
      <w:r w:rsidR="00BC0C81" w:rsidRPr="00BC0C81">
        <w:rPr>
          <w:rFonts w:ascii="Book Antiqua" w:hAnsi="Book Antiqua"/>
          <w:b/>
          <w:bCs/>
          <w:sz w:val="28"/>
          <w:szCs w:val="28"/>
        </w:rPr>
        <w:t>1287</w:t>
      </w:r>
    </w:p>
    <w:p w14:paraId="1A3DC617" w14:textId="47BA8715" w:rsidR="0008580A" w:rsidRDefault="0008580A" w:rsidP="0008580A">
      <w:pPr>
        <w:pStyle w:val="GraphicAnchor"/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Question . </w:t>
      </w:r>
      <w:r>
        <w:rPr>
          <w:rFonts w:ascii="Book Antiqua" w:hAnsi="Book Antiqua"/>
          <w:sz w:val="40"/>
          <w:szCs w:val="40"/>
        </w:rPr>
        <w:t>4</w:t>
      </w:r>
    </w:p>
    <w:p w14:paraId="7D5E0048" w14:textId="0DBB8F26" w:rsidR="0008580A" w:rsidRDefault="00573D27" w:rsidP="0008580A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Vertex count: 5</w:t>
      </w:r>
    </w:p>
    <w:p w14:paraId="6F6F5EDF" w14:textId="225B0BFB" w:rsidR="00573D27" w:rsidRDefault="00573D27" w:rsidP="0008580A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Edge count: 8</w:t>
      </w:r>
    </w:p>
    <w:p w14:paraId="19E767A4" w14:textId="649F96B9" w:rsidR="00195629" w:rsidRDefault="00195629" w:rsidP="0008580A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Degree sequence: 3,3,3,3,2 = </w:t>
      </w:r>
      <w:r>
        <w:rPr>
          <w:rFonts w:ascii="Book Antiqua" w:hAnsi="Book Antiqua"/>
          <w:sz w:val="28"/>
          <w:szCs w:val="28"/>
        </w:rPr>
        <w:t>3,3,3,3,2</w:t>
      </w:r>
    </w:p>
    <w:p w14:paraId="0F8D1336" w14:textId="1D0EF4AE" w:rsidR="00DE7A9C" w:rsidRDefault="00195629" w:rsidP="00FE3BAA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Mapping: 3,3,4,4,2 = </w:t>
      </w:r>
      <w:r>
        <w:rPr>
          <w:rFonts w:ascii="Book Antiqua" w:hAnsi="Book Antiqua"/>
          <w:sz w:val="28"/>
          <w:szCs w:val="28"/>
        </w:rPr>
        <w:t>3,3,4,4,2</w:t>
      </w:r>
    </w:p>
    <w:p w14:paraId="57279759" w14:textId="2142C96A" w:rsidR="00FE3BAA" w:rsidRDefault="00FE3BAA" w:rsidP="00FE3BAA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U1 = v1, u2 = v5,</w:t>
      </w:r>
    </w:p>
    <w:p w14:paraId="61CD87D5" w14:textId="0EB71D8F" w:rsidR="00FE3BAA" w:rsidRDefault="00FE3BAA" w:rsidP="00676850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u3 = v2, u4 = v3,</w:t>
      </w:r>
      <w:r w:rsidR="00676850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>u5 = v4</w:t>
      </w:r>
    </w:p>
    <w:p w14:paraId="4D3E0AF6" w14:textId="42C49DC2" w:rsidR="00FE6229" w:rsidRPr="00FE3BAA" w:rsidRDefault="00FE6229" w:rsidP="00FE3BAA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this is isomorphic because all above are same.</w:t>
      </w:r>
    </w:p>
    <w:p w14:paraId="08E4E8CB" w14:textId="264C63E9" w:rsidR="00BC0C81" w:rsidRPr="00676850" w:rsidRDefault="00CD0A33" w:rsidP="00676850">
      <w:pPr>
        <w:pStyle w:val="GraphicAnchor"/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Question . 5</w:t>
      </w:r>
    </w:p>
    <w:p w14:paraId="22ABC6CD" w14:textId="38AFEF0D" w:rsidR="00CD0A33" w:rsidRDefault="00D36C13" w:rsidP="00EB5E47">
      <w:pPr>
        <w:pStyle w:val="GraphicAnchor"/>
        <w:rPr>
          <w:rFonts w:ascii="Book Antiqua" w:hAnsi="Book Antiqua"/>
          <w:sz w:val="28"/>
          <w:szCs w:val="28"/>
        </w:rPr>
      </w:pPr>
      <w:r w:rsidRPr="00D36C13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22F1F44" wp14:editId="20ABDAA4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3056890" cy="2176145"/>
            <wp:effectExtent l="0" t="0" r="0" b="0"/>
            <wp:wrapTight wrapText="bothSides">
              <wp:wrapPolygon edited="0">
                <wp:start x="0" y="0"/>
                <wp:lineTo x="0" y="21367"/>
                <wp:lineTo x="21403" y="21367"/>
                <wp:lineTo x="214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0F6C5" w14:textId="04148511" w:rsidR="00A438FE" w:rsidRDefault="00D36C13" w:rsidP="00A438FE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A71C32" wp14:editId="495CC5DE">
                <wp:simplePos x="0" y="0"/>
                <wp:positionH relativeFrom="column">
                  <wp:posOffset>4657605</wp:posOffset>
                </wp:positionH>
                <wp:positionV relativeFrom="paragraph">
                  <wp:posOffset>212955</wp:posOffset>
                </wp:positionV>
                <wp:extent cx="50040" cy="14040"/>
                <wp:effectExtent l="95250" t="133350" r="121920" b="1574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0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BE31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62.5pt;margin-top:8.25pt;width:12.4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">
                <v:imagedata r:id="rId13" o:title=""/>
              </v:shape>
            </w:pict>
          </mc:Fallback>
        </mc:AlternateContent>
      </w:r>
      <w:r w:rsidR="00A438FE">
        <w:rPr>
          <w:rFonts w:ascii="Book Antiqua" w:hAnsi="Book Antiqua"/>
          <w:sz w:val="28"/>
          <w:szCs w:val="28"/>
        </w:rPr>
        <w:t xml:space="preserve">this is not a </w:t>
      </w:r>
      <w:proofErr w:type="spellStart"/>
      <w:r w:rsidR="00A438FE">
        <w:rPr>
          <w:rFonts w:ascii="Book Antiqua" w:hAnsi="Book Antiqua"/>
          <w:sz w:val="28"/>
          <w:szCs w:val="28"/>
        </w:rPr>
        <w:t>biparte</w:t>
      </w:r>
      <w:proofErr w:type="spellEnd"/>
      <w:r w:rsidR="00A438FE">
        <w:rPr>
          <w:rFonts w:ascii="Book Antiqua" w:hAnsi="Book Antiqua"/>
          <w:sz w:val="28"/>
          <w:szCs w:val="28"/>
        </w:rPr>
        <w:t xml:space="preserve"> graph because assigning</w:t>
      </w:r>
    </w:p>
    <w:p w14:paraId="2368C946" w14:textId="0AC45ABA" w:rsidR="00CD0A33" w:rsidRPr="00A438FE" w:rsidRDefault="00D36C13" w:rsidP="00EB5E47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BCCDB4" wp14:editId="78884811">
                <wp:simplePos x="0" y="0"/>
                <wp:positionH relativeFrom="column">
                  <wp:posOffset>5848125</wp:posOffset>
                </wp:positionH>
                <wp:positionV relativeFrom="paragraph">
                  <wp:posOffset>-4065</wp:posOffset>
                </wp:positionV>
                <wp:extent cx="95400" cy="44280"/>
                <wp:effectExtent l="76200" t="152400" r="114300" b="1657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4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F182E" id="Ink 6" o:spid="_x0000_s1026" type="#_x0000_t75" style="position:absolute;margin-left:456.25pt;margin-top:-8.8pt;width:16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">
                <v:imagedata r:id="rId15" o:title=""/>
              </v:shape>
            </w:pict>
          </mc:Fallback>
        </mc:AlternateContent>
      </w:r>
      <w:r w:rsidR="00A438FE">
        <w:rPr>
          <w:rFonts w:ascii="Book Antiqua" w:hAnsi="Book Antiqua"/>
          <w:sz w:val="28"/>
          <w:szCs w:val="28"/>
        </w:rPr>
        <w:t xml:space="preserve">vertex </w:t>
      </w:r>
      <w:r w:rsidR="00A438FE">
        <w:rPr>
          <w:rFonts w:ascii="Book Antiqua" w:hAnsi="Book Antiqua"/>
          <w:b/>
          <w:bCs/>
          <w:sz w:val="28"/>
          <w:szCs w:val="28"/>
        </w:rPr>
        <w:t>f</w:t>
      </w:r>
      <w:r w:rsidR="00A438FE">
        <w:rPr>
          <w:rFonts w:ascii="Book Antiqua" w:hAnsi="Book Antiqua"/>
          <w:sz w:val="28"/>
          <w:szCs w:val="28"/>
        </w:rPr>
        <w:t xml:space="preserve"> </w:t>
      </w:r>
      <w:r w:rsidR="003F2931">
        <w:rPr>
          <w:rFonts w:ascii="Book Antiqua" w:hAnsi="Book Antiqua"/>
          <w:sz w:val="28"/>
          <w:szCs w:val="28"/>
        </w:rPr>
        <w:t>to e</w:t>
      </w:r>
      <w:r w:rsidR="00A438FE">
        <w:rPr>
          <w:rFonts w:ascii="Book Antiqua" w:hAnsi="Book Antiqua"/>
          <w:sz w:val="28"/>
          <w:szCs w:val="28"/>
        </w:rPr>
        <w:t>ither of the groups will lead to the</w:t>
      </w:r>
    </w:p>
    <w:p w14:paraId="09773CA1" w14:textId="2DE033D5" w:rsidR="00CD0A33" w:rsidRDefault="003D6563" w:rsidP="00EB5E47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corresponding </w:t>
      </w:r>
      <w:r w:rsidR="00A438FE">
        <w:rPr>
          <w:rFonts w:ascii="Book Antiqua" w:hAnsi="Book Antiqua"/>
          <w:sz w:val="28"/>
          <w:szCs w:val="28"/>
        </w:rPr>
        <w:t xml:space="preserve">edge still joining to </w:t>
      </w:r>
      <w:proofErr w:type="gramStart"/>
      <w:r w:rsidR="00A438FE">
        <w:rPr>
          <w:rFonts w:ascii="Book Antiqua" w:hAnsi="Book Antiqua"/>
          <w:sz w:val="28"/>
          <w:szCs w:val="28"/>
        </w:rPr>
        <w:t>both of the sets</w:t>
      </w:r>
      <w:proofErr w:type="gramEnd"/>
      <w:r w:rsidR="00A438FE">
        <w:rPr>
          <w:rFonts w:ascii="Book Antiqua" w:hAnsi="Book Antiqua"/>
          <w:sz w:val="28"/>
          <w:szCs w:val="28"/>
        </w:rPr>
        <w:t>.</w:t>
      </w:r>
    </w:p>
    <w:p w14:paraId="2BEAD495" w14:textId="6AEA1485" w:rsidR="00CD0A33" w:rsidRDefault="00CD0A33" w:rsidP="00EB5E47">
      <w:pPr>
        <w:pStyle w:val="GraphicAnchor"/>
        <w:rPr>
          <w:rFonts w:ascii="Book Antiqua" w:hAnsi="Book Antiqua"/>
          <w:sz w:val="28"/>
          <w:szCs w:val="28"/>
        </w:rPr>
      </w:pPr>
    </w:p>
    <w:p w14:paraId="31221B98" w14:textId="68342235" w:rsidR="00CD0A33" w:rsidRDefault="00D36C13" w:rsidP="00EB5E47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112BC3" wp14:editId="742B1F21">
                <wp:simplePos x="0" y="0"/>
                <wp:positionH relativeFrom="column">
                  <wp:posOffset>6172125</wp:posOffset>
                </wp:positionH>
                <wp:positionV relativeFrom="paragraph">
                  <wp:posOffset>-3885</wp:posOffset>
                </wp:positionV>
                <wp:extent cx="97920" cy="29520"/>
                <wp:effectExtent l="76200" t="133350" r="111760" b="180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9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5990B" id="Ink 9" o:spid="_x0000_s1026" type="#_x0000_t75" style="position:absolute;margin-left:481.75pt;margin-top:-8.8pt;width:16.2pt;height:1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">
                <v:imagedata r:id="rId17" o:title=""/>
              </v:shape>
            </w:pict>
          </mc:Fallback>
        </mc:AlternateContent>
      </w:r>
      <w:r>
        <w:rPr>
          <w:rFonts w:ascii="Book Antiqua" w:hAnsi="Book Antiqu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ADE1BA" wp14:editId="0E96CF7D">
                <wp:simplePos x="0" y="0"/>
                <wp:positionH relativeFrom="column">
                  <wp:posOffset>4333605</wp:posOffset>
                </wp:positionH>
                <wp:positionV relativeFrom="paragraph">
                  <wp:posOffset>33915</wp:posOffset>
                </wp:positionV>
                <wp:extent cx="55440" cy="360"/>
                <wp:effectExtent l="76200" t="152400" r="116205" b="152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F6F7" id="Ink 7" o:spid="_x0000_s1026" type="#_x0000_t75" style="position:absolute;margin-left:337pt;margin-top:-5.85pt;width:12.8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bmQJ9zAQAACwMAAA4AAAAAAAAAAAAAAAAAPAIAAGRycy9l&#10;Mm9Eb2MueG1sUEsBAi0AFAAGAAgAAAAhAFEOqmP1AQAAvAQAABAAAAAAAAAAAAAAAAAA2wMAAGRy&#10;cy9pbmsvaW5rMS54bWxQSwECLQAUAAYACAAAACEAkmOJveEAAAAKAQAADwAAAAAAAAAAAAAAAAD+&#10;BQ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</w:p>
    <w:p w14:paraId="230DB5A1" w14:textId="5FFDAC0A" w:rsidR="00CD0A33" w:rsidRDefault="00CD0A33" w:rsidP="00EB5E47">
      <w:pPr>
        <w:pStyle w:val="GraphicAnchor"/>
        <w:rPr>
          <w:rFonts w:ascii="Book Antiqua" w:hAnsi="Book Antiqua"/>
          <w:sz w:val="28"/>
          <w:szCs w:val="28"/>
        </w:rPr>
      </w:pPr>
    </w:p>
    <w:p w14:paraId="21BDF192" w14:textId="4651F569" w:rsidR="00CD0A33" w:rsidRDefault="00D36C13" w:rsidP="00EB5E47">
      <w:pPr>
        <w:pStyle w:val="GraphicAncho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409E67" wp14:editId="00823FF8">
                <wp:simplePos x="0" y="0"/>
                <wp:positionH relativeFrom="column">
                  <wp:posOffset>5857845</wp:posOffset>
                </wp:positionH>
                <wp:positionV relativeFrom="paragraph">
                  <wp:posOffset>134835</wp:posOffset>
                </wp:positionV>
                <wp:extent cx="64800" cy="360"/>
                <wp:effectExtent l="95250" t="152400" r="10668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154A7" id="Ink 10" o:spid="_x0000_s1026" type="#_x0000_t75" style="position:absolute;margin-left:457pt;margin-top:2.1pt;width:13.6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">
                <v:imagedata r:id="rId21" o:title=""/>
              </v:shape>
            </w:pict>
          </mc:Fallback>
        </mc:AlternateContent>
      </w:r>
    </w:p>
    <w:p w14:paraId="103115C6" w14:textId="22203257" w:rsidR="00CD0A33" w:rsidRDefault="00CD0A33" w:rsidP="00EB5E47">
      <w:pPr>
        <w:pStyle w:val="GraphicAnchor"/>
        <w:rPr>
          <w:rFonts w:ascii="Book Antiqua" w:hAnsi="Book Antiqua"/>
          <w:sz w:val="28"/>
          <w:szCs w:val="28"/>
        </w:rPr>
      </w:pPr>
    </w:p>
    <w:p w14:paraId="4837F8B0" w14:textId="77777777" w:rsidR="00676850" w:rsidRDefault="00676850" w:rsidP="00EB5E47">
      <w:pPr>
        <w:pStyle w:val="GraphicAnchor"/>
        <w:rPr>
          <w:rFonts w:ascii="Book Antiqua" w:hAnsi="Book Antiqua"/>
          <w:sz w:val="28"/>
          <w:szCs w:val="28"/>
        </w:rPr>
      </w:pPr>
    </w:p>
    <w:p w14:paraId="70D0D730" w14:textId="5D04DB1C" w:rsidR="0005055E" w:rsidRDefault="00A23AC1" w:rsidP="00A23AC1">
      <w:pPr>
        <w:pStyle w:val="GraphicAnchor"/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Q</w:t>
      </w:r>
      <w:r w:rsidR="0005055E">
        <w:rPr>
          <w:rFonts w:ascii="Book Antiqua" w:hAnsi="Book Antiqua"/>
          <w:sz w:val="40"/>
          <w:szCs w:val="40"/>
        </w:rPr>
        <w:t>uestion . 6</w:t>
      </w:r>
    </w:p>
    <w:p w14:paraId="4AA70436" w14:textId="735C2C3A" w:rsidR="0005055E" w:rsidRDefault="0005055E" w:rsidP="00676850">
      <w:pPr>
        <w:pStyle w:val="GraphicAnchor"/>
        <w:rPr>
          <w:rFonts w:ascii="Book Antiqua" w:hAnsi="Book Antiqua"/>
          <w:sz w:val="28"/>
          <w:szCs w:val="28"/>
        </w:rPr>
      </w:pPr>
      <w:r w:rsidRPr="0005055E">
        <w:rPr>
          <w:rFonts w:ascii="Book Antiqua" w:hAnsi="Book Antiqua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5E40ECC" wp14:editId="5E0205BB">
            <wp:simplePos x="0" y="0"/>
            <wp:positionH relativeFrom="margin">
              <wp:posOffset>4552950</wp:posOffset>
            </wp:positionH>
            <wp:positionV relativeFrom="paragraph">
              <wp:posOffset>8890</wp:posOffset>
            </wp:positionV>
            <wp:extent cx="2295525" cy="1479550"/>
            <wp:effectExtent l="0" t="0" r="9525" b="6350"/>
            <wp:wrapTight wrapText="bothSides">
              <wp:wrapPolygon edited="0">
                <wp:start x="0" y="0"/>
                <wp:lineTo x="0" y="21415"/>
                <wp:lineTo x="21510" y="21415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57221" w14:textId="6FAFA80A" w:rsidR="00676850" w:rsidRDefault="00676850" w:rsidP="00676850">
      <w:pPr>
        <w:pStyle w:val="GraphicAnchor"/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</w:rPr>
        <w:t>Yes</w:t>
      </w:r>
      <w:proofErr w:type="gramEnd"/>
      <w:r>
        <w:rPr>
          <w:rFonts w:ascii="Book Antiqua" w:hAnsi="Book Antiqua"/>
          <w:sz w:val="28"/>
          <w:szCs w:val="28"/>
        </w:rPr>
        <w:t xml:space="preserve"> it exists:</w:t>
      </w:r>
    </w:p>
    <w:p w14:paraId="73BE74DF" w14:textId="2451F6CA" w:rsidR="0005055E" w:rsidRDefault="005A5301" w:rsidP="00676850">
      <w:pPr>
        <w:pStyle w:val="GraphicAnchor"/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sz w:val="28"/>
          <w:szCs w:val="28"/>
        </w:rPr>
        <w:t>A,b,c,f,e,h</w:t>
      </w:r>
      <w:proofErr w:type="spellEnd"/>
      <w:r>
        <w:rPr>
          <w:rFonts w:ascii="Book Antiqua" w:hAnsi="Book Antiqua"/>
          <w:sz w:val="28"/>
          <w:szCs w:val="28"/>
        </w:rPr>
        <w:t>,</w:t>
      </w:r>
    </w:p>
    <w:p w14:paraId="109634A9" w14:textId="711C0A52" w:rsidR="005A5301" w:rsidRDefault="005A5301" w:rsidP="00676850">
      <w:pPr>
        <w:pStyle w:val="GraphicAnchor"/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sz w:val="28"/>
          <w:szCs w:val="28"/>
        </w:rPr>
        <w:t>G,d,e,h,f,e</w:t>
      </w:r>
      <w:proofErr w:type="spellEnd"/>
      <w:r>
        <w:rPr>
          <w:rFonts w:ascii="Book Antiqua" w:hAnsi="Book Antiqua"/>
          <w:sz w:val="28"/>
          <w:szCs w:val="28"/>
        </w:rPr>
        <w:t>,</w:t>
      </w:r>
    </w:p>
    <w:p w14:paraId="5BC4E373" w14:textId="6104AA29" w:rsidR="005A5301" w:rsidRDefault="005A5301" w:rsidP="00676850">
      <w:pPr>
        <w:pStyle w:val="GraphicAnchor"/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sz w:val="28"/>
          <w:szCs w:val="28"/>
        </w:rPr>
        <w:t>B,d,a</w:t>
      </w:r>
      <w:proofErr w:type="spellEnd"/>
    </w:p>
    <w:p w14:paraId="67431FD3" w14:textId="0EA2B6B2" w:rsidR="0005055E" w:rsidRDefault="0005055E" w:rsidP="00A23AC1">
      <w:pPr>
        <w:pStyle w:val="GraphicAnchor"/>
        <w:jc w:val="center"/>
        <w:rPr>
          <w:rFonts w:ascii="Book Antiqua" w:hAnsi="Book Antiqua"/>
          <w:sz w:val="28"/>
          <w:szCs w:val="28"/>
        </w:rPr>
      </w:pPr>
    </w:p>
    <w:p w14:paraId="1E56B22B" w14:textId="22F02F88" w:rsidR="0005055E" w:rsidRPr="0005055E" w:rsidRDefault="0005055E" w:rsidP="00676850">
      <w:pPr>
        <w:pStyle w:val="GraphicAnchor"/>
        <w:rPr>
          <w:rFonts w:ascii="Book Antiqua" w:hAnsi="Book Antiqua"/>
          <w:sz w:val="28"/>
          <w:szCs w:val="28"/>
        </w:rPr>
      </w:pPr>
    </w:p>
    <w:p w14:paraId="620D6966" w14:textId="16DC514A" w:rsidR="00A23AC1" w:rsidRDefault="0005055E" w:rsidP="00A23AC1">
      <w:pPr>
        <w:pStyle w:val="GraphicAnchor"/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Q</w:t>
      </w:r>
      <w:r w:rsidR="00A23AC1">
        <w:rPr>
          <w:rFonts w:ascii="Book Antiqua" w:hAnsi="Book Antiqua"/>
          <w:sz w:val="40"/>
          <w:szCs w:val="40"/>
        </w:rPr>
        <w:t>uestion . 7</w:t>
      </w:r>
    </w:p>
    <w:p w14:paraId="53DBB443" w14:textId="1BEC3DBE" w:rsidR="00A23AC1" w:rsidRDefault="00A23AC1" w:rsidP="00A23AC1">
      <w:pPr>
        <w:pStyle w:val="GraphicAnchor"/>
        <w:numPr>
          <w:ilvl w:val="0"/>
          <w:numId w:val="36"/>
        </w:numPr>
        <w:rPr>
          <w:rFonts w:ascii="Book Antiqua" w:hAnsi="Book Antiqua"/>
          <w:sz w:val="28"/>
          <w:szCs w:val="28"/>
        </w:rPr>
      </w:pPr>
      <w:r w:rsidRPr="00A23AC1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FDD7EE" wp14:editId="498682E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18460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31" y="21517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/>
          <w:b/>
          <w:bCs/>
          <w:sz w:val="28"/>
          <w:szCs w:val="28"/>
        </w:rPr>
        <w:t>a</w:t>
      </w:r>
    </w:p>
    <w:p w14:paraId="02348BDC" w14:textId="452DA07C" w:rsidR="00A23AC1" w:rsidRPr="00A23AC1" w:rsidRDefault="00A23AC1" w:rsidP="00A23AC1">
      <w:pPr>
        <w:pStyle w:val="GraphicAnchor"/>
        <w:numPr>
          <w:ilvl w:val="0"/>
          <w:numId w:val="36"/>
        </w:numPr>
        <w:rPr>
          <w:rFonts w:ascii="Book Antiqua" w:hAnsi="Book Antiqua"/>
          <w:b/>
          <w:bCs/>
          <w:sz w:val="28"/>
          <w:szCs w:val="28"/>
        </w:rPr>
      </w:pPr>
      <w:proofErr w:type="spellStart"/>
      <w:r w:rsidRPr="00A23AC1">
        <w:rPr>
          <w:rFonts w:ascii="Book Antiqua" w:hAnsi="Book Antiqua"/>
          <w:b/>
          <w:bCs/>
          <w:sz w:val="28"/>
          <w:szCs w:val="28"/>
        </w:rPr>
        <w:t>e,b,g,d,h,i,o</w:t>
      </w:r>
      <w:proofErr w:type="spellEnd"/>
    </w:p>
    <w:p w14:paraId="06AE7FD3" w14:textId="28B8D385" w:rsidR="00A23AC1" w:rsidRDefault="00A23AC1" w:rsidP="00A23AC1">
      <w:pPr>
        <w:pStyle w:val="GraphicAnchor"/>
        <w:numPr>
          <w:ilvl w:val="0"/>
          <w:numId w:val="36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j,k,f,l,m,c,n,q,r,s,p</w:t>
      </w:r>
      <w:proofErr w:type="spellEnd"/>
    </w:p>
    <w:p w14:paraId="420ACAB9" w14:textId="60965FCA" w:rsidR="00A23AC1" w:rsidRDefault="00A51628" w:rsidP="00A23AC1">
      <w:pPr>
        <w:pStyle w:val="GraphicAnchor"/>
        <w:numPr>
          <w:ilvl w:val="0"/>
          <w:numId w:val="3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null</w:t>
      </w:r>
    </w:p>
    <w:p w14:paraId="0583357D" w14:textId="1F7B491E" w:rsidR="00A23AC1" w:rsidRDefault="00A51628" w:rsidP="00A23AC1">
      <w:pPr>
        <w:pStyle w:val="GraphicAnchor"/>
        <w:numPr>
          <w:ilvl w:val="0"/>
          <w:numId w:val="3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d</w:t>
      </w:r>
    </w:p>
    <w:p w14:paraId="699BEE80" w14:textId="33B695AF" w:rsidR="00A23AC1" w:rsidRDefault="00A51628" w:rsidP="00A23AC1">
      <w:pPr>
        <w:pStyle w:val="GraphicAnchor"/>
        <w:numPr>
          <w:ilvl w:val="0"/>
          <w:numId w:val="36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p</w:t>
      </w:r>
    </w:p>
    <w:p w14:paraId="20BF187C" w14:textId="4844F0E7" w:rsidR="00A23AC1" w:rsidRDefault="00A51628" w:rsidP="00A23AC1">
      <w:pPr>
        <w:pStyle w:val="GraphicAnchor"/>
        <w:numPr>
          <w:ilvl w:val="0"/>
          <w:numId w:val="36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g,b,a</w:t>
      </w:r>
      <w:proofErr w:type="spellEnd"/>
    </w:p>
    <w:p w14:paraId="5E06ECC3" w14:textId="0D31367E" w:rsidR="00A23AC1" w:rsidRDefault="00EB76F6" w:rsidP="00A23AC1">
      <w:pPr>
        <w:pStyle w:val="GraphicAnchor"/>
        <w:numPr>
          <w:ilvl w:val="0"/>
          <w:numId w:val="36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e,f,g,j,k,l,m</w:t>
      </w:r>
      <w:proofErr w:type="spellEnd"/>
    </w:p>
    <w:p w14:paraId="34043785" w14:textId="20D2C88D" w:rsidR="003D6563" w:rsidRDefault="003D6563" w:rsidP="003D6563">
      <w:pPr>
        <w:pStyle w:val="GraphicAnchor"/>
        <w:rPr>
          <w:rFonts w:ascii="Book Antiqua" w:hAnsi="Book Antiqua"/>
          <w:sz w:val="28"/>
          <w:szCs w:val="28"/>
        </w:rPr>
      </w:pPr>
    </w:p>
    <w:p w14:paraId="51649DE4" w14:textId="1C0A1769" w:rsidR="003D6563" w:rsidRDefault="003D6563" w:rsidP="003D6563">
      <w:pPr>
        <w:pStyle w:val="GraphicAnchor"/>
        <w:rPr>
          <w:rFonts w:ascii="Book Antiqua" w:hAnsi="Book Antiqua"/>
          <w:sz w:val="28"/>
          <w:szCs w:val="28"/>
        </w:rPr>
      </w:pPr>
    </w:p>
    <w:p w14:paraId="4A30D9FB" w14:textId="4F274CEC" w:rsidR="003D6563" w:rsidRDefault="003D6563" w:rsidP="003D6563">
      <w:pPr>
        <w:pStyle w:val="GraphicAnchor"/>
        <w:rPr>
          <w:rFonts w:ascii="Book Antiqua" w:hAnsi="Book Antiqua"/>
          <w:sz w:val="28"/>
          <w:szCs w:val="28"/>
        </w:rPr>
      </w:pPr>
    </w:p>
    <w:p w14:paraId="71C00B2F" w14:textId="77777777" w:rsidR="003D6563" w:rsidRPr="00A23AC1" w:rsidRDefault="003D6563" w:rsidP="003D6563">
      <w:pPr>
        <w:pStyle w:val="GraphicAnchor"/>
        <w:rPr>
          <w:rFonts w:ascii="Book Antiqua" w:hAnsi="Book Antiqua"/>
          <w:sz w:val="28"/>
          <w:szCs w:val="28"/>
        </w:rPr>
      </w:pPr>
    </w:p>
    <w:sectPr w:rsidR="003D6563" w:rsidRPr="00A23AC1" w:rsidSect="00E74B29">
      <w:footerReference w:type="even" r:id="rId24"/>
      <w:footerReference w:type="default" r:id="rId25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07F6" w14:textId="77777777" w:rsidR="007D74D6" w:rsidRDefault="007D74D6" w:rsidP="00E74B29">
      <w:r>
        <w:separator/>
      </w:r>
    </w:p>
  </w:endnote>
  <w:endnote w:type="continuationSeparator" w:id="0">
    <w:p w14:paraId="21060DDA" w14:textId="77777777" w:rsidR="007D74D6" w:rsidRDefault="007D74D6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izel">
    <w:panose1 w:val="00000400000000000000"/>
    <w:charset w:val="00"/>
    <w:family w:val="auto"/>
    <w:pitch w:val="variable"/>
    <w:sig w:usb0="A0002ABF" w:usb1="4000F0E9" w:usb2="00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Content>
      <w:p w14:paraId="3D577E4C" w14:textId="65476EE3" w:rsidR="00E74B29" w:rsidRDefault="00E74B29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477B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94F390" w14:textId="77777777" w:rsidR="00E74B29" w:rsidRDefault="00E74B29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7859" w14:textId="77777777" w:rsidR="00E74B29" w:rsidRDefault="00E74B29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9"/>
      <w:gridCol w:w="5395"/>
      <w:gridCol w:w="3237"/>
      <w:gridCol w:w="1079"/>
    </w:tblGrid>
    <w:tr w:rsidR="00E74B29" w14:paraId="3DBEBF24" w14:textId="77777777" w:rsidTr="006709F1">
      <w:tc>
        <w:tcPr>
          <w:tcW w:w="1079" w:type="dxa"/>
        </w:tcPr>
        <w:p w14:paraId="245EB9DD" w14:textId="77777777" w:rsidR="00E74B29" w:rsidRPr="00E74B29" w:rsidRDefault="00E74B29" w:rsidP="006709F1">
          <w:pPr>
            <w:pStyle w:val="Footer"/>
          </w:pPr>
        </w:p>
      </w:tc>
      <w:tc>
        <w:tcPr>
          <w:tcW w:w="5395" w:type="dxa"/>
        </w:tcPr>
        <w:p w14:paraId="610D0A5B" w14:textId="75231287" w:rsidR="00E74B29" w:rsidRPr="00874FE7" w:rsidRDefault="00646400" w:rsidP="006709F1">
          <w:pPr>
            <w:pStyle w:val="Footer"/>
          </w:pPr>
          <w:r>
            <w:t>Mujtaba SP22-BSE-036</w:t>
          </w:r>
        </w:p>
      </w:tc>
      <w:tc>
        <w:tcPr>
          <w:tcW w:w="3237" w:type="dxa"/>
        </w:tcPr>
        <w:sdt>
          <w:sdtPr>
            <w:rPr>
              <w:rStyle w:val="PageNumber"/>
            </w:rPr>
            <w:id w:val="-1206949233"/>
            <w:docPartObj>
              <w:docPartGallery w:val="Page Numbers (Bottom of Page)"/>
              <w:docPartUnique/>
            </w:docPartObj>
          </w:sdtPr>
          <w:sdtContent>
            <w:p w14:paraId="4C53324E" w14:textId="77777777" w:rsidR="00E74B29" w:rsidRPr="00E74B29" w:rsidRDefault="00E74B29" w:rsidP="006709F1">
              <w:pPr>
                <w:pStyle w:val="Footer"/>
                <w:jc w:val="right"/>
              </w:pPr>
              <w:r w:rsidRPr="00E74B29">
                <w:t xml:space="preserve">PAGE </w:t>
              </w:r>
              <w:r w:rsidRPr="00E74B29">
                <w:fldChar w:fldCharType="begin"/>
              </w:r>
              <w:r w:rsidRPr="00E74B29">
                <w:instrText xml:space="preserve"> PAGE </w:instrText>
              </w:r>
              <w:r w:rsidRPr="00E74B29">
                <w:fldChar w:fldCharType="separate"/>
              </w:r>
              <w:r w:rsidR="00837914">
                <w:rPr>
                  <w:noProof/>
                </w:rPr>
                <w:t>4</w:t>
              </w:r>
              <w:r w:rsidRPr="00E74B29">
                <w:fldChar w:fldCharType="end"/>
              </w:r>
            </w:p>
          </w:sdtContent>
        </w:sdt>
      </w:tc>
      <w:tc>
        <w:tcPr>
          <w:tcW w:w="1079" w:type="dxa"/>
        </w:tcPr>
        <w:p w14:paraId="2EBDADBC" w14:textId="77777777" w:rsidR="00E74B29" w:rsidRPr="00E74B29" w:rsidRDefault="00E74B29" w:rsidP="006709F1">
          <w:pPr>
            <w:pStyle w:val="Footer"/>
          </w:pPr>
        </w:p>
      </w:tc>
    </w:tr>
  </w:tbl>
  <w:p w14:paraId="59B7AA9C" w14:textId="77777777" w:rsidR="00E74B29" w:rsidRDefault="00E74B29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9EB6" w14:textId="77777777" w:rsidR="007D74D6" w:rsidRDefault="007D74D6" w:rsidP="00E74B29">
      <w:r>
        <w:separator/>
      </w:r>
    </w:p>
  </w:footnote>
  <w:footnote w:type="continuationSeparator" w:id="0">
    <w:p w14:paraId="17B6401B" w14:textId="77777777" w:rsidR="007D74D6" w:rsidRDefault="007D74D6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BFC"/>
    <w:multiLevelType w:val="hybridMultilevel"/>
    <w:tmpl w:val="419E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71E2"/>
    <w:multiLevelType w:val="hybridMultilevel"/>
    <w:tmpl w:val="3C96D976"/>
    <w:lvl w:ilvl="0" w:tplc="2932A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D5D09"/>
    <w:multiLevelType w:val="hybridMultilevel"/>
    <w:tmpl w:val="F780AE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82B71"/>
    <w:multiLevelType w:val="hybridMultilevel"/>
    <w:tmpl w:val="D62623FA"/>
    <w:lvl w:ilvl="0" w:tplc="4DBA2E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6216D"/>
    <w:multiLevelType w:val="hybridMultilevel"/>
    <w:tmpl w:val="96FA6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D14CF"/>
    <w:multiLevelType w:val="hybridMultilevel"/>
    <w:tmpl w:val="B53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B7403"/>
    <w:multiLevelType w:val="hybridMultilevel"/>
    <w:tmpl w:val="0740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50C56"/>
    <w:multiLevelType w:val="hybridMultilevel"/>
    <w:tmpl w:val="8812B00A"/>
    <w:lvl w:ilvl="0" w:tplc="8C7CDFBA">
      <w:start w:val="1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CB117B"/>
    <w:multiLevelType w:val="hybridMultilevel"/>
    <w:tmpl w:val="C770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82D3E"/>
    <w:multiLevelType w:val="hybridMultilevel"/>
    <w:tmpl w:val="8188B804"/>
    <w:lvl w:ilvl="0" w:tplc="310E3CB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2062F"/>
    <w:multiLevelType w:val="hybridMultilevel"/>
    <w:tmpl w:val="E99A4B24"/>
    <w:lvl w:ilvl="0" w:tplc="56F43C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9706B"/>
    <w:multiLevelType w:val="hybridMultilevel"/>
    <w:tmpl w:val="44B8CD30"/>
    <w:lvl w:ilvl="0" w:tplc="B59CD1D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E362E"/>
    <w:multiLevelType w:val="hybridMultilevel"/>
    <w:tmpl w:val="98F8E67E"/>
    <w:lvl w:ilvl="0" w:tplc="66F4F5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05C96"/>
    <w:multiLevelType w:val="hybridMultilevel"/>
    <w:tmpl w:val="1818D19C"/>
    <w:lvl w:ilvl="0" w:tplc="02E0C8C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E02A0"/>
    <w:multiLevelType w:val="hybridMultilevel"/>
    <w:tmpl w:val="25BCE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03B44"/>
    <w:multiLevelType w:val="hybridMultilevel"/>
    <w:tmpl w:val="37A297C4"/>
    <w:lvl w:ilvl="0" w:tplc="22CA0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90A27"/>
    <w:multiLevelType w:val="hybridMultilevel"/>
    <w:tmpl w:val="7340BE52"/>
    <w:lvl w:ilvl="0" w:tplc="025015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748B1"/>
    <w:multiLevelType w:val="hybridMultilevel"/>
    <w:tmpl w:val="E5F6B360"/>
    <w:lvl w:ilvl="0" w:tplc="13CCC22E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CB76E4"/>
    <w:multiLevelType w:val="hybridMultilevel"/>
    <w:tmpl w:val="7820C52E"/>
    <w:lvl w:ilvl="0" w:tplc="607A9B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851D3"/>
    <w:multiLevelType w:val="hybridMultilevel"/>
    <w:tmpl w:val="B330DB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70356"/>
    <w:multiLevelType w:val="hybridMultilevel"/>
    <w:tmpl w:val="DC4628E0"/>
    <w:lvl w:ilvl="0" w:tplc="A812637E">
      <w:start w:val="1"/>
      <w:numFmt w:val="lowerLetter"/>
      <w:lvlText w:val="%1."/>
      <w:lvlJc w:val="left"/>
      <w:pPr>
        <w:ind w:left="4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65F7F"/>
    <w:multiLevelType w:val="hybridMultilevel"/>
    <w:tmpl w:val="DB84F9D8"/>
    <w:lvl w:ilvl="0" w:tplc="745667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A0034"/>
    <w:multiLevelType w:val="hybridMultilevel"/>
    <w:tmpl w:val="11AC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E5DE6"/>
    <w:multiLevelType w:val="hybridMultilevel"/>
    <w:tmpl w:val="F60A76F4"/>
    <w:lvl w:ilvl="0" w:tplc="7A1266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78AB"/>
    <w:multiLevelType w:val="hybridMultilevel"/>
    <w:tmpl w:val="DFFA1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70CE9"/>
    <w:multiLevelType w:val="hybridMultilevel"/>
    <w:tmpl w:val="C770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909C3"/>
    <w:multiLevelType w:val="hybridMultilevel"/>
    <w:tmpl w:val="DC8697EE"/>
    <w:lvl w:ilvl="0" w:tplc="9DFC62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54F45"/>
    <w:multiLevelType w:val="hybridMultilevel"/>
    <w:tmpl w:val="AB4AC0E6"/>
    <w:lvl w:ilvl="0" w:tplc="86B0A53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E7622"/>
    <w:multiLevelType w:val="hybridMultilevel"/>
    <w:tmpl w:val="C770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E6BD5"/>
    <w:multiLevelType w:val="hybridMultilevel"/>
    <w:tmpl w:val="EDAC8AB6"/>
    <w:lvl w:ilvl="0" w:tplc="F52656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44919"/>
    <w:multiLevelType w:val="hybridMultilevel"/>
    <w:tmpl w:val="C770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F0DB8"/>
    <w:multiLevelType w:val="hybridMultilevel"/>
    <w:tmpl w:val="BC88275C"/>
    <w:lvl w:ilvl="0" w:tplc="EF0C597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ED1F62"/>
    <w:multiLevelType w:val="hybridMultilevel"/>
    <w:tmpl w:val="4DAA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1647ED"/>
    <w:multiLevelType w:val="hybridMultilevel"/>
    <w:tmpl w:val="168425CA"/>
    <w:lvl w:ilvl="0" w:tplc="CE2885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D5462"/>
    <w:multiLevelType w:val="hybridMultilevel"/>
    <w:tmpl w:val="0882E4E0"/>
    <w:lvl w:ilvl="0" w:tplc="995CE9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82AEB"/>
    <w:multiLevelType w:val="hybridMultilevel"/>
    <w:tmpl w:val="C7709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749681">
    <w:abstractNumId w:val="6"/>
  </w:num>
  <w:num w:numId="2" w16cid:durableId="1046638988">
    <w:abstractNumId w:val="4"/>
  </w:num>
  <w:num w:numId="3" w16cid:durableId="1924103417">
    <w:abstractNumId w:val="0"/>
  </w:num>
  <w:num w:numId="4" w16cid:durableId="1528955244">
    <w:abstractNumId w:val="8"/>
  </w:num>
  <w:num w:numId="5" w16cid:durableId="2107774699">
    <w:abstractNumId w:val="9"/>
  </w:num>
  <w:num w:numId="6" w16cid:durableId="174655973">
    <w:abstractNumId w:val="31"/>
  </w:num>
  <w:num w:numId="7" w16cid:durableId="1421947043">
    <w:abstractNumId w:val="29"/>
  </w:num>
  <w:num w:numId="8" w16cid:durableId="1493369560">
    <w:abstractNumId w:val="5"/>
  </w:num>
  <w:num w:numId="9" w16cid:durableId="2048987389">
    <w:abstractNumId w:val="26"/>
  </w:num>
  <w:num w:numId="10" w16cid:durableId="818959371">
    <w:abstractNumId w:val="36"/>
  </w:num>
  <w:num w:numId="11" w16cid:durableId="828062273">
    <w:abstractNumId w:val="7"/>
  </w:num>
  <w:num w:numId="12" w16cid:durableId="14964728">
    <w:abstractNumId w:val="15"/>
  </w:num>
  <w:num w:numId="13" w16cid:durableId="1541165501">
    <w:abstractNumId w:val="32"/>
  </w:num>
  <w:num w:numId="14" w16cid:durableId="1009405129">
    <w:abstractNumId w:val="30"/>
  </w:num>
  <w:num w:numId="15" w16cid:durableId="826286401">
    <w:abstractNumId w:val="34"/>
  </w:num>
  <w:num w:numId="16" w16cid:durableId="231157966">
    <w:abstractNumId w:val="10"/>
  </w:num>
  <w:num w:numId="17" w16cid:durableId="2110613571">
    <w:abstractNumId w:val="11"/>
  </w:num>
  <w:num w:numId="18" w16cid:durableId="1026372281">
    <w:abstractNumId w:val="13"/>
  </w:num>
  <w:num w:numId="19" w16cid:durableId="1678994664">
    <w:abstractNumId w:val="12"/>
  </w:num>
  <w:num w:numId="20" w16cid:durableId="1934433505">
    <w:abstractNumId w:val="3"/>
  </w:num>
  <w:num w:numId="21" w16cid:durableId="2110078731">
    <w:abstractNumId w:val="28"/>
  </w:num>
  <w:num w:numId="22" w16cid:durableId="1384256946">
    <w:abstractNumId w:val="17"/>
  </w:num>
  <w:num w:numId="23" w16cid:durableId="62529896">
    <w:abstractNumId w:val="35"/>
  </w:num>
  <w:num w:numId="24" w16cid:durableId="1088426263">
    <w:abstractNumId w:val="27"/>
  </w:num>
  <w:num w:numId="25" w16cid:durableId="1360742010">
    <w:abstractNumId w:val="18"/>
  </w:num>
  <w:num w:numId="26" w16cid:durableId="587541036">
    <w:abstractNumId w:val="2"/>
  </w:num>
  <w:num w:numId="27" w16cid:durableId="527832796">
    <w:abstractNumId w:val="19"/>
  </w:num>
  <w:num w:numId="28" w16cid:durableId="770511968">
    <w:abstractNumId w:val="20"/>
  </w:num>
  <w:num w:numId="29" w16cid:durableId="930626957">
    <w:abstractNumId w:val="1"/>
  </w:num>
  <w:num w:numId="30" w16cid:durableId="1765035198">
    <w:abstractNumId w:val="23"/>
  </w:num>
  <w:num w:numId="31" w16cid:durableId="152914104">
    <w:abstractNumId w:val="16"/>
  </w:num>
  <w:num w:numId="32" w16cid:durableId="1679582141">
    <w:abstractNumId w:val="33"/>
  </w:num>
  <w:num w:numId="33" w16cid:durableId="956258824">
    <w:abstractNumId w:val="24"/>
  </w:num>
  <w:num w:numId="34" w16cid:durableId="1977486279">
    <w:abstractNumId w:val="25"/>
  </w:num>
  <w:num w:numId="35" w16cid:durableId="71704470">
    <w:abstractNumId w:val="14"/>
  </w:num>
  <w:num w:numId="36" w16cid:durableId="1521165045">
    <w:abstractNumId w:val="21"/>
  </w:num>
  <w:num w:numId="37" w16cid:durableId="14771407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28C"/>
    <w:rsid w:val="00004892"/>
    <w:rsid w:val="00015316"/>
    <w:rsid w:val="00022CFB"/>
    <w:rsid w:val="00034B56"/>
    <w:rsid w:val="0004735D"/>
    <w:rsid w:val="0005055E"/>
    <w:rsid w:val="00081FC2"/>
    <w:rsid w:val="0008580A"/>
    <w:rsid w:val="00086FA5"/>
    <w:rsid w:val="000900CF"/>
    <w:rsid w:val="00094811"/>
    <w:rsid w:val="000C4109"/>
    <w:rsid w:val="000E316F"/>
    <w:rsid w:val="000E4641"/>
    <w:rsid w:val="000F4418"/>
    <w:rsid w:val="00112743"/>
    <w:rsid w:val="00112DB0"/>
    <w:rsid w:val="00115919"/>
    <w:rsid w:val="0015109E"/>
    <w:rsid w:val="00151F66"/>
    <w:rsid w:val="00162AC6"/>
    <w:rsid w:val="00177F8D"/>
    <w:rsid w:val="00185F4A"/>
    <w:rsid w:val="001901A6"/>
    <w:rsid w:val="00192E1E"/>
    <w:rsid w:val="00195629"/>
    <w:rsid w:val="00196798"/>
    <w:rsid w:val="001A03E2"/>
    <w:rsid w:val="001A31E5"/>
    <w:rsid w:val="001C34AE"/>
    <w:rsid w:val="001C3DB2"/>
    <w:rsid w:val="001D1132"/>
    <w:rsid w:val="002004DA"/>
    <w:rsid w:val="002007BD"/>
    <w:rsid w:val="002014D4"/>
    <w:rsid w:val="00210F59"/>
    <w:rsid w:val="00214882"/>
    <w:rsid w:val="0021691C"/>
    <w:rsid w:val="00222350"/>
    <w:rsid w:val="00227E43"/>
    <w:rsid w:val="00233720"/>
    <w:rsid w:val="00244F82"/>
    <w:rsid w:val="00255631"/>
    <w:rsid w:val="00261A72"/>
    <w:rsid w:val="00264207"/>
    <w:rsid w:val="00295AA8"/>
    <w:rsid w:val="002A1A16"/>
    <w:rsid w:val="002A56FD"/>
    <w:rsid w:val="002D2200"/>
    <w:rsid w:val="002D54C4"/>
    <w:rsid w:val="002D76CF"/>
    <w:rsid w:val="003330A6"/>
    <w:rsid w:val="00363303"/>
    <w:rsid w:val="0038373E"/>
    <w:rsid w:val="003A019D"/>
    <w:rsid w:val="003A4B15"/>
    <w:rsid w:val="003D6563"/>
    <w:rsid w:val="003F2931"/>
    <w:rsid w:val="0040564B"/>
    <w:rsid w:val="00422238"/>
    <w:rsid w:val="00430B12"/>
    <w:rsid w:val="00460099"/>
    <w:rsid w:val="0047083F"/>
    <w:rsid w:val="0048120C"/>
    <w:rsid w:val="00481C46"/>
    <w:rsid w:val="00484EE6"/>
    <w:rsid w:val="004909D9"/>
    <w:rsid w:val="0049605D"/>
    <w:rsid w:val="004B3686"/>
    <w:rsid w:val="004C61AB"/>
    <w:rsid w:val="004D20F1"/>
    <w:rsid w:val="004E2B3B"/>
    <w:rsid w:val="00521481"/>
    <w:rsid w:val="0052437D"/>
    <w:rsid w:val="005374AC"/>
    <w:rsid w:val="00573D27"/>
    <w:rsid w:val="00586A69"/>
    <w:rsid w:val="00593753"/>
    <w:rsid w:val="00595AE3"/>
    <w:rsid w:val="005A5301"/>
    <w:rsid w:val="005C69ED"/>
    <w:rsid w:val="005C7135"/>
    <w:rsid w:val="005F7299"/>
    <w:rsid w:val="006215B2"/>
    <w:rsid w:val="00646400"/>
    <w:rsid w:val="006531D4"/>
    <w:rsid w:val="00665110"/>
    <w:rsid w:val="006658B0"/>
    <w:rsid w:val="00666B0F"/>
    <w:rsid w:val="00670042"/>
    <w:rsid w:val="006709F1"/>
    <w:rsid w:val="0067420F"/>
    <w:rsid w:val="00674923"/>
    <w:rsid w:val="00676850"/>
    <w:rsid w:val="00683028"/>
    <w:rsid w:val="00686610"/>
    <w:rsid w:val="00693330"/>
    <w:rsid w:val="00696CD7"/>
    <w:rsid w:val="006975FD"/>
    <w:rsid w:val="006A1813"/>
    <w:rsid w:val="006A540A"/>
    <w:rsid w:val="006B7EE2"/>
    <w:rsid w:val="006C60E6"/>
    <w:rsid w:val="006C6DD9"/>
    <w:rsid w:val="006C77DE"/>
    <w:rsid w:val="00725D52"/>
    <w:rsid w:val="007568D8"/>
    <w:rsid w:val="0075701E"/>
    <w:rsid w:val="00761650"/>
    <w:rsid w:val="007678ED"/>
    <w:rsid w:val="00772A15"/>
    <w:rsid w:val="00775927"/>
    <w:rsid w:val="007926D5"/>
    <w:rsid w:val="0079304C"/>
    <w:rsid w:val="00796CF7"/>
    <w:rsid w:val="007A15F8"/>
    <w:rsid w:val="007D74D6"/>
    <w:rsid w:val="007E6DC4"/>
    <w:rsid w:val="00813039"/>
    <w:rsid w:val="00837914"/>
    <w:rsid w:val="008416BE"/>
    <w:rsid w:val="00854D41"/>
    <w:rsid w:val="00857E30"/>
    <w:rsid w:val="008601A6"/>
    <w:rsid w:val="00862FE2"/>
    <w:rsid w:val="00874FE7"/>
    <w:rsid w:val="00895783"/>
    <w:rsid w:val="00896221"/>
    <w:rsid w:val="008A09D0"/>
    <w:rsid w:val="008A765F"/>
    <w:rsid w:val="008C06ED"/>
    <w:rsid w:val="008D1239"/>
    <w:rsid w:val="008D48A5"/>
    <w:rsid w:val="008D60F6"/>
    <w:rsid w:val="008E196D"/>
    <w:rsid w:val="009066F7"/>
    <w:rsid w:val="00906A40"/>
    <w:rsid w:val="009176E3"/>
    <w:rsid w:val="00923BCE"/>
    <w:rsid w:val="00923EC6"/>
    <w:rsid w:val="00930593"/>
    <w:rsid w:val="009348E8"/>
    <w:rsid w:val="00944732"/>
    <w:rsid w:val="00950D65"/>
    <w:rsid w:val="00952F7D"/>
    <w:rsid w:val="0095496A"/>
    <w:rsid w:val="00957BC4"/>
    <w:rsid w:val="009A38BA"/>
    <w:rsid w:val="009A676E"/>
    <w:rsid w:val="009C0BD0"/>
    <w:rsid w:val="009C623D"/>
    <w:rsid w:val="009D7000"/>
    <w:rsid w:val="009D7582"/>
    <w:rsid w:val="009D7E1C"/>
    <w:rsid w:val="009E34D5"/>
    <w:rsid w:val="009E3A63"/>
    <w:rsid w:val="009F13F4"/>
    <w:rsid w:val="00A02974"/>
    <w:rsid w:val="00A02FAB"/>
    <w:rsid w:val="00A16FC6"/>
    <w:rsid w:val="00A23AC1"/>
    <w:rsid w:val="00A32537"/>
    <w:rsid w:val="00A336B0"/>
    <w:rsid w:val="00A35A07"/>
    <w:rsid w:val="00A371B8"/>
    <w:rsid w:val="00A438FE"/>
    <w:rsid w:val="00A44E11"/>
    <w:rsid w:val="00A46528"/>
    <w:rsid w:val="00A51628"/>
    <w:rsid w:val="00AA3126"/>
    <w:rsid w:val="00AB3695"/>
    <w:rsid w:val="00AC1E66"/>
    <w:rsid w:val="00AC321F"/>
    <w:rsid w:val="00AD765D"/>
    <w:rsid w:val="00AE3AEF"/>
    <w:rsid w:val="00AE5DE1"/>
    <w:rsid w:val="00B01F33"/>
    <w:rsid w:val="00B0619D"/>
    <w:rsid w:val="00B148E9"/>
    <w:rsid w:val="00B16C3E"/>
    <w:rsid w:val="00B32528"/>
    <w:rsid w:val="00B43786"/>
    <w:rsid w:val="00B43E11"/>
    <w:rsid w:val="00B4594F"/>
    <w:rsid w:val="00B47759"/>
    <w:rsid w:val="00B5770C"/>
    <w:rsid w:val="00B63C57"/>
    <w:rsid w:val="00B77F5A"/>
    <w:rsid w:val="00B80713"/>
    <w:rsid w:val="00B85ECC"/>
    <w:rsid w:val="00B94711"/>
    <w:rsid w:val="00BB30A3"/>
    <w:rsid w:val="00BC0C81"/>
    <w:rsid w:val="00BC1D61"/>
    <w:rsid w:val="00BE7AAE"/>
    <w:rsid w:val="00C03AD0"/>
    <w:rsid w:val="00C37253"/>
    <w:rsid w:val="00C44E2D"/>
    <w:rsid w:val="00C504EC"/>
    <w:rsid w:val="00C52527"/>
    <w:rsid w:val="00C5508B"/>
    <w:rsid w:val="00C71A59"/>
    <w:rsid w:val="00C73927"/>
    <w:rsid w:val="00C755AB"/>
    <w:rsid w:val="00CA0DFE"/>
    <w:rsid w:val="00CD0A33"/>
    <w:rsid w:val="00CD289D"/>
    <w:rsid w:val="00D0024E"/>
    <w:rsid w:val="00D023E0"/>
    <w:rsid w:val="00D078D8"/>
    <w:rsid w:val="00D16E08"/>
    <w:rsid w:val="00D24657"/>
    <w:rsid w:val="00D30336"/>
    <w:rsid w:val="00D30D8E"/>
    <w:rsid w:val="00D3337C"/>
    <w:rsid w:val="00D36C13"/>
    <w:rsid w:val="00D40DC9"/>
    <w:rsid w:val="00D43125"/>
    <w:rsid w:val="00D66A3A"/>
    <w:rsid w:val="00D70DBA"/>
    <w:rsid w:val="00D85E73"/>
    <w:rsid w:val="00D90F6A"/>
    <w:rsid w:val="00D97CC8"/>
    <w:rsid w:val="00DB4386"/>
    <w:rsid w:val="00DD56F9"/>
    <w:rsid w:val="00DE528C"/>
    <w:rsid w:val="00DE5540"/>
    <w:rsid w:val="00DE7A9C"/>
    <w:rsid w:val="00DF198B"/>
    <w:rsid w:val="00E047E2"/>
    <w:rsid w:val="00E26BAB"/>
    <w:rsid w:val="00E31A9C"/>
    <w:rsid w:val="00E4444B"/>
    <w:rsid w:val="00E526CC"/>
    <w:rsid w:val="00E54327"/>
    <w:rsid w:val="00E57D88"/>
    <w:rsid w:val="00E678C7"/>
    <w:rsid w:val="00E74B29"/>
    <w:rsid w:val="00E8294B"/>
    <w:rsid w:val="00E84645"/>
    <w:rsid w:val="00E850E9"/>
    <w:rsid w:val="00EB5E47"/>
    <w:rsid w:val="00EB76F6"/>
    <w:rsid w:val="00ED1A32"/>
    <w:rsid w:val="00EE25EF"/>
    <w:rsid w:val="00F20304"/>
    <w:rsid w:val="00F26C5B"/>
    <w:rsid w:val="00F36E0D"/>
    <w:rsid w:val="00F4042F"/>
    <w:rsid w:val="00F477BF"/>
    <w:rsid w:val="00F50791"/>
    <w:rsid w:val="00F5350F"/>
    <w:rsid w:val="00F629C4"/>
    <w:rsid w:val="00F6345C"/>
    <w:rsid w:val="00F71445"/>
    <w:rsid w:val="00F97308"/>
    <w:rsid w:val="00FA33B6"/>
    <w:rsid w:val="00FB0758"/>
    <w:rsid w:val="00FB136A"/>
    <w:rsid w:val="00FB2F1A"/>
    <w:rsid w:val="00FE1F27"/>
    <w:rsid w:val="00FE3BAA"/>
    <w:rsid w:val="00FE6229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83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ListParagraph">
    <w:name w:val="List Paragraph"/>
    <w:basedOn w:val="Normal"/>
    <w:uiPriority w:val="34"/>
    <w:semiHidden/>
    <w:qFormat/>
    <w:rsid w:val="00923E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F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jx-char">
    <w:name w:val="mjx-char"/>
    <w:basedOn w:val="DefaultParagraphFont"/>
    <w:rsid w:val="00EB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777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484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0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1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6841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765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7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student%20repor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1T15:29:43.3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0,'0'5,"5"1,10 0,7-1,9-2,4 3,-5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1T15:29:06.11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0 122,'5'-4,"6"-2,5-5,5 1,3 1,2-2,5 0,-1-1,-3 0,-1-2,0 2,-5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1T15:29:51.70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0,'5'0,"5"5,6 1,5-1,3 0,2 2,-3 6,-2 0,1-3,1-2,1-3,5-2,-1-1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1T15:29:09.37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0,'5'0,"5"0,7 0,4 0,3 0,2 0,1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1T15:30:11.72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0,'5'0,"5"0,6 0,5 0,3 0,2 0,1 0,1 0,-5 0</inkml:trace>
</inkml:ink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student report.dotx</Template>
  <TotalTime>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2022-10-06T17:07:00Z</dcterms:created>
  <dcterms:modified xsi:type="dcterms:W3CDTF">2023-01-01T17:03:00Z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