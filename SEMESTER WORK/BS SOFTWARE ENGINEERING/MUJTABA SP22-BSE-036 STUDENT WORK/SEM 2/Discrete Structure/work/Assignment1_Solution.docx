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C7F15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4AE9968A" wp14:editId="7E40FABB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3D0D7A34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67442A09" w14:textId="77777777" w:rsidR="00DF198B" w:rsidRDefault="00DF198B"/>
        </w:tc>
      </w:tr>
      <w:tr w:rsidR="00DF198B" w14:paraId="76A863A5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4915FC0D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6B734C6C" w14:textId="3C021990" w:rsidR="00DF198B" w:rsidRPr="00DF198B" w:rsidRDefault="005438D3" w:rsidP="00874FE7">
            <w:pPr>
              <w:pStyle w:val="Heading1"/>
            </w:pPr>
            <w:r>
              <w:t>Assignment # 1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147B2EF" w14:textId="77777777" w:rsidR="00DF198B" w:rsidRDefault="00DF198B"/>
        </w:tc>
      </w:tr>
      <w:tr w:rsidR="00DF198B" w14:paraId="1E46E912" w14:textId="77777777" w:rsidTr="00185F4A">
        <w:trPr>
          <w:trHeight w:val="1837"/>
        </w:trPr>
        <w:tc>
          <w:tcPr>
            <w:tcW w:w="1170" w:type="dxa"/>
          </w:tcPr>
          <w:p w14:paraId="3503B591" w14:textId="77777777" w:rsidR="00DF198B" w:rsidRDefault="00DF198B"/>
        </w:tc>
        <w:tc>
          <w:tcPr>
            <w:tcW w:w="8460" w:type="dxa"/>
            <w:gridSpan w:val="7"/>
          </w:tcPr>
          <w:p w14:paraId="6A5942A1" w14:textId="77777777" w:rsidR="00DF198B" w:rsidRDefault="00DF198B"/>
        </w:tc>
        <w:tc>
          <w:tcPr>
            <w:tcW w:w="1160" w:type="dxa"/>
          </w:tcPr>
          <w:p w14:paraId="7D5E1B36" w14:textId="77777777" w:rsidR="00DF198B" w:rsidRDefault="00DF198B"/>
        </w:tc>
      </w:tr>
      <w:tr w:rsidR="00DF198B" w14:paraId="1C7ACB6B" w14:textId="77777777" w:rsidTr="00185F4A">
        <w:trPr>
          <w:trHeight w:val="929"/>
        </w:trPr>
        <w:tc>
          <w:tcPr>
            <w:tcW w:w="2397" w:type="dxa"/>
            <w:gridSpan w:val="4"/>
          </w:tcPr>
          <w:p w14:paraId="2168142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0DA1A59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3A319DAD" w14:textId="77777777" w:rsidR="00DF198B" w:rsidRDefault="00DF198B"/>
        </w:tc>
      </w:tr>
      <w:tr w:rsidR="00DF198B" w14:paraId="1E57B95B" w14:textId="77777777" w:rsidTr="00185F4A">
        <w:trPr>
          <w:trHeight w:val="1460"/>
        </w:trPr>
        <w:tc>
          <w:tcPr>
            <w:tcW w:w="2397" w:type="dxa"/>
            <w:gridSpan w:val="4"/>
          </w:tcPr>
          <w:p w14:paraId="2DDA8BFB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3D823DF5" w14:textId="77777777" w:rsidR="000510C4" w:rsidRPr="000510C4" w:rsidRDefault="005438D3" w:rsidP="007D7831">
            <w:pPr>
              <w:pStyle w:val="Heading2"/>
              <w:rPr>
                <w:sz w:val="36"/>
                <w:szCs w:val="36"/>
              </w:rPr>
            </w:pPr>
            <w:r w:rsidRPr="000510C4">
              <w:rPr>
                <w:sz w:val="36"/>
                <w:szCs w:val="36"/>
              </w:rPr>
              <w:t>Mujtaba</w:t>
            </w:r>
          </w:p>
          <w:p w14:paraId="1EEB80F2" w14:textId="23266DCE" w:rsidR="007D7831" w:rsidRDefault="005438D3" w:rsidP="007D7831">
            <w:pPr>
              <w:pStyle w:val="Heading2"/>
              <w:rPr>
                <w:sz w:val="36"/>
                <w:szCs w:val="36"/>
              </w:rPr>
            </w:pPr>
            <w:r w:rsidRPr="000510C4">
              <w:rPr>
                <w:sz w:val="36"/>
                <w:szCs w:val="36"/>
              </w:rPr>
              <w:t>SP22-BSE-036</w:t>
            </w:r>
          </w:p>
          <w:p w14:paraId="144F3B33" w14:textId="77777777" w:rsidR="000510C4" w:rsidRPr="000510C4" w:rsidRDefault="000510C4" w:rsidP="000510C4"/>
          <w:p w14:paraId="3A031416" w14:textId="77777777" w:rsidR="000510C4" w:rsidRPr="000510C4" w:rsidRDefault="007D7831" w:rsidP="007D7831">
            <w:pPr>
              <w:pStyle w:val="Heading2"/>
              <w:rPr>
                <w:sz w:val="36"/>
                <w:szCs w:val="36"/>
              </w:rPr>
            </w:pPr>
            <w:r w:rsidRPr="000510C4">
              <w:rPr>
                <w:sz w:val="36"/>
                <w:szCs w:val="36"/>
              </w:rPr>
              <w:t>Malaika</w:t>
            </w:r>
          </w:p>
          <w:p w14:paraId="3438FA4B" w14:textId="10D79886" w:rsidR="007D7831" w:rsidRPr="007D7831" w:rsidRDefault="007D7831" w:rsidP="007D7831">
            <w:pPr>
              <w:pStyle w:val="Heading2"/>
            </w:pPr>
            <w:r w:rsidRPr="000510C4">
              <w:rPr>
                <w:sz w:val="36"/>
                <w:szCs w:val="36"/>
              </w:rPr>
              <w:t>SP22-BSE-025</w:t>
            </w:r>
          </w:p>
        </w:tc>
        <w:tc>
          <w:tcPr>
            <w:tcW w:w="2398" w:type="dxa"/>
            <w:gridSpan w:val="4"/>
          </w:tcPr>
          <w:p w14:paraId="08E6EE7C" w14:textId="77777777" w:rsidR="00DF198B" w:rsidRDefault="00DF198B"/>
        </w:tc>
      </w:tr>
      <w:tr w:rsidR="00DF198B" w14:paraId="20801249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266E9547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7B6187A0" w14:textId="7A4A3E15" w:rsidR="00DF198B" w:rsidRPr="00DF198B" w:rsidRDefault="005438D3" w:rsidP="00874FE7">
            <w:pPr>
              <w:pStyle w:val="Heading3"/>
            </w:pPr>
            <w:r>
              <w:t>Oct 9, 2022</w:t>
            </w:r>
          </w:p>
          <w:p w14:paraId="679D0639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8917F57B04CD4FCC9D6920F371A25067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0E04B7B7" w14:textId="67E195AA" w:rsidR="00DF198B" w:rsidRPr="00DF198B" w:rsidRDefault="005438D3" w:rsidP="00874FE7">
            <w:pPr>
              <w:pStyle w:val="Heading3"/>
            </w:pPr>
            <w:r>
              <w:t>Discrete Structures</w:t>
            </w:r>
          </w:p>
          <w:p w14:paraId="66089662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7D2D62B637D14BA9AFB298733658304D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727E2290" w14:textId="3FB5AD17" w:rsidR="00DF198B" w:rsidRDefault="005438D3" w:rsidP="00874FE7">
            <w:pPr>
              <w:pStyle w:val="Heading3"/>
            </w:pPr>
            <w:r>
              <w:t xml:space="preserve">Mam </w:t>
            </w:r>
            <w:proofErr w:type="spellStart"/>
            <w:r>
              <w:t>Memoona</w:t>
            </w:r>
            <w:proofErr w:type="spellEnd"/>
            <w:r>
              <w:t xml:space="preserve"> Malik</w:t>
            </w:r>
          </w:p>
          <w:p w14:paraId="6C00DCE7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78278E03" w14:textId="77777777" w:rsidR="00DF198B" w:rsidRDefault="00DF198B" w:rsidP="00DF198B">
            <w:pPr>
              <w:jc w:val="center"/>
            </w:pPr>
          </w:p>
        </w:tc>
      </w:tr>
      <w:tr w:rsidR="00DF198B" w14:paraId="2230163B" w14:textId="77777777" w:rsidTr="00185F4A">
        <w:tc>
          <w:tcPr>
            <w:tcW w:w="2340" w:type="dxa"/>
            <w:gridSpan w:val="3"/>
          </w:tcPr>
          <w:p w14:paraId="6C4A4479" w14:textId="77777777" w:rsidR="00DF198B" w:rsidRDefault="00DF198B"/>
        </w:tc>
        <w:tc>
          <w:tcPr>
            <w:tcW w:w="6120" w:type="dxa"/>
            <w:gridSpan w:val="3"/>
          </w:tcPr>
          <w:p w14:paraId="7831BA82" w14:textId="77777777" w:rsidR="00DF198B" w:rsidRDefault="00DF198B"/>
        </w:tc>
        <w:tc>
          <w:tcPr>
            <w:tcW w:w="2330" w:type="dxa"/>
            <w:gridSpan w:val="3"/>
          </w:tcPr>
          <w:p w14:paraId="26CD0470" w14:textId="77777777" w:rsidR="00DF198B" w:rsidRDefault="00DF198B"/>
        </w:tc>
      </w:tr>
    </w:tbl>
    <w:p w14:paraId="539C4944" w14:textId="28F7F172" w:rsidR="00E0605D" w:rsidRDefault="00E0605D" w:rsidP="00E0605D">
      <w:pPr>
        <w:pStyle w:val="GraphicAnchor"/>
        <w:rPr>
          <w:rFonts w:ascii="Book Antiqua" w:hAnsi="Book Antiqua"/>
          <w:sz w:val="40"/>
          <w:szCs w:val="40"/>
        </w:rPr>
      </w:pPr>
    </w:p>
    <w:p w14:paraId="094B80EE" w14:textId="309DEB5A" w:rsidR="00994E27" w:rsidRPr="00994E27" w:rsidRDefault="00994E27" w:rsidP="00994E27">
      <w:pPr>
        <w:pStyle w:val="GraphicAnchor"/>
        <w:jc w:val="center"/>
        <w:rPr>
          <w:rFonts w:ascii="Book Antiqua" w:hAnsi="Book Antiqua"/>
          <w:sz w:val="44"/>
          <w:szCs w:val="44"/>
        </w:rPr>
      </w:pPr>
      <w:r>
        <w:rPr>
          <w:rFonts w:ascii="Book Antiqua" w:hAnsi="Book Antiqua"/>
          <w:sz w:val="44"/>
          <w:szCs w:val="44"/>
        </w:rPr>
        <w:t>QUESTION . 1</w:t>
      </w:r>
    </w:p>
    <w:p w14:paraId="7212F449" w14:textId="77777777" w:rsidR="00321D34" w:rsidRDefault="00321D34" w:rsidP="002560A2">
      <w:pPr>
        <w:pStyle w:val="GraphicAnchor"/>
        <w:jc w:val="center"/>
        <w:rPr>
          <w:rFonts w:ascii="Book Antiqua" w:hAnsi="Book Antiqua"/>
          <w:sz w:val="36"/>
          <w:szCs w:val="36"/>
        </w:rPr>
      </w:pPr>
    </w:p>
    <w:p w14:paraId="5E86F870" w14:textId="5C328BBB" w:rsidR="002560A2" w:rsidRPr="00FE4934" w:rsidRDefault="00994E27" w:rsidP="002560A2">
      <w:pPr>
        <w:pStyle w:val="GraphicAnchor"/>
        <w:jc w:val="center"/>
        <w:rPr>
          <w:rFonts w:ascii="Book Antiqua" w:hAnsi="Book Antiqua"/>
          <w:sz w:val="36"/>
          <w:szCs w:val="36"/>
          <w:u w:val="single"/>
        </w:rPr>
      </w:pPr>
      <w:r w:rsidRPr="00FE4934">
        <w:rPr>
          <w:rFonts w:ascii="Book Antiqua" w:hAnsi="Book Antiqua"/>
          <w:sz w:val="36"/>
          <w:szCs w:val="36"/>
          <w:u w:val="single"/>
        </w:rPr>
        <w:t>(A)</w:t>
      </w:r>
    </w:p>
    <w:p w14:paraId="1A275E7A" w14:textId="77777777" w:rsidR="00321D34" w:rsidRDefault="00321D34" w:rsidP="002560A2">
      <w:pPr>
        <w:pStyle w:val="GraphicAnchor"/>
        <w:jc w:val="center"/>
        <w:rPr>
          <w:rFonts w:ascii="Book Antiqua" w:hAnsi="Book Antiqua"/>
          <w:sz w:val="36"/>
          <w:szCs w:val="36"/>
        </w:rPr>
      </w:pPr>
    </w:p>
    <w:p w14:paraId="173AA879" w14:textId="1487FCA6" w:rsidR="007D7831" w:rsidRPr="007D7831" w:rsidRDefault="00690EAC" w:rsidP="007D7831">
      <w:pPr>
        <w:pStyle w:val="GraphicAnchor"/>
        <w:numPr>
          <w:ilvl w:val="0"/>
          <w:numId w:val="16"/>
        </w:numPr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Membership Table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8"/>
        <w:gridCol w:w="2158"/>
        <w:gridCol w:w="2158"/>
        <w:gridCol w:w="2158"/>
        <w:gridCol w:w="2158"/>
      </w:tblGrid>
      <w:tr w:rsidR="00456185" w14:paraId="451385CF" w14:textId="77777777" w:rsidTr="00456185">
        <w:tc>
          <w:tcPr>
            <w:tcW w:w="2158" w:type="dxa"/>
          </w:tcPr>
          <w:p w14:paraId="48D9CA4D" w14:textId="65DF5814" w:rsidR="00456185" w:rsidRDefault="00456185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A</w:t>
            </w:r>
          </w:p>
        </w:tc>
        <w:tc>
          <w:tcPr>
            <w:tcW w:w="2158" w:type="dxa"/>
          </w:tcPr>
          <w:p w14:paraId="6632C7AF" w14:textId="4442DCA5" w:rsidR="00456185" w:rsidRDefault="00456185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B</w:t>
            </w:r>
          </w:p>
        </w:tc>
        <w:tc>
          <w:tcPr>
            <w:tcW w:w="2158" w:type="dxa"/>
          </w:tcPr>
          <w:p w14:paraId="45236B00" w14:textId="29A59EAB" w:rsidR="00456185" w:rsidRDefault="00456185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A - B</w:t>
            </w:r>
          </w:p>
        </w:tc>
        <w:tc>
          <w:tcPr>
            <w:tcW w:w="2158" w:type="dxa"/>
          </w:tcPr>
          <w:p w14:paraId="7ACCC473" w14:textId="217A5522" w:rsidR="00456185" w:rsidRDefault="00456185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B - A</w:t>
            </w:r>
          </w:p>
        </w:tc>
        <w:tc>
          <w:tcPr>
            <w:tcW w:w="2158" w:type="dxa"/>
          </w:tcPr>
          <w:p w14:paraId="1C996DBC" w14:textId="6DA2D234" w:rsidR="00456185" w:rsidRDefault="00456185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 xml:space="preserve">A </w:t>
            </w:r>
            <m:oMath>
              <m:r>
                <w:rPr>
                  <w:rFonts w:ascii="Cambria Math" w:hAnsi="Cambria Math"/>
                  <w:sz w:val="32"/>
                  <w:szCs w:val="32"/>
                </w:rPr>
                <m:t>⊕</m:t>
              </m:r>
            </m:oMath>
            <w:r>
              <w:rPr>
                <w:rFonts w:ascii="Book Antiqua" w:eastAsiaTheme="minorEastAsia" w:hAnsi="Book Antiqua"/>
                <w:sz w:val="32"/>
                <w:szCs w:val="32"/>
              </w:rPr>
              <w:t xml:space="preserve"> B</w:t>
            </w:r>
          </w:p>
        </w:tc>
      </w:tr>
      <w:tr w:rsidR="00456185" w14:paraId="6BD62E53" w14:textId="77777777" w:rsidTr="00456185">
        <w:tc>
          <w:tcPr>
            <w:tcW w:w="2158" w:type="dxa"/>
          </w:tcPr>
          <w:p w14:paraId="19013F1A" w14:textId="4A39FDDD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2158" w:type="dxa"/>
          </w:tcPr>
          <w:p w14:paraId="5FDE874F" w14:textId="208C4E0E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2158" w:type="dxa"/>
          </w:tcPr>
          <w:p w14:paraId="76F9CABF" w14:textId="2A37D3AC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2158" w:type="dxa"/>
          </w:tcPr>
          <w:p w14:paraId="67E3F48D" w14:textId="3AC02827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2158" w:type="dxa"/>
          </w:tcPr>
          <w:p w14:paraId="2F29A61B" w14:textId="03607B94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</w:tr>
      <w:tr w:rsidR="00456185" w14:paraId="3ED27FDC" w14:textId="77777777" w:rsidTr="00456185">
        <w:tc>
          <w:tcPr>
            <w:tcW w:w="2158" w:type="dxa"/>
          </w:tcPr>
          <w:p w14:paraId="12BC2229" w14:textId="2DCCD31E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2158" w:type="dxa"/>
          </w:tcPr>
          <w:p w14:paraId="56774A0C" w14:textId="419B3A64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  <w:tc>
          <w:tcPr>
            <w:tcW w:w="2158" w:type="dxa"/>
          </w:tcPr>
          <w:p w14:paraId="39608F51" w14:textId="728D1A53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2158" w:type="dxa"/>
          </w:tcPr>
          <w:p w14:paraId="4866F1EA" w14:textId="78D1429F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  <w:tc>
          <w:tcPr>
            <w:tcW w:w="2158" w:type="dxa"/>
          </w:tcPr>
          <w:p w14:paraId="305B6F88" w14:textId="56407F4C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</w:tr>
      <w:tr w:rsidR="00456185" w14:paraId="2D20FEE5" w14:textId="77777777" w:rsidTr="00456185">
        <w:tc>
          <w:tcPr>
            <w:tcW w:w="2158" w:type="dxa"/>
          </w:tcPr>
          <w:p w14:paraId="2C7FF164" w14:textId="25CBE97C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  <w:tc>
          <w:tcPr>
            <w:tcW w:w="2158" w:type="dxa"/>
          </w:tcPr>
          <w:p w14:paraId="435C5455" w14:textId="7B1BD6DB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2158" w:type="dxa"/>
          </w:tcPr>
          <w:p w14:paraId="481C13E6" w14:textId="70B1DD8B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  <w:tc>
          <w:tcPr>
            <w:tcW w:w="2158" w:type="dxa"/>
          </w:tcPr>
          <w:p w14:paraId="78344248" w14:textId="0EF5C187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2158" w:type="dxa"/>
          </w:tcPr>
          <w:p w14:paraId="07DFBB4C" w14:textId="4B42A1A8" w:rsidR="00456185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</w:tr>
      <w:tr w:rsidR="005B02CB" w14:paraId="607229BA" w14:textId="77777777" w:rsidTr="00456185">
        <w:tc>
          <w:tcPr>
            <w:tcW w:w="2158" w:type="dxa"/>
          </w:tcPr>
          <w:p w14:paraId="042492F3" w14:textId="16B7B44B" w:rsidR="005B02CB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  <w:tc>
          <w:tcPr>
            <w:tcW w:w="2158" w:type="dxa"/>
          </w:tcPr>
          <w:p w14:paraId="0A2629B4" w14:textId="760E892A" w:rsidR="005B02CB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  <w:tc>
          <w:tcPr>
            <w:tcW w:w="2158" w:type="dxa"/>
          </w:tcPr>
          <w:p w14:paraId="751AA56B" w14:textId="26B108F8" w:rsidR="005B02CB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2158" w:type="dxa"/>
          </w:tcPr>
          <w:p w14:paraId="1A490192" w14:textId="050E23F3" w:rsidR="005B02CB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2158" w:type="dxa"/>
          </w:tcPr>
          <w:p w14:paraId="7DCDEFB7" w14:textId="0A85D4D5" w:rsidR="005B02CB" w:rsidRDefault="005B02CB" w:rsidP="00994E27">
            <w:pPr>
              <w:pStyle w:val="GraphicAnchor"/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</w:tr>
    </w:tbl>
    <w:p w14:paraId="2B68E517" w14:textId="4AFC7618" w:rsidR="00690EAC" w:rsidRDefault="00690EAC" w:rsidP="00994E27">
      <w:pPr>
        <w:pStyle w:val="GraphicAnchor"/>
        <w:rPr>
          <w:rFonts w:ascii="Book Antiqua" w:hAnsi="Book Antiqua"/>
          <w:sz w:val="32"/>
          <w:szCs w:val="32"/>
        </w:rPr>
      </w:pPr>
    </w:p>
    <w:p w14:paraId="524B50A2" w14:textId="0C355D41" w:rsidR="00363E5A" w:rsidRDefault="00363E5A" w:rsidP="00994E27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b/>
          <w:bCs/>
          <w:sz w:val="32"/>
          <w:szCs w:val="32"/>
          <w:u w:val="single"/>
        </w:rPr>
        <w:t>b.</w:t>
      </w:r>
      <w:r>
        <w:rPr>
          <w:rFonts w:ascii="Book Antiqua" w:hAnsi="Book Antiqua"/>
          <w:sz w:val="32"/>
          <w:szCs w:val="32"/>
        </w:rPr>
        <w:t xml:space="preserve"> </w:t>
      </w:r>
      <w:r w:rsidR="00362E9D">
        <w:rPr>
          <w:rFonts w:ascii="Book Antiqua" w:hAnsi="Book Antiqua"/>
          <w:sz w:val="32"/>
          <w:szCs w:val="32"/>
        </w:rPr>
        <w:t>Venn Diagram</w:t>
      </w:r>
    </w:p>
    <w:p w14:paraId="76475104" w14:textId="2E7DB383" w:rsidR="00E0507D" w:rsidRDefault="00190807" w:rsidP="00994E27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455B857" wp14:editId="3CDAB80A">
                <wp:simplePos x="0" y="0"/>
                <wp:positionH relativeFrom="column">
                  <wp:posOffset>4211320</wp:posOffset>
                </wp:positionH>
                <wp:positionV relativeFrom="paragraph">
                  <wp:posOffset>-71120</wp:posOffset>
                </wp:positionV>
                <wp:extent cx="320675" cy="386715"/>
                <wp:effectExtent l="57150" t="76200" r="79375" b="108585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20675" cy="38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2A3CD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328.75pt;margin-top:-8.4pt;width:30.9pt;height:36.1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">
                <v:imagedata r:id="rId12" o:title=""/>
              </v:shape>
            </w:pict>
          </mc:Fallback>
        </mc:AlternateContent>
      </w:r>
    </w:p>
    <w:p w14:paraId="63F7B679" w14:textId="2C6A36F1" w:rsidR="00E0507D" w:rsidRDefault="00190807" w:rsidP="00994E27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21983249" wp14:editId="653EC8D8">
                <wp:simplePos x="0" y="0"/>
                <wp:positionH relativeFrom="column">
                  <wp:posOffset>2772410</wp:posOffset>
                </wp:positionH>
                <wp:positionV relativeFrom="paragraph">
                  <wp:posOffset>-92075</wp:posOffset>
                </wp:positionV>
                <wp:extent cx="203040" cy="319680"/>
                <wp:effectExtent l="76200" t="76200" r="102235" b="9969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203040" cy="319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ED5A1A" id="Ink 20" o:spid="_x0000_s1026" type="#_x0000_t75" style="position:absolute;margin-left:215.5pt;margin-top:-10.1pt;width:21.7pt;height:30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">
                <v:imagedata r:id="rId14" o:title=""/>
              </v:shape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00565C" wp14:editId="635CF7AD">
                <wp:simplePos x="0" y="0"/>
                <wp:positionH relativeFrom="column">
                  <wp:posOffset>3390405</wp:posOffset>
                </wp:positionH>
                <wp:positionV relativeFrom="paragraph">
                  <wp:posOffset>205649</wp:posOffset>
                </wp:positionV>
                <wp:extent cx="1603169" cy="1484416"/>
                <wp:effectExtent l="0" t="0" r="16510" b="2095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3169" cy="1484416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9B083AC" id="Oval 5" o:spid="_x0000_s1026" style="position:absolute;margin-left:266.95pt;margin-top:16.2pt;width:126.25pt;height:116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" filled="f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</w:p>
    <w:p w14:paraId="3B7B6B63" w14:textId="4EC8B0F0" w:rsidR="00E0507D" w:rsidRDefault="00190807" w:rsidP="00994E27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0438C261" wp14:editId="2C02DB35">
                <wp:simplePos x="0" y="0"/>
                <wp:positionH relativeFrom="column">
                  <wp:posOffset>4007955</wp:posOffset>
                </wp:positionH>
                <wp:positionV relativeFrom="paragraph">
                  <wp:posOffset>178111</wp:posOffset>
                </wp:positionV>
                <wp:extent cx="411840" cy="360"/>
                <wp:effectExtent l="38100" t="38100" r="45720" b="3810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411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13C989" id="Ink 13" o:spid="_x0000_s1026" type="#_x0000_t75" style="position:absolute;margin-left:315.25pt;margin-top:13.65pt;width:33.15pt;height: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">
                <v:imagedata r:id="rId16" o:title=""/>
              </v:shape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6165A2D" wp14:editId="74AF3E9B">
                <wp:simplePos x="0" y="0"/>
                <wp:positionH relativeFrom="column">
                  <wp:posOffset>2499756</wp:posOffset>
                </wp:positionH>
                <wp:positionV relativeFrom="paragraph">
                  <wp:posOffset>24171</wp:posOffset>
                </wp:positionV>
                <wp:extent cx="1520041" cy="1448790"/>
                <wp:effectExtent l="0" t="0" r="23495" b="18415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0041" cy="144879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53F457" id="Oval 7" o:spid="_x0000_s1026" style="position:absolute;margin-left:196.85pt;margin-top:1.9pt;width:119.7pt;height:114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" filled="f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</w:p>
    <w:p w14:paraId="38BB13C2" w14:textId="12D8E87E" w:rsidR="00E0507D" w:rsidRDefault="00190807" w:rsidP="00994E27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65BF501" wp14:editId="64835FEB">
                <wp:simplePos x="0" y="0"/>
                <wp:positionH relativeFrom="column">
                  <wp:posOffset>4138275</wp:posOffset>
                </wp:positionH>
                <wp:positionV relativeFrom="paragraph">
                  <wp:posOffset>163616</wp:posOffset>
                </wp:positionV>
                <wp:extent cx="525600" cy="23400"/>
                <wp:effectExtent l="38100" t="38100" r="46355" b="3429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525600" cy="2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DED0D2" id="Ink 14" o:spid="_x0000_s1026" type="#_x0000_t75" style="position:absolute;margin-left:325.5pt;margin-top:12.55pt;width:42.1pt;height:2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">
                <v:imagedata r:id="rId18" o:title=""/>
              </v:shape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ACCC46F" wp14:editId="55EFF38E">
                <wp:simplePos x="0" y="0"/>
                <wp:positionH relativeFrom="column">
                  <wp:posOffset>2748675</wp:posOffset>
                </wp:positionH>
                <wp:positionV relativeFrom="paragraph">
                  <wp:posOffset>69656</wp:posOffset>
                </wp:positionV>
                <wp:extent cx="485640" cy="141840"/>
                <wp:effectExtent l="38100" t="38100" r="48260" b="4889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85640" cy="141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D027DB" id="Ink 9" o:spid="_x0000_s1026" type="#_x0000_t75" style="position:absolute;margin-left:216.1pt;margin-top:5.15pt;width:38.95pt;height:11.8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">
                <v:imagedata r:id="rId20" o:title=""/>
              </v:shape>
            </w:pict>
          </mc:Fallback>
        </mc:AlternateContent>
      </w:r>
    </w:p>
    <w:p w14:paraId="03E36307" w14:textId="69819475" w:rsidR="00E0507D" w:rsidRDefault="00190807" w:rsidP="00994E27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B293448" wp14:editId="73367F2C">
                <wp:simplePos x="0" y="0"/>
                <wp:positionH relativeFrom="column">
                  <wp:posOffset>4162035</wp:posOffset>
                </wp:positionH>
                <wp:positionV relativeFrom="paragraph">
                  <wp:posOffset>207886</wp:posOffset>
                </wp:positionV>
                <wp:extent cx="445320" cy="360"/>
                <wp:effectExtent l="38100" t="38100" r="31115" b="38100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45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7D1BF" id="Ink 15" o:spid="_x0000_s1026" type="#_x0000_t75" style="position:absolute;margin-left:327.35pt;margin-top:16pt;width:35.75pt;height: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">
                <v:imagedata r:id="rId22" o:title=""/>
              </v:shape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E553A3B" wp14:editId="3D0EABD2">
                <wp:simplePos x="0" y="0"/>
                <wp:positionH relativeFrom="column">
                  <wp:posOffset>2687835</wp:posOffset>
                </wp:positionH>
                <wp:positionV relativeFrom="paragraph">
                  <wp:posOffset>107446</wp:posOffset>
                </wp:positionV>
                <wp:extent cx="537120" cy="112320"/>
                <wp:effectExtent l="38100" t="38100" r="34925" b="4064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537120" cy="11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DF0657" id="Ink 10" o:spid="_x0000_s1026" type="#_x0000_t75" style="position:absolute;margin-left:211.3pt;margin-top:8.1pt;width:43pt;height:9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">
                <v:imagedata r:id="rId24" o:title=""/>
              </v:shape>
            </w:pict>
          </mc:Fallback>
        </mc:AlternateContent>
      </w:r>
    </w:p>
    <w:p w14:paraId="46093705" w14:textId="4ACDC383" w:rsidR="00E0507D" w:rsidRDefault="00190807" w:rsidP="00994E27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2D26815" wp14:editId="2D8CBDE3">
                <wp:simplePos x="0" y="0"/>
                <wp:positionH relativeFrom="column">
                  <wp:posOffset>4197675</wp:posOffset>
                </wp:positionH>
                <wp:positionV relativeFrom="paragraph">
                  <wp:posOffset>98076</wp:posOffset>
                </wp:positionV>
                <wp:extent cx="489960" cy="95760"/>
                <wp:effectExtent l="38100" t="38100" r="43815" b="3810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489960" cy="9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51B70A" id="Ink 16" o:spid="_x0000_s1026" type="#_x0000_t75" style="position:absolute;margin-left:330.2pt;margin-top:7.35pt;width:39.3pt;height:8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">
                <v:imagedata r:id="rId26" o:title=""/>
              </v:shape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35D1EB0" wp14:editId="31F590BC">
                <wp:simplePos x="0" y="0"/>
                <wp:positionH relativeFrom="column">
                  <wp:posOffset>2820315</wp:posOffset>
                </wp:positionH>
                <wp:positionV relativeFrom="paragraph">
                  <wp:posOffset>161076</wp:posOffset>
                </wp:positionV>
                <wp:extent cx="496080" cy="57240"/>
                <wp:effectExtent l="38100" t="38100" r="37465" b="3810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96080" cy="57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75740C" id="Ink 11" o:spid="_x0000_s1026" type="#_x0000_t75" style="position:absolute;margin-left:221.7pt;margin-top:12.35pt;width:39.75pt;height:5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">
                <v:imagedata r:id="rId28" o:title=""/>
              </v:shape>
            </w:pict>
          </mc:Fallback>
        </mc:AlternateContent>
      </w:r>
    </w:p>
    <w:p w14:paraId="4889B85B" w14:textId="19820209" w:rsidR="00E0507D" w:rsidRDefault="00190807" w:rsidP="00994E27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B94C7F2" wp14:editId="1A2EDF8A">
                <wp:simplePos x="0" y="0"/>
                <wp:positionH relativeFrom="column">
                  <wp:posOffset>4043235</wp:posOffset>
                </wp:positionH>
                <wp:positionV relativeFrom="paragraph">
                  <wp:posOffset>128581</wp:posOffset>
                </wp:positionV>
                <wp:extent cx="603720" cy="85680"/>
                <wp:effectExtent l="38100" t="38100" r="44450" b="4826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603720" cy="85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DB614" id="Ink 17" o:spid="_x0000_s1026" type="#_x0000_t75" style="position:absolute;margin-left:318pt;margin-top:9.75pt;width:48.25pt;height:7.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">
                <v:imagedata r:id="rId30" o:title=""/>
              </v:shape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2AF25EC" wp14:editId="518A6476">
                <wp:simplePos x="0" y="0"/>
                <wp:positionH relativeFrom="column">
                  <wp:posOffset>2962515</wp:posOffset>
                </wp:positionH>
                <wp:positionV relativeFrom="paragraph">
                  <wp:posOffset>142621</wp:posOffset>
                </wp:positionV>
                <wp:extent cx="393840" cy="47880"/>
                <wp:effectExtent l="38100" t="38100" r="44450" b="4762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93840" cy="47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5E17D6" id="Ink 12" o:spid="_x0000_s1026" type="#_x0000_t75" style="position:absolute;margin-left:232.9pt;margin-top:10.9pt;width:31.7pt;height:4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">
                <v:imagedata r:id="rId32" o:title=""/>
              </v:shape>
            </w:pict>
          </mc:Fallback>
        </mc:AlternateContent>
      </w:r>
    </w:p>
    <w:p w14:paraId="4D74731A" w14:textId="3617A37E" w:rsidR="00E0507D" w:rsidRDefault="00190807" w:rsidP="00994E27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3B38D14A" wp14:editId="7199C864">
                <wp:simplePos x="0" y="0"/>
                <wp:positionH relativeFrom="column">
                  <wp:posOffset>3313430</wp:posOffset>
                </wp:positionH>
                <wp:positionV relativeFrom="paragraph">
                  <wp:posOffset>304800</wp:posOffset>
                </wp:positionV>
                <wp:extent cx="1387670" cy="590040"/>
                <wp:effectExtent l="76200" t="76200" r="98425" b="95885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387670" cy="59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BE816" id="Ink 33" o:spid="_x0000_s1026" type="#_x0000_t75" style="position:absolute;margin-left:258.05pt;margin-top:21.15pt;width:114.9pt;height:52.1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">
                <v:imagedata r:id="rId34" o:title=""/>
              </v:shape>
            </w:pict>
          </mc:Fallback>
        </mc:AlternateContent>
      </w:r>
    </w:p>
    <w:p w14:paraId="43E7E7F9" w14:textId="32BB1513" w:rsidR="00190807" w:rsidRPr="00190807" w:rsidRDefault="00190807" w:rsidP="00190807"/>
    <w:p w14:paraId="4E2436AB" w14:textId="5E5223DF" w:rsidR="00190807" w:rsidRPr="00190807" w:rsidRDefault="00190807" w:rsidP="00190807"/>
    <w:p w14:paraId="1037157B" w14:textId="2C3FBFA4" w:rsidR="00190807" w:rsidRPr="00190807" w:rsidRDefault="00190807" w:rsidP="00190807"/>
    <w:p w14:paraId="24A7B3A6" w14:textId="50A39C34" w:rsidR="00190807" w:rsidRPr="00190807" w:rsidRDefault="00190807" w:rsidP="00190807"/>
    <w:p w14:paraId="2FAC59DF" w14:textId="020097D5" w:rsidR="00190807" w:rsidRPr="00190807" w:rsidRDefault="00190807" w:rsidP="00190807"/>
    <w:p w14:paraId="6BCD755B" w14:textId="441C1FFE" w:rsidR="00190807" w:rsidRPr="00190807" w:rsidRDefault="00190807" w:rsidP="00190807"/>
    <w:p w14:paraId="06042E77" w14:textId="697740E0" w:rsidR="00190807" w:rsidRPr="00190807" w:rsidRDefault="00190807" w:rsidP="00190807"/>
    <w:p w14:paraId="03C89286" w14:textId="474A854F" w:rsidR="00190807" w:rsidRDefault="00717A34" w:rsidP="0019080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b/>
          <w:bCs/>
          <w:sz w:val="32"/>
          <w:szCs w:val="32"/>
          <w:u w:val="single"/>
        </w:rPr>
        <w:t>c.</w:t>
      </w:r>
      <w:r>
        <w:rPr>
          <w:rFonts w:ascii="Book Antiqua" w:hAnsi="Book Antiqua"/>
          <w:sz w:val="32"/>
          <w:szCs w:val="32"/>
        </w:rPr>
        <w:t xml:space="preserve"> Let A = {1,2,3,4} and B = {3,4,5,6}</w:t>
      </w:r>
      <w:r w:rsidR="001169FE">
        <w:rPr>
          <w:rFonts w:ascii="Book Antiqua" w:hAnsi="Book Antiqua"/>
          <w:sz w:val="32"/>
          <w:szCs w:val="32"/>
        </w:rPr>
        <w:t xml:space="preserve"> and C = {5,6,7,8}</w:t>
      </w:r>
    </w:p>
    <w:p w14:paraId="10E914A6" w14:textId="2704B224" w:rsidR="007E3025" w:rsidRDefault="007E3025" w:rsidP="00190807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ab/>
      </w:r>
      <w:r w:rsidR="005B117D">
        <w:rPr>
          <w:rFonts w:ascii="Book Antiqua" w:eastAsiaTheme="minorEastAsia" w:hAnsi="Book Antiqua"/>
          <w:sz w:val="32"/>
          <w:szCs w:val="32"/>
        </w:rPr>
        <w:t xml:space="preserve">B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 w:rsidR="005B117D">
        <w:rPr>
          <w:rFonts w:ascii="Book Antiqua" w:eastAsiaTheme="minorEastAsia" w:hAnsi="Book Antiqua"/>
          <w:sz w:val="32"/>
          <w:szCs w:val="32"/>
        </w:rPr>
        <w:t xml:space="preserve"> C = {3,4,7,8}</w:t>
      </w:r>
    </w:p>
    <w:p w14:paraId="7A32E4F1" w14:textId="042DF542" w:rsidR="003F5F31" w:rsidRDefault="003F5F31" w:rsidP="00190807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eastAsiaTheme="minorEastAsia" w:hAnsi="Book Antiqua"/>
          <w:sz w:val="32"/>
          <w:szCs w:val="32"/>
        </w:rPr>
        <w:tab/>
        <w:t xml:space="preserve">(A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B)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>
        <w:rPr>
          <w:rFonts w:ascii="Book Antiqua" w:eastAsiaTheme="minorEastAsia" w:hAnsi="Book Antiqua"/>
          <w:sz w:val="32"/>
          <w:szCs w:val="32"/>
        </w:rPr>
        <w:t xml:space="preserve"> C = {1,2,7,8}</w:t>
      </w:r>
    </w:p>
    <w:p w14:paraId="7226A1F7" w14:textId="4F207B63" w:rsidR="00E83CC7" w:rsidRDefault="00E83CC7" w:rsidP="00190807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</w:p>
    <w:p w14:paraId="72837F7C" w14:textId="03886130" w:rsidR="00E83CC7" w:rsidRDefault="00E83CC7" w:rsidP="00E83CC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b/>
          <w:bCs/>
          <w:sz w:val="32"/>
          <w:szCs w:val="32"/>
          <w:u w:val="single"/>
        </w:rPr>
        <w:t>d.</w:t>
      </w:r>
      <w:r>
        <w:rPr>
          <w:rFonts w:ascii="Book Antiqua" w:hAnsi="Book Antiqua"/>
          <w:sz w:val="32"/>
          <w:szCs w:val="32"/>
        </w:rPr>
        <w:t xml:space="preserve"> Let A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</w:t>
      </w:r>
      <w:r>
        <w:rPr>
          <w:rFonts w:ascii="Book Antiqua" w:hAnsi="Book Antiqua"/>
          <w:sz w:val="32"/>
          <w:szCs w:val="32"/>
        </w:rPr>
        <w:t xml:space="preserve"> = (A </w:t>
      </w:r>
      <m:oMath>
        <m:r>
          <w:rPr>
            <w:rFonts w:ascii="Cambria Math" w:hAnsi="Cambria Math"/>
            <w:sz w:val="32"/>
            <w:szCs w:val="32"/>
          </w:rPr>
          <m:t>∪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B) – (A </w:t>
      </w:r>
      <m:oMath>
        <m:r>
          <w:rPr>
            <w:rFonts w:ascii="Cambria Math" w:eastAsiaTheme="minorEastAsia" w:hAnsi="Cambria Math"/>
            <w:sz w:val="32"/>
            <w:szCs w:val="32"/>
          </w:rPr>
          <m:t>∩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B)</w:t>
      </w:r>
    </w:p>
    <w:p w14:paraId="63EBC9CA" w14:textId="43219972" w:rsidR="00E83CC7" w:rsidRDefault="00E83CC7" w:rsidP="00A7592F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ab/>
      </w:r>
      <w:r w:rsidR="00A7592F">
        <w:rPr>
          <w:rFonts w:ascii="Book Antiqua" w:eastAsiaTheme="minorEastAsia" w:hAnsi="Book Antiqua"/>
          <w:sz w:val="32"/>
          <w:szCs w:val="32"/>
        </w:rPr>
        <w:t xml:space="preserve">By </w:t>
      </w:r>
      <w:r w:rsidR="005F38D6">
        <w:rPr>
          <w:rFonts w:ascii="Book Antiqua" w:eastAsiaTheme="minorEastAsia" w:hAnsi="Book Antiqua"/>
          <w:sz w:val="32"/>
          <w:szCs w:val="32"/>
        </w:rPr>
        <w:t>definition,</w:t>
      </w:r>
    </w:p>
    <w:p w14:paraId="7B087C4F" w14:textId="43E48571" w:rsidR="005F38D6" w:rsidRDefault="005F38D6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eastAsiaTheme="minorEastAsia" w:hAnsi="Book Antiqua"/>
          <w:sz w:val="32"/>
          <w:szCs w:val="32"/>
        </w:rPr>
        <w:tab/>
      </w:r>
      <w:r w:rsidR="004D4CB7">
        <w:rPr>
          <w:rFonts w:ascii="Book Antiqua" w:hAnsi="Book Antiqua"/>
          <w:sz w:val="32"/>
          <w:szCs w:val="32"/>
        </w:rPr>
        <w:t>A</w:t>
      </w:r>
      <w:r w:rsidR="004D4CB7"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 w:rsidR="004D4CB7">
        <w:rPr>
          <w:rFonts w:ascii="Book Antiqua" w:eastAsiaTheme="minorEastAsia" w:hAnsi="Book Antiqua"/>
          <w:sz w:val="32"/>
          <w:szCs w:val="32"/>
        </w:rPr>
        <w:t xml:space="preserve"> B</w:t>
      </w:r>
      <w:r w:rsidR="004D4CB7">
        <w:rPr>
          <w:rFonts w:ascii="Book Antiqua" w:hAnsi="Book Antiqua"/>
          <w:sz w:val="32"/>
          <w:szCs w:val="32"/>
        </w:rPr>
        <w:t xml:space="preserve"> = {x|</w:t>
      </w:r>
      <w:r w:rsidR="00ED7972">
        <w:rPr>
          <w:rFonts w:ascii="Book Antiqua" w:hAnsi="Book Antiqua"/>
          <w:sz w:val="32"/>
          <w:szCs w:val="32"/>
        </w:rPr>
        <w:t>(</w:t>
      </w:r>
      <w:r w:rsidR="004D4CB7">
        <w:rPr>
          <w:rFonts w:ascii="Book Antiqua" w:hAnsi="Book Antiqua"/>
          <w:sz w:val="32"/>
          <w:szCs w:val="32"/>
        </w:rPr>
        <w:t>x</w:t>
      </w:r>
      <w:r w:rsidR="004D4CB7"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 w:rsidR="004D4CB7">
        <w:rPr>
          <w:rFonts w:ascii="Book Antiqua" w:eastAsiaTheme="minorEastAsia" w:hAnsi="Book Antiqua"/>
          <w:sz w:val="32"/>
          <w:szCs w:val="32"/>
        </w:rPr>
        <w:t xml:space="preserve"> A v x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 w:rsidR="004D4CB7">
        <w:rPr>
          <w:rFonts w:ascii="Book Antiqua" w:eastAsiaTheme="minorEastAsia" w:hAnsi="Book Antiqua"/>
          <w:sz w:val="32"/>
          <w:szCs w:val="32"/>
        </w:rPr>
        <w:t xml:space="preserve"> B</w:t>
      </w:r>
      <w:r w:rsidR="00ED7972">
        <w:rPr>
          <w:rFonts w:ascii="Book Antiqua" w:hAnsi="Book Antiqua"/>
          <w:sz w:val="32"/>
          <w:szCs w:val="32"/>
        </w:rPr>
        <w:t>) A</w:t>
      </w:r>
      <m:oMath>
        <m:r>
          <w:rPr>
            <w:rFonts w:ascii="Cambria Math" w:hAnsi="Cambria Math"/>
            <w:sz w:val="32"/>
            <w:szCs w:val="32"/>
          </w:rPr>
          <m:t>¬</m:t>
        </m:r>
      </m:oMath>
      <w:r w:rsidR="00ED7972">
        <w:rPr>
          <w:rFonts w:ascii="Book Antiqua" w:eastAsiaTheme="minorEastAsia" w:hAnsi="Book Antiqua"/>
          <w:sz w:val="32"/>
          <w:szCs w:val="32"/>
        </w:rPr>
        <w:t xml:space="preserve"> </w:t>
      </w:r>
      <w:r w:rsidR="00ED7972">
        <w:rPr>
          <w:rFonts w:ascii="Book Antiqua" w:hAnsi="Book Antiqua"/>
          <w:sz w:val="32"/>
          <w:szCs w:val="32"/>
        </w:rPr>
        <w:t>(x</w:t>
      </w:r>
      <w:r w:rsidR="00ED7972"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 w:rsidR="00ED7972">
        <w:rPr>
          <w:rFonts w:ascii="Book Antiqua" w:eastAsiaTheme="minorEastAsia" w:hAnsi="Book Antiqua"/>
          <w:sz w:val="32"/>
          <w:szCs w:val="32"/>
        </w:rPr>
        <w:t xml:space="preserve"> A n x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 w:rsidR="00ED7972">
        <w:rPr>
          <w:rFonts w:ascii="Book Antiqua" w:eastAsiaTheme="minorEastAsia" w:hAnsi="Book Antiqua"/>
          <w:sz w:val="32"/>
          <w:szCs w:val="32"/>
        </w:rPr>
        <w:t xml:space="preserve"> B</w:t>
      </w:r>
      <w:r w:rsidR="00ED7972">
        <w:rPr>
          <w:rFonts w:ascii="Book Antiqua" w:hAnsi="Book Antiqua"/>
          <w:sz w:val="32"/>
          <w:szCs w:val="32"/>
        </w:rPr>
        <w:t>})}</w:t>
      </w:r>
    </w:p>
    <w:p w14:paraId="30E0079C" w14:textId="56C556E0" w:rsidR="00CF7AC6" w:rsidRDefault="00CF7AC6" w:rsidP="00A7592F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ab/>
      </w:r>
      <w:r>
        <w:rPr>
          <w:rFonts w:ascii="Book Antiqua" w:hAnsi="Book Antiqua"/>
          <w:sz w:val="32"/>
          <w:szCs w:val="32"/>
        </w:rPr>
        <w:tab/>
        <w:t>= {(A u B) A</w:t>
      </w:r>
      <m:oMath>
        <m:r>
          <w:rPr>
            <w:rFonts w:ascii="Cambria Math" w:hAnsi="Cambria Math"/>
            <w:sz w:val="32"/>
            <w:szCs w:val="32"/>
          </w:rPr>
          <m:t>¬</m:t>
        </m:r>
      </m:oMath>
      <w:r>
        <w:rPr>
          <w:rFonts w:ascii="Book Antiqua" w:eastAsiaTheme="minorEastAsia" w:hAnsi="Book Antiqua"/>
          <w:sz w:val="32"/>
          <w:szCs w:val="32"/>
        </w:rPr>
        <w:t xml:space="preserve"> (A n B)}</w:t>
      </w:r>
      <w:r w:rsidR="006D0B91">
        <w:rPr>
          <w:rFonts w:ascii="Book Antiqua" w:eastAsiaTheme="minorEastAsia" w:hAnsi="Book Antiqua"/>
          <w:sz w:val="32"/>
          <w:szCs w:val="32"/>
        </w:rPr>
        <w:t xml:space="preserve">   </w:t>
      </w:r>
      <w:r w:rsidR="006D0B91" w:rsidRPr="006D0B91">
        <w:rPr>
          <w:rFonts w:ascii="Book Antiqua" w:eastAsiaTheme="minorEastAsia" w:hAnsi="Book Antiqua"/>
          <w:sz w:val="32"/>
          <w:szCs w:val="32"/>
        </w:rPr>
        <w:sym w:font="Wingdings" w:char="F0E0"/>
      </w:r>
      <w:r w:rsidR="006D0B91">
        <w:rPr>
          <w:rFonts w:ascii="Book Antiqua" w:eastAsiaTheme="minorEastAsia" w:hAnsi="Book Antiqua"/>
          <w:sz w:val="32"/>
          <w:szCs w:val="32"/>
        </w:rPr>
        <w:t xml:space="preserve"> Answer</w:t>
      </w:r>
    </w:p>
    <w:p w14:paraId="6BA2A41E" w14:textId="77777777" w:rsidR="001439DC" w:rsidRDefault="001439DC" w:rsidP="00A7592F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</w:p>
    <w:p w14:paraId="18BE4592" w14:textId="443223DF" w:rsidR="007359DC" w:rsidRDefault="007359DC" w:rsidP="007359DC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b/>
          <w:bCs/>
          <w:sz w:val="32"/>
          <w:szCs w:val="32"/>
          <w:u w:val="single"/>
        </w:rPr>
        <w:t>e.</w:t>
      </w:r>
      <w:r>
        <w:rPr>
          <w:rFonts w:ascii="Book Antiqua" w:hAnsi="Book Antiqua"/>
          <w:sz w:val="32"/>
          <w:szCs w:val="32"/>
        </w:rPr>
        <w:t xml:space="preserve"> Let A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</w:t>
      </w:r>
      <w:r>
        <w:rPr>
          <w:rFonts w:ascii="Book Antiqua" w:hAnsi="Book Antiqua"/>
          <w:sz w:val="32"/>
          <w:szCs w:val="32"/>
        </w:rPr>
        <w:t xml:space="preserve"> = (A -</w:t>
      </w:r>
      <w:r>
        <w:rPr>
          <w:rFonts w:ascii="Book Antiqua" w:eastAsiaTheme="minorEastAsia" w:hAnsi="Book Antiqua"/>
          <w:sz w:val="32"/>
          <w:szCs w:val="32"/>
        </w:rPr>
        <w:t xml:space="preserve"> B) </w:t>
      </w:r>
      <m:oMath>
        <m:r>
          <w:rPr>
            <w:rFonts w:ascii="Cambria Math" w:hAnsi="Cambria Math"/>
            <w:sz w:val="32"/>
            <w:szCs w:val="32"/>
          </w:rPr>
          <m:t>∪</m:t>
        </m:r>
      </m:oMath>
      <w:r>
        <w:rPr>
          <w:rFonts w:ascii="Book Antiqua" w:eastAsiaTheme="minorEastAsia" w:hAnsi="Book Antiqua"/>
          <w:sz w:val="32"/>
          <w:szCs w:val="32"/>
        </w:rPr>
        <w:t xml:space="preserve"> (B - A)</w:t>
      </w:r>
    </w:p>
    <w:p w14:paraId="567FAE35" w14:textId="586BAD2F" w:rsidR="007359DC" w:rsidRDefault="007359DC" w:rsidP="007359DC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ab/>
      </w:r>
      <w:r w:rsidR="005D719E">
        <w:rPr>
          <w:rFonts w:ascii="Book Antiqua" w:eastAsiaTheme="minorEastAsia" w:hAnsi="Book Antiqua"/>
          <w:sz w:val="32"/>
          <w:szCs w:val="32"/>
        </w:rPr>
        <w:t>We know that</w:t>
      </w:r>
      <w:r>
        <w:rPr>
          <w:rFonts w:ascii="Book Antiqua" w:eastAsiaTheme="minorEastAsia" w:hAnsi="Book Antiqua"/>
          <w:sz w:val="32"/>
          <w:szCs w:val="32"/>
        </w:rPr>
        <w:t>,</w:t>
      </w:r>
    </w:p>
    <w:p w14:paraId="7B4AFB9F" w14:textId="224913C2" w:rsidR="007359DC" w:rsidRDefault="007359DC" w:rsidP="007359DC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eastAsiaTheme="minorEastAsia" w:hAnsi="Book Antiqua"/>
          <w:sz w:val="32"/>
          <w:szCs w:val="32"/>
        </w:rPr>
        <w:tab/>
      </w:r>
      <w:r>
        <w:rPr>
          <w:rFonts w:ascii="Book Antiqua" w:hAnsi="Book Antiqua"/>
          <w:sz w:val="32"/>
          <w:szCs w:val="32"/>
        </w:rPr>
        <w:t>A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</w:t>
      </w:r>
      <w:r>
        <w:rPr>
          <w:rFonts w:ascii="Book Antiqua" w:hAnsi="Book Antiqua"/>
          <w:sz w:val="32"/>
          <w:szCs w:val="32"/>
        </w:rPr>
        <w:t xml:space="preserve"> = {x|(x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>
        <w:rPr>
          <w:rFonts w:ascii="Book Antiqua" w:eastAsiaTheme="minorEastAsia" w:hAnsi="Book Antiqua"/>
          <w:sz w:val="32"/>
          <w:szCs w:val="32"/>
        </w:rPr>
        <w:t xml:space="preserve"> A v x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</w:t>
      </w:r>
      <w:r>
        <w:rPr>
          <w:rFonts w:ascii="Book Antiqua" w:hAnsi="Book Antiqua"/>
          <w:sz w:val="32"/>
          <w:szCs w:val="32"/>
        </w:rPr>
        <w:t>) A</w:t>
      </w:r>
      <m:oMath>
        <m:r>
          <w:rPr>
            <w:rFonts w:ascii="Cambria Math" w:hAnsi="Cambria Math"/>
            <w:sz w:val="32"/>
            <w:szCs w:val="32"/>
          </w:rPr>
          <m:t>¬</m:t>
        </m:r>
      </m:oMath>
      <w:r>
        <w:rPr>
          <w:rFonts w:ascii="Book Antiqua" w:eastAsiaTheme="minorEastAsia" w:hAnsi="Book Antiqua"/>
          <w:sz w:val="32"/>
          <w:szCs w:val="32"/>
        </w:rPr>
        <w:t xml:space="preserve"> </w:t>
      </w:r>
      <w:r>
        <w:rPr>
          <w:rFonts w:ascii="Book Antiqua" w:hAnsi="Book Antiqua"/>
          <w:sz w:val="32"/>
          <w:szCs w:val="32"/>
        </w:rPr>
        <w:t>(x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>
        <w:rPr>
          <w:rFonts w:ascii="Book Antiqua" w:eastAsiaTheme="minorEastAsia" w:hAnsi="Book Antiqua"/>
          <w:sz w:val="32"/>
          <w:szCs w:val="32"/>
        </w:rPr>
        <w:t xml:space="preserve"> A n x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</w:t>
      </w:r>
      <w:r>
        <w:rPr>
          <w:rFonts w:ascii="Book Antiqua" w:hAnsi="Book Antiqua"/>
          <w:sz w:val="32"/>
          <w:szCs w:val="32"/>
        </w:rPr>
        <w:t>})}</w:t>
      </w:r>
    </w:p>
    <w:p w14:paraId="6887BA4A" w14:textId="799CBE45" w:rsidR="00143635" w:rsidRDefault="00143635" w:rsidP="007359DC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ab/>
        <w:t>= {(x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>
        <w:rPr>
          <w:rFonts w:ascii="Book Antiqua" w:eastAsiaTheme="minorEastAsia" w:hAnsi="Book Antiqua"/>
          <w:sz w:val="32"/>
          <w:szCs w:val="32"/>
        </w:rPr>
        <w:t xml:space="preserve"> A </w:t>
      </w:r>
      <m:oMath>
        <m:r>
          <w:rPr>
            <w:rFonts w:ascii="Cambria Math" w:eastAsiaTheme="minorEastAsia" w:hAnsi="Cambria Math"/>
            <w:sz w:val="32"/>
            <w:szCs w:val="32"/>
          </w:rPr>
          <m:t>∧</m:t>
        </m:r>
      </m:oMath>
      <w:r>
        <w:rPr>
          <w:rFonts w:ascii="Book Antiqua" w:eastAsiaTheme="minorEastAsia" w:hAnsi="Book Antiqua"/>
          <w:sz w:val="32"/>
          <w:szCs w:val="32"/>
        </w:rPr>
        <w:t xml:space="preserve">- x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</w:t>
      </w:r>
      <w:r>
        <w:rPr>
          <w:rFonts w:ascii="Book Antiqua" w:hAnsi="Book Antiqua"/>
          <w:sz w:val="32"/>
          <w:szCs w:val="32"/>
        </w:rPr>
        <w:t>) U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w:r>
        <w:rPr>
          <w:rFonts w:ascii="Book Antiqua" w:hAnsi="Book Antiqua"/>
          <w:sz w:val="32"/>
          <w:szCs w:val="32"/>
        </w:rPr>
        <w:t>(x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 n x </w:t>
      </w:r>
      <m:oMath>
        <m:r>
          <w:rPr>
            <w:rFonts w:ascii="Cambria Math" w:hAnsi="Cambria Math"/>
            <w:sz w:val="32"/>
            <w:szCs w:val="32"/>
          </w:rPr>
          <m:t>∈</m:t>
        </m:r>
      </m:oMath>
      <w:r>
        <w:rPr>
          <w:rFonts w:ascii="Book Antiqua" w:eastAsiaTheme="minorEastAsia" w:hAnsi="Book Antiqua"/>
          <w:sz w:val="32"/>
          <w:szCs w:val="32"/>
        </w:rPr>
        <w:t xml:space="preserve"> A</w:t>
      </w:r>
      <w:r>
        <w:rPr>
          <w:rFonts w:ascii="Book Antiqua" w:hAnsi="Book Antiqua"/>
          <w:sz w:val="32"/>
          <w:szCs w:val="32"/>
        </w:rPr>
        <w:t>})}</w:t>
      </w:r>
    </w:p>
    <w:p w14:paraId="06A3F0D6" w14:textId="411E3559" w:rsidR="007359DC" w:rsidRDefault="007359DC" w:rsidP="007359DC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ab/>
      </w:r>
      <w:r>
        <w:rPr>
          <w:rFonts w:ascii="Book Antiqua" w:hAnsi="Book Antiqua"/>
          <w:sz w:val="32"/>
          <w:szCs w:val="32"/>
        </w:rPr>
        <w:tab/>
      </w:r>
      <w:r w:rsidR="00143635">
        <w:rPr>
          <w:rFonts w:ascii="Book Antiqua" w:hAnsi="Book Antiqua"/>
          <w:sz w:val="32"/>
          <w:szCs w:val="32"/>
        </w:rPr>
        <w:t>= (A -</w:t>
      </w:r>
      <w:r w:rsidR="00143635">
        <w:rPr>
          <w:rFonts w:ascii="Book Antiqua" w:eastAsiaTheme="minorEastAsia" w:hAnsi="Book Antiqua"/>
          <w:sz w:val="32"/>
          <w:szCs w:val="32"/>
        </w:rPr>
        <w:t xml:space="preserve"> B) </w:t>
      </w:r>
      <m:oMath>
        <m:r>
          <w:rPr>
            <w:rFonts w:ascii="Cambria Math" w:hAnsi="Cambria Math"/>
            <w:sz w:val="32"/>
            <w:szCs w:val="32"/>
          </w:rPr>
          <m:t>∪</m:t>
        </m:r>
      </m:oMath>
      <w:r w:rsidR="00143635">
        <w:rPr>
          <w:rFonts w:ascii="Book Antiqua" w:eastAsiaTheme="minorEastAsia" w:hAnsi="Book Antiqua"/>
          <w:sz w:val="32"/>
          <w:szCs w:val="32"/>
        </w:rPr>
        <w:t xml:space="preserve"> (B - A)</w:t>
      </w:r>
      <w:r>
        <w:rPr>
          <w:rFonts w:ascii="Book Antiqua" w:eastAsiaTheme="minorEastAsia" w:hAnsi="Book Antiqua"/>
          <w:sz w:val="32"/>
          <w:szCs w:val="32"/>
        </w:rPr>
        <w:t xml:space="preserve">)}   </w:t>
      </w:r>
      <w:r w:rsidRPr="006D0B91">
        <w:rPr>
          <w:rFonts w:ascii="Book Antiqua" w:eastAsiaTheme="minorEastAsia" w:hAnsi="Book Antiqua"/>
          <w:sz w:val="32"/>
          <w:szCs w:val="32"/>
        </w:rPr>
        <w:sym w:font="Wingdings" w:char="F0E0"/>
      </w:r>
      <w:r>
        <w:rPr>
          <w:rFonts w:ascii="Book Antiqua" w:eastAsiaTheme="minorEastAsia" w:hAnsi="Book Antiqua"/>
          <w:sz w:val="32"/>
          <w:szCs w:val="32"/>
        </w:rPr>
        <w:t xml:space="preserve"> Answer</w:t>
      </w:r>
    </w:p>
    <w:p w14:paraId="3EF162C9" w14:textId="4D678F7C" w:rsidR="00061744" w:rsidRDefault="00061744" w:rsidP="007359DC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</w:p>
    <w:p w14:paraId="18F8796B" w14:textId="77777777" w:rsidR="00061744" w:rsidRPr="00717A34" w:rsidRDefault="00061744" w:rsidP="007359DC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3D33DCB4" w14:textId="13BCE680" w:rsidR="00061744" w:rsidRPr="00FE4934" w:rsidRDefault="00061744" w:rsidP="00061744">
      <w:pPr>
        <w:pStyle w:val="GraphicAnchor"/>
        <w:jc w:val="center"/>
        <w:rPr>
          <w:rFonts w:ascii="Book Antiqua" w:hAnsi="Book Antiqua"/>
          <w:sz w:val="36"/>
          <w:szCs w:val="36"/>
          <w:u w:val="single"/>
        </w:rPr>
      </w:pPr>
      <w:r w:rsidRPr="00FE4934">
        <w:rPr>
          <w:rFonts w:ascii="Book Antiqua" w:hAnsi="Book Antiqua"/>
          <w:sz w:val="36"/>
          <w:szCs w:val="36"/>
          <w:u w:val="single"/>
        </w:rPr>
        <w:t>(B)</w:t>
      </w:r>
    </w:p>
    <w:p w14:paraId="50E3810F" w14:textId="48C131E0" w:rsidR="00D22587" w:rsidRDefault="00D22587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0CA6197F" w14:textId="71DE87B3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A5506FE" wp14:editId="6B74EA6C">
                <wp:simplePos x="0" y="0"/>
                <wp:positionH relativeFrom="column">
                  <wp:posOffset>2129155</wp:posOffset>
                </wp:positionH>
                <wp:positionV relativeFrom="paragraph">
                  <wp:posOffset>14605</wp:posOffset>
                </wp:positionV>
                <wp:extent cx="2077720" cy="1958975"/>
                <wp:effectExtent l="0" t="0" r="17780" b="22225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720" cy="195897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0E85288" id="Oval 50" o:spid="_x0000_s1026" style="position:absolute;margin-left:167.65pt;margin-top:1.15pt;width:163.6pt;height:154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" filled="f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</w:p>
    <w:p w14:paraId="5FB3BB12" w14:textId="3D4BC64C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31372474" wp14:editId="78C19373">
                <wp:simplePos x="0" y="0"/>
                <wp:positionH relativeFrom="column">
                  <wp:posOffset>2719705</wp:posOffset>
                </wp:positionH>
                <wp:positionV relativeFrom="paragraph">
                  <wp:posOffset>111125</wp:posOffset>
                </wp:positionV>
                <wp:extent cx="279850" cy="249100"/>
                <wp:effectExtent l="38100" t="38100" r="25400" b="55880"/>
                <wp:wrapNone/>
                <wp:docPr id="54" name="Ink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79850" cy="2491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59189" id="Ink 54" o:spid="_x0000_s1026" type="#_x0000_t75" style="position:absolute;margin-left:213.45pt;margin-top:8.05pt;width:23.5pt;height:2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">
                <v:imagedata r:id="rId36" o:title=""/>
              </v:shape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BFBEED6" wp14:editId="0FA483AA">
                <wp:simplePos x="0" y="0"/>
                <wp:positionH relativeFrom="column">
                  <wp:posOffset>3532909</wp:posOffset>
                </wp:positionH>
                <wp:positionV relativeFrom="paragraph">
                  <wp:posOffset>109500</wp:posOffset>
                </wp:positionV>
                <wp:extent cx="2078182" cy="1959429"/>
                <wp:effectExtent l="0" t="0" r="17780" b="22225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2" cy="1959429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E980772" id="Oval 48" o:spid="_x0000_s1026" style="position:absolute;margin-left:278.2pt;margin-top:8.6pt;width:163.65pt;height:154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" filled="f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</w:p>
    <w:p w14:paraId="2E0945A4" w14:textId="5A67998E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781EA3C2" w14:textId="74BA760F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1125C5BE" wp14:editId="1E9DB57B">
                <wp:simplePos x="0" y="0"/>
                <wp:positionH relativeFrom="column">
                  <wp:posOffset>3829685</wp:posOffset>
                </wp:positionH>
                <wp:positionV relativeFrom="paragraph">
                  <wp:posOffset>-27940</wp:posOffset>
                </wp:positionV>
                <wp:extent cx="191095" cy="192650"/>
                <wp:effectExtent l="38100" t="57150" r="57150" b="55245"/>
                <wp:wrapNone/>
                <wp:docPr id="86" name="Ink 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91095" cy="192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E30C5B" id="Ink 86" o:spid="_x0000_s1026" type="#_x0000_t75" style="position:absolute;margin-left:300.85pt;margin-top:-2.9pt;width:16.5pt;height:16.5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">
                <v:imagedata r:id="rId38" o:title=""/>
              </v:shape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751A2A6" wp14:editId="7D0F41EE">
                <wp:simplePos x="0" y="0"/>
                <wp:positionH relativeFrom="column">
                  <wp:posOffset>2541270</wp:posOffset>
                </wp:positionH>
                <wp:positionV relativeFrom="paragraph">
                  <wp:posOffset>89535</wp:posOffset>
                </wp:positionV>
                <wp:extent cx="276580" cy="179070"/>
                <wp:effectExtent l="57150" t="38100" r="47625" b="4953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276580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55B5C7" id="Ink 70" o:spid="_x0000_s1026" type="#_x0000_t75" style="position:absolute;margin-left:199.4pt;margin-top:6.35pt;width:23.2pt;height:15.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">
                <v:imagedata r:id="rId40" o:title=""/>
              </v:shape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77D1031" wp14:editId="27A5C1FD">
                <wp:simplePos x="0" y="0"/>
                <wp:positionH relativeFrom="column">
                  <wp:posOffset>2544874</wp:posOffset>
                </wp:positionH>
                <wp:positionV relativeFrom="paragraph">
                  <wp:posOffset>183672</wp:posOffset>
                </wp:positionV>
                <wp:extent cx="2078182" cy="1959429"/>
                <wp:effectExtent l="0" t="0" r="17780" b="22225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8182" cy="1959429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6209BA" id="Oval 49" o:spid="_x0000_s1026" style="position:absolute;margin-left:200.4pt;margin-top:14.45pt;width:163.65pt;height:154.3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" filled="f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</w:p>
    <w:p w14:paraId="42C8723C" w14:textId="07F720B9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5DC9FD35" wp14:editId="3469BE89">
                <wp:simplePos x="0" y="0"/>
                <wp:positionH relativeFrom="column">
                  <wp:posOffset>5111750</wp:posOffset>
                </wp:positionH>
                <wp:positionV relativeFrom="paragraph">
                  <wp:posOffset>-19685</wp:posOffset>
                </wp:positionV>
                <wp:extent cx="260985" cy="269875"/>
                <wp:effectExtent l="38100" t="57150" r="5715" b="53975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60985" cy="26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3D45D" id="Ink 61" o:spid="_x0000_s1026" type="#_x0000_t75" style="position:absolute;margin-left:401.8pt;margin-top:-2.25pt;width:21.95pt;height:22.6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">
                <v:imagedata r:id="rId42" o:title=""/>
              </v:shape>
            </w:pict>
          </mc:Fallback>
        </mc:AlternateContent>
      </w:r>
    </w:p>
    <w:p w14:paraId="0C1D6FC2" w14:textId="38803277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4DFD66A" wp14:editId="59F5C860">
                <wp:simplePos x="0" y="0"/>
                <wp:positionH relativeFrom="column">
                  <wp:posOffset>3681730</wp:posOffset>
                </wp:positionH>
                <wp:positionV relativeFrom="paragraph">
                  <wp:posOffset>-34925</wp:posOffset>
                </wp:positionV>
                <wp:extent cx="272415" cy="206375"/>
                <wp:effectExtent l="57150" t="57150" r="51435" b="41275"/>
                <wp:wrapNone/>
                <wp:docPr id="91" name="Ink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7241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E74BE2" id="Ink 91" o:spid="_x0000_s1026" type="#_x0000_t75" style="position:absolute;margin-left:289.2pt;margin-top:-3.45pt;width:22.85pt;height:17.6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">
                <v:imagedata r:id="rId44" o:title=""/>
              </v:shape>
            </w:pict>
          </mc:Fallback>
        </mc:AlternateContent>
      </w:r>
    </w:p>
    <w:p w14:paraId="3D6E6602" w14:textId="6ECFA128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7A15C77F" wp14:editId="4F74FA95">
                <wp:simplePos x="0" y="0"/>
                <wp:positionH relativeFrom="column">
                  <wp:posOffset>2984500</wp:posOffset>
                </wp:positionH>
                <wp:positionV relativeFrom="paragraph">
                  <wp:posOffset>635</wp:posOffset>
                </wp:positionV>
                <wp:extent cx="228875" cy="187960"/>
                <wp:effectExtent l="38100" t="38100" r="19050" b="40640"/>
                <wp:wrapNone/>
                <wp:docPr id="80" name="Ink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28875" cy="18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CC6DAB" id="Ink 80" o:spid="_x0000_s1026" type="#_x0000_t75" style="position:absolute;margin-left:234.3pt;margin-top:-.65pt;width:19.4pt;height:16.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">
                <v:imagedata r:id="rId46" o:title=""/>
              </v:shape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01FFF050" wp14:editId="3FDA1913">
                <wp:simplePos x="0" y="0"/>
                <wp:positionH relativeFrom="column">
                  <wp:posOffset>4862195</wp:posOffset>
                </wp:positionH>
                <wp:positionV relativeFrom="paragraph">
                  <wp:posOffset>80645</wp:posOffset>
                </wp:positionV>
                <wp:extent cx="156555" cy="238065"/>
                <wp:effectExtent l="57150" t="57150" r="53340" b="48260"/>
                <wp:wrapNone/>
                <wp:docPr id="77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56555" cy="238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C3750B" id="Ink 77" o:spid="_x0000_s1026" type="#_x0000_t75" style="position:absolute;margin-left:382.15pt;margin-top:5.65pt;width:13.75pt;height:20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">
                <v:imagedata r:id="rId48" o:title=""/>
              </v:shape>
            </w:pict>
          </mc:Fallback>
        </mc:AlternateContent>
      </w:r>
    </w:p>
    <w:p w14:paraId="29CBF8EA" w14:textId="196B1B52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5B55634C" wp14:editId="4802CC1D">
                <wp:simplePos x="0" y="0"/>
                <wp:positionH relativeFrom="column">
                  <wp:posOffset>4075430</wp:posOffset>
                </wp:positionH>
                <wp:positionV relativeFrom="paragraph">
                  <wp:posOffset>19050</wp:posOffset>
                </wp:positionV>
                <wp:extent cx="218840" cy="201930"/>
                <wp:effectExtent l="38100" t="57150" r="0" b="45720"/>
                <wp:wrapNone/>
                <wp:docPr id="83" name="Ink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218840" cy="20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B5CA06" id="Ink 83" o:spid="_x0000_s1026" type="#_x0000_t75" style="position:absolute;margin-left:320.2pt;margin-top:.8pt;width:18.65pt;height:17.3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">
                <v:imagedata r:id="rId50" o:title=""/>
              </v:shape>
            </w:pict>
          </mc:Fallback>
        </mc:AlternateContent>
      </w:r>
    </w:p>
    <w:p w14:paraId="04C91074" w14:textId="4713A71A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4C005BC1" wp14:editId="416B3DA1">
                <wp:simplePos x="0" y="0"/>
                <wp:positionH relativeFrom="column">
                  <wp:posOffset>3422650</wp:posOffset>
                </wp:positionH>
                <wp:positionV relativeFrom="paragraph">
                  <wp:posOffset>73660</wp:posOffset>
                </wp:positionV>
                <wp:extent cx="293645" cy="232195"/>
                <wp:effectExtent l="38100" t="57150" r="49530" b="53975"/>
                <wp:wrapNone/>
                <wp:docPr id="67" name="Ink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93645" cy="232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54413B" id="Ink 67" o:spid="_x0000_s1026" type="#_x0000_t75" style="position:absolute;margin-left:268.8pt;margin-top:5.1pt;width:24.5pt;height:19.7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">
                <v:imagedata r:id="rId52" o:title=""/>
              </v:shape>
            </w:pict>
          </mc:Fallback>
        </mc:AlternateContent>
      </w:r>
    </w:p>
    <w:p w14:paraId="3E111F17" w14:textId="31E2999C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5D2BD0DC" w14:textId="34AE7CBA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2C2C0DDC" wp14:editId="53BC251C">
                <wp:simplePos x="0" y="0"/>
                <wp:positionH relativeFrom="column">
                  <wp:posOffset>3209925</wp:posOffset>
                </wp:positionH>
                <wp:positionV relativeFrom="paragraph">
                  <wp:posOffset>-95250</wp:posOffset>
                </wp:positionV>
                <wp:extent cx="373205" cy="237140"/>
                <wp:effectExtent l="38100" t="57150" r="46355" b="4889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373205" cy="237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0E9A16" id="Ink 64" o:spid="_x0000_s1026" type="#_x0000_t75" style="position:absolute;margin-left:252.05pt;margin-top:-8.2pt;width:30.8pt;height:20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">
                <v:imagedata r:id="rId54" o:title=""/>
              </v:shape>
            </w:pict>
          </mc:Fallback>
        </mc:AlternateContent>
      </w:r>
    </w:p>
    <w:p w14:paraId="79CBD233" w14:textId="77777777" w:rsidR="00A17EB2" w:rsidRDefault="00A17EB2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16A37A84" w14:textId="189FE2A3" w:rsidR="00D22587" w:rsidRDefault="00D22587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48C64209" w14:textId="77777777" w:rsidR="00D22587" w:rsidRPr="00D22587" w:rsidRDefault="00D22587" w:rsidP="00D22587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09A6B7E4" w14:textId="0742E5A0" w:rsidR="00061744" w:rsidRPr="00FE4934" w:rsidRDefault="00061744" w:rsidP="00061744">
      <w:pPr>
        <w:pStyle w:val="GraphicAnchor"/>
        <w:jc w:val="center"/>
        <w:rPr>
          <w:rFonts w:ascii="Book Antiqua" w:hAnsi="Book Antiqua"/>
          <w:sz w:val="36"/>
          <w:szCs w:val="36"/>
          <w:u w:val="single"/>
        </w:rPr>
      </w:pPr>
      <w:r w:rsidRPr="00FE4934">
        <w:rPr>
          <w:rFonts w:ascii="Book Antiqua" w:hAnsi="Book Antiqua"/>
          <w:sz w:val="36"/>
          <w:szCs w:val="36"/>
          <w:u w:val="single"/>
        </w:rPr>
        <w:t>(C)</w:t>
      </w:r>
    </w:p>
    <w:p w14:paraId="2C6FEDF6" w14:textId="364AD160" w:rsidR="005C0C1E" w:rsidRPr="005C0C1E" w:rsidRDefault="005C0C1E" w:rsidP="005C0C1E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b/>
          <w:bCs/>
          <w:sz w:val="32"/>
          <w:szCs w:val="32"/>
          <w:u w:val="single"/>
        </w:rPr>
        <w:t>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96"/>
        <w:gridCol w:w="3597"/>
        <w:gridCol w:w="3597"/>
      </w:tblGrid>
      <w:tr w:rsidR="00CD3C9C" w14:paraId="03D5B3CB" w14:textId="77777777" w:rsidTr="00CD3C9C">
        <w:tc>
          <w:tcPr>
            <w:tcW w:w="3596" w:type="dxa"/>
          </w:tcPr>
          <w:p w14:paraId="2E3D5226" w14:textId="52D5EED1" w:rsidR="00CD3C9C" w:rsidRDefault="00CD3C9C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A</w:t>
            </w:r>
          </w:p>
        </w:tc>
        <w:tc>
          <w:tcPr>
            <w:tcW w:w="3597" w:type="dxa"/>
          </w:tcPr>
          <w:p w14:paraId="01853AAC" w14:textId="74379CAB" w:rsidR="00CD3C9C" w:rsidRDefault="00CD3C9C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B</w:t>
            </w:r>
          </w:p>
        </w:tc>
        <w:tc>
          <w:tcPr>
            <w:tcW w:w="3597" w:type="dxa"/>
          </w:tcPr>
          <w:p w14:paraId="6F289B2B" w14:textId="3FFD4C0B" w:rsidR="00CD3C9C" w:rsidRDefault="00CD3C9C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 xml:space="preserve">A </w:t>
            </w:r>
            <m:oMath>
              <m:r>
                <w:rPr>
                  <w:rFonts w:ascii="Cambria Math" w:hAnsi="Cambria Math"/>
                  <w:sz w:val="32"/>
                  <w:szCs w:val="32"/>
                </w:rPr>
                <m:t>⊕</m:t>
              </m:r>
            </m:oMath>
            <w:r>
              <w:rPr>
                <w:rFonts w:ascii="Book Antiqua" w:eastAsiaTheme="minorEastAsia" w:hAnsi="Book Antiqua"/>
                <w:sz w:val="32"/>
                <w:szCs w:val="32"/>
              </w:rPr>
              <w:t xml:space="preserve"> B</w:t>
            </w:r>
          </w:p>
        </w:tc>
      </w:tr>
      <w:tr w:rsidR="00CD3C9C" w14:paraId="0C2DCD30" w14:textId="77777777" w:rsidTr="00CD3C9C">
        <w:tc>
          <w:tcPr>
            <w:tcW w:w="3596" w:type="dxa"/>
          </w:tcPr>
          <w:p w14:paraId="385F1271" w14:textId="79CF5C3E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3597" w:type="dxa"/>
          </w:tcPr>
          <w:p w14:paraId="32534C86" w14:textId="2312A006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3597" w:type="dxa"/>
          </w:tcPr>
          <w:p w14:paraId="40AB717E" w14:textId="1C91D66E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</w:tr>
      <w:tr w:rsidR="00CD3C9C" w14:paraId="2BDF9362" w14:textId="77777777" w:rsidTr="00CD3C9C">
        <w:tc>
          <w:tcPr>
            <w:tcW w:w="3596" w:type="dxa"/>
          </w:tcPr>
          <w:p w14:paraId="542558D1" w14:textId="21DC020B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3597" w:type="dxa"/>
          </w:tcPr>
          <w:p w14:paraId="37CD347A" w14:textId="10472FCC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  <w:tc>
          <w:tcPr>
            <w:tcW w:w="3597" w:type="dxa"/>
          </w:tcPr>
          <w:p w14:paraId="5662EB09" w14:textId="160169BF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</w:tr>
      <w:tr w:rsidR="00CD3C9C" w14:paraId="47D228D4" w14:textId="77777777" w:rsidTr="00CD3C9C">
        <w:tc>
          <w:tcPr>
            <w:tcW w:w="3596" w:type="dxa"/>
          </w:tcPr>
          <w:p w14:paraId="3B25EBA5" w14:textId="4F42868C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  <w:tc>
          <w:tcPr>
            <w:tcW w:w="3597" w:type="dxa"/>
          </w:tcPr>
          <w:p w14:paraId="38CDF900" w14:textId="4630919C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  <w:tc>
          <w:tcPr>
            <w:tcW w:w="3597" w:type="dxa"/>
          </w:tcPr>
          <w:p w14:paraId="50D64998" w14:textId="504EE4F6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</w:tr>
      <w:tr w:rsidR="00CD3C9C" w14:paraId="76D48A98" w14:textId="77777777" w:rsidTr="00CD3C9C">
        <w:tc>
          <w:tcPr>
            <w:tcW w:w="3596" w:type="dxa"/>
          </w:tcPr>
          <w:p w14:paraId="64753A56" w14:textId="7DB2A2A8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  <w:tc>
          <w:tcPr>
            <w:tcW w:w="3597" w:type="dxa"/>
          </w:tcPr>
          <w:p w14:paraId="004BCF9C" w14:textId="4916F972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1</w:t>
            </w:r>
          </w:p>
        </w:tc>
        <w:tc>
          <w:tcPr>
            <w:tcW w:w="3597" w:type="dxa"/>
          </w:tcPr>
          <w:p w14:paraId="77684964" w14:textId="116C7258" w:rsidR="00CD3C9C" w:rsidRDefault="00CF4A59" w:rsidP="00CD3C9C">
            <w:pPr>
              <w:tabs>
                <w:tab w:val="left" w:pos="1346"/>
              </w:tabs>
              <w:rPr>
                <w:rFonts w:ascii="Book Antiqua" w:hAnsi="Book Antiqua"/>
                <w:sz w:val="32"/>
                <w:szCs w:val="32"/>
              </w:rPr>
            </w:pPr>
            <w:r>
              <w:rPr>
                <w:rFonts w:ascii="Book Antiqua" w:hAnsi="Book Antiqua"/>
                <w:sz w:val="32"/>
                <w:szCs w:val="32"/>
              </w:rPr>
              <w:t>0</w:t>
            </w:r>
          </w:p>
        </w:tc>
      </w:tr>
    </w:tbl>
    <w:p w14:paraId="283711CF" w14:textId="2B682065" w:rsidR="00061744" w:rsidRDefault="00061744" w:rsidP="00CD3C9C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62FD35EA" w14:textId="270A3418" w:rsidR="00061744" w:rsidRDefault="00061744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27F6BAA2" w14:textId="77777777" w:rsidR="00F853D1" w:rsidRDefault="00F853D1" w:rsidP="002F2BF1">
      <w:pPr>
        <w:pStyle w:val="GraphicAnchor"/>
        <w:rPr>
          <w:rFonts w:ascii="Book Antiqua" w:hAnsi="Book Antiqua"/>
          <w:b/>
          <w:bCs/>
          <w:sz w:val="32"/>
          <w:szCs w:val="32"/>
          <w:u w:val="single"/>
        </w:rPr>
      </w:pPr>
    </w:p>
    <w:p w14:paraId="04238B95" w14:textId="7619AB61" w:rsidR="002F2BF1" w:rsidRDefault="002F2BF1" w:rsidP="002F2BF1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b/>
          <w:bCs/>
          <w:sz w:val="32"/>
          <w:szCs w:val="32"/>
          <w:u w:val="single"/>
        </w:rPr>
        <w:t>b.</w:t>
      </w:r>
      <w:r w:rsidR="001002DC">
        <w:rPr>
          <w:rFonts w:ascii="Book Antiqua" w:hAnsi="Book Antiqua"/>
          <w:sz w:val="32"/>
          <w:szCs w:val="32"/>
        </w:rPr>
        <w:t xml:space="preserve"> </w:t>
      </w:r>
    </w:p>
    <w:p w14:paraId="51D08F44" w14:textId="4914F440" w:rsidR="002B30D4" w:rsidRDefault="002B30D4" w:rsidP="002F2BF1">
      <w:pPr>
        <w:pStyle w:val="GraphicAnchor"/>
        <w:rPr>
          <w:rFonts w:ascii="Book Antiqua" w:hAnsi="Book Antiqua"/>
          <w:sz w:val="32"/>
          <w:szCs w:val="32"/>
        </w:rPr>
      </w:pPr>
    </w:p>
    <w:p w14:paraId="43EB1F34" w14:textId="4063D24C" w:rsidR="002B30D4" w:rsidRDefault="00826799" w:rsidP="002F2BF1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0877F95" wp14:editId="3433AF4A">
                <wp:simplePos x="0" y="0"/>
                <wp:positionH relativeFrom="column">
                  <wp:posOffset>1796514</wp:posOffset>
                </wp:positionH>
                <wp:positionV relativeFrom="paragraph">
                  <wp:posOffset>5005</wp:posOffset>
                </wp:positionV>
                <wp:extent cx="1662545" cy="1710047"/>
                <wp:effectExtent l="0" t="0" r="13970" b="24130"/>
                <wp:wrapNone/>
                <wp:docPr id="93" name="Oval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5" cy="1710047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CC452A" id="Oval 93" o:spid="_x0000_s1026" style="position:absolute;margin-left:141.45pt;margin-top:.4pt;width:130.9pt;height:134.6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" filled="f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E4EBD48" wp14:editId="23AE37E2">
                <wp:simplePos x="0" y="0"/>
                <wp:positionH relativeFrom="column">
                  <wp:posOffset>2962894</wp:posOffset>
                </wp:positionH>
                <wp:positionV relativeFrom="paragraph">
                  <wp:posOffset>7496</wp:posOffset>
                </wp:positionV>
                <wp:extent cx="1662545" cy="1710047"/>
                <wp:effectExtent l="0" t="0" r="13970" b="24130"/>
                <wp:wrapNone/>
                <wp:docPr id="92" name="Oval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5" cy="1710047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D46CC3" id="Oval 92" o:spid="_x0000_s1026" style="position:absolute;margin-left:233.3pt;margin-top:.6pt;width:130.9pt;height:134.6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" filled="f" strokeweight="2pt">
                <v:stroke miterlimit="4" joinstyle="miter"/>
                <v:textbox style="mso-fit-shape-to-text:t" inset="3pt,3pt,3pt,3pt"/>
              </v:oval>
            </w:pict>
          </mc:Fallback>
        </mc:AlternateContent>
      </w:r>
    </w:p>
    <w:p w14:paraId="0E44EE2D" w14:textId="217B7433" w:rsidR="002B30D4" w:rsidRDefault="00826799" w:rsidP="002F2BF1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 wp14:anchorId="18257FC1" wp14:editId="5B0DF94B">
                <wp:simplePos x="0" y="0"/>
                <wp:positionH relativeFrom="column">
                  <wp:posOffset>2237835</wp:posOffset>
                </wp:positionH>
                <wp:positionV relativeFrom="paragraph">
                  <wp:posOffset>81226</wp:posOffset>
                </wp:positionV>
                <wp:extent cx="482040" cy="243360"/>
                <wp:effectExtent l="38100" t="38100" r="51435" b="42545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482040" cy="24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6E986F" id="Ink 101" o:spid="_x0000_s1026" type="#_x0000_t75" style="position:absolute;margin-left:175.5pt;margin-top:5.7pt;width:39.35pt;height:20.55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">
                <v:imagedata r:id="rId56" o:title=""/>
              </v:shape>
            </w:pict>
          </mc:Fallback>
        </mc:AlternateContent>
      </w: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 wp14:anchorId="4F73B413" wp14:editId="3E89010C">
                <wp:simplePos x="0" y="0"/>
                <wp:positionH relativeFrom="column">
                  <wp:posOffset>3615915</wp:posOffset>
                </wp:positionH>
                <wp:positionV relativeFrom="paragraph">
                  <wp:posOffset>72946</wp:posOffset>
                </wp:positionV>
                <wp:extent cx="568440" cy="168840"/>
                <wp:effectExtent l="38100" t="38100" r="41275" b="41275"/>
                <wp:wrapNone/>
                <wp:docPr id="98" name="Ink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568440" cy="16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B40CA5" id="Ink 98" o:spid="_x0000_s1026" type="#_x0000_t75" style="position:absolute;margin-left:284pt;margin-top:5.05pt;width:46.15pt;height:14.7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">
                <v:imagedata r:id="rId58" o:title=""/>
              </v:shape>
            </w:pict>
          </mc:Fallback>
        </mc:AlternateContent>
      </w:r>
    </w:p>
    <w:p w14:paraId="7DEE5A49" w14:textId="41B4BC90" w:rsidR="002B30D4" w:rsidRDefault="002B30D4" w:rsidP="002F2BF1">
      <w:pPr>
        <w:pStyle w:val="GraphicAnchor"/>
        <w:rPr>
          <w:rFonts w:ascii="Book Antiqua" w:hAnsi="Book Antiqua"/>
          <w:sz w:val="32"/>
          <w:szCs w:val="32"/>
        </w:rPr>
      </w:pPr>
    </w:p>
    <w:p w14:paraId="7FCF1C6A" w14:textId="0B029498" w:rsidR="002B30D4" w:rsidRDefault="00826799" w:rsidP="002F2BF1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7C5F3744" wp14:editId="1ED13B78">
                <wp:simplePos x="0" y="0"/>
                <wp:positionH relativeFrom="column">
                  <wp:posOffset>3757930</wp:posOffset>
                </wp:positionH>
                <wp:positionV relativeFrom="paragraph">
                  <wp:posOffset>-97790</wp:posOffset>
                </wp:positionV>
                <wp:extent cx="562180" cy="565855"/>
                <wp:effectExtent l="38100" t="38100" r="9525" b="43815"/>
                <wp:wrapNone/>
                <wp:docPr id="103" name="Ink 1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562180" cy="5658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6C88D4" id="Ink 103" o:spid="_x0000_s1026" type="#_x0000_t75" style="position:absolute;margin-left:295.2pt;margin-top:-8.4pt;width:45.65pt;height:45.9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">
                <v:imagedata r:id="rId60" o:title=""/>
              </v:shape>
            </w:pict>
          </mc:Fallback>
        </mc:AlternateContent>
      </w:r>
    </w:p>
    <w:p w14:paraId="63F1087C" w14:textId="12CE327C" w:rsidR="002B30D4" w:rsidRDefault="00826799" w:rsidP="002F2BF1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762688" behindDoc="0" locked="0" layoutInCell="1" allowOverlap="1" wp14:anchorId="0B737E84" wp14:editId="4BBF0FEA">
                <wp:simplePos x="0" y="0"/>
                <wp:positionH relativeFrom="column">
                  <wp:posOffset>2213610</wp:posOffset>
                </wp:positionH>
                <wp:positionV relativeFrom="paragraph">
                  <wp:posOffset>-213995</wp:posOffset>
                </wp:positionV>
                <wp:extent cx="673555" cy="577250"/>
                <wp:effectExtent l="38100" t="57150" r="12700" b="51435"/>
                <wp:wrapNone/>
                <wp:docPr id="108" name="Ink 1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673555" cy="577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8AEE3F" id="Ink 108" o:spid="_x0000_s1026" type="#_x0000_t75" style="position:absolute;margin-left:173.6pt;margin-top:-17.55pt;width:54.45pt;height:46.8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">
                <v:imagedata r:id="rId62" o:title=""/>
              </v:shape>
            </w:pict>
          </mc:Fallback>
        </mc:AlternateContent>
      </w:r>
    </w:p>
    <w:p w14:paraId="06708D79" w14:textId="7D0B48A8" w:rsidR="002B30D4" w:rsidRDefault="002B30D4" w:rsidP="002F2BF1">
      <w:pPr>
        <w:pStyle w:val="GraphicAnchor"/>
        <w:rPr>
          <w:rFonts w:ascii="Book Antiqua" w:hAnsi="Book Antiqua"/>
          <w:sz w:val="32"/>
          <w:szCs w:val="32"/>
        </w:rPr>
      </w:pPr>
    </w:p>
    <w:p w14:paraId="61A5F2A9" w14:textId="365B1E5A" w:rsidR="002B30D4" w:rsidRDefault="002B30D4" w:rsidP="002F2BF1">
      <w:pPr>
        <w:pStyle w:val="GraphicAnchor"/>
        <w:rPr>
          <w:rFonts w:ascii="Book Antiqua" w:hAnsi="Book Antiqua"/>
          <w:sz w:val="32"/>
          <w:szCs w:val="32"/>
        </w:rPr>
      </w:pPr>
    </w:p>
    <w:p w14:paraId="60A83E2E" w14:textId="31666299" w:rsidR="002B30D4" w:rsidRDefault="002B30D4" w:rsidP="002F2BF1">
      <w:pPr>
        <w:pStyle w:val="GraphicAnchor"/>
        <w:rPr>
          <w:rFonts w:ascii="Book Antiqua" w:hAnsi="Book Antiqua"/>
          <w:sz w:val="32"/>
          <w:szCs w:val="32"/>
        </w:rPr>
      </w:pPr>
    </w:p>
    <w:p w14:paraId="3FE15309" w14:textId="423B56BD" w:rsidR="002B30D4" w:rsidRDefault="002B30D4" w:rsidP="002F2BF1">
      <w:pPr>
        <w:pStyle w:val="GraphicAnchor"/>
        <w:rPr>
          <w:rFonts w:ascii="Book Antiqua" w:hAnsi="Book Antiqua"/>
          <w:sz w:val="32"/>
          <w:szCs w:val="32"/>
        </w:rPr>
      </w:pPr>
    </w:p>
    <w:p w14:paraId="797B5BA9" w14:textId="4241820F" w:rsidR="002B30D4" w:rsidRPr="001002DC" w:rsidRDefault="002B30D4" w:rsidP="001E4280">
      <w:pPr>
        <w:pStyle w:val="GraphicAnchor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b/>
          <w:bCs/>
          <w:sz w:val="32"/>
          <w:szCs w:val="32"/>
          <w:u w:val="single"/>
        </w:rPr>
        <w:t>c.</w:t>
      </w:r>
    </w:p>
    <w:p w14:paraId="567938E3" w14:textId="118E980F" w:rsidR="0050349A" w:rsidRDefault="0050349A" w:rsidP="00E2059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 w:rsidRPr="0050349A">
        <w:rPr>
          <w:rFonts w:ascii="Book Antiqua" w:hAnsi="Book Antiqua"/>
          <w:sz w:val="32"/>
          <w:szCs w:val="32"/>
        </w:rPr>
        <w:t>A = {1,2,3,4}</w:t>
      </w:r>
      <w:r w:rsidR="00E20597">
        <w:rPr>
          <w:rFonts w:ascii="Book Antiqua" w:hAnsi="Book Antiqua"/>
          <w:sz w:val="32"/>
          <w:szCs w:val="32"/>
        </w:rPr>
        <w:t xml:space="preserve"> </w:t>
      </w:r>
      <w:r>
        <w:rPr>
          <w:rFonts w:ascii="Book Antiqua" w:hAnsi="Book Antiqua"/>
          <w:sz w:val="32"/>
          <w:szCs w:val="32"/>
        </w:rPr>
        <w:t>B = {3,4,5,6}</w:t>
      </w:r>
      <w:r w:rsidR="00E20597">
        <w:rPr>
          <w:rFonts w:ascii="Book Antiqua" w:hAnsi="Book Antiqua"/>
          <w:sz w:val="32"/>
          <w:szCs w:val="32"/>
        </w:rPr>
        <w:t xml:space="preserve"> </w:t>
      </w:r>
      <w:r>
        <w:rPr>
          <w:rFonts w:ascii="Book Antiqua" w:hAnsi="Book Antiqua"/>
          <w:sz w:val="32"/>
          <w:szCs w:val="32"/>
        </w:rPr>
        <w:t>C = {5,6,7,8}</w:t>
      </w:r>
    </w:p>
    <w:p w14:paraId="266C278E" w14:textId="1613A4D5" w:rsidR="00E20597" w:rsidRDefault="00E20597" w:rsidP="00E20597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B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>
        <w:rPr>
          <w:rFonts w:ascii="Book Antiqua" w:eastAsiaTheme="minorEastAsia" w:hAnsi="Book Antiqua"/>
          <w:sz w:val="32"/>
          <w:szCs w:val="32"/>
        </w:rPr>
        <w:t xml:space="preserve"> C</w:t>
      </w:r>
      <w:r>
        <w:rPr>
          <w:rFonts w:ascii="Book Antiqua" w:hAnsi="Book Antiqua"/>
          <w:sz w:val="32"/>
          <w:szCs w:val="32"/>
        </w:rPr>
        <w:t xml:space="preserve"> = (B -</w:t>
      </w:r>
      <w:r>
        <w:rPr>
          <w:rFonts w:ascii="Book Antiqua" w:eastAsiaTheme="minorEastAsia" w:hAnsi="Book Antiqua"/>
          <w:sz w:val="32"/>
          <w:szCs w:val="32"/>
        </w:rPr>
        <w:t xml:space="preserve"> C) </w:t>
      </w:r>
      <m:oMath>
        <m:r>
          <w:rPr>
            <w:rFonts w:ascii="Cambria Math" w:hAnsi="Cambria Math"/>
            <w:sz w:val="32"/>
            <w:szCs w:val="32"/>
          </w:rPr>
          <m:t>∪</m:t>
        </m:r>
      </m:oMath>
      <w:r>
        <w:rPr>
          <w:rFonts w:ascii="Book Antiqua" w:eastAsiaTheme="minorEastAsia" w:hAnsi="Book Antiqua"/>
          <w:sz w:val="32"/>
          <w:szCs w:val="32"/>
        </w:rPr>
        <w:t xml:space="preserve"> (C - B)</w:t>
      </w:r>
    </w:p>
    <w:p w14:paraId="0AA7431E" w14:textId="732282AE" w:rsidR="002E5181" w:rsidRPr="0050349A" w:rsidRDefault="002E5181" w:rsidP="00E20597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eastAsiaTheme="minorEastAsia" w:hAnsi="Book Antiqua"/>
          <w:sz w:val="32"/>
          <w:szCs w:val="32"/>
        </w:rPr>
        <w:t>= {3,4}</w:t>
      </w:r>
    </w:p>
    <w:p w14:paraId="04B81195" w14:textId="760C15F1" w:rsidR="00061744" w:rsidRDefault="002E5181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A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>
        <w:rPr>
          <w:rFonts w:ascii="Book Antiqua" w:eastAsiaTheme="minorEastAsia" w:hAnsi="Book Antiqua"/>
          <w:sz w:val="32"/>
          <w:szCs w:val="32"/>
        </w:rPr>
        <w:t xml:space="preserve"> </w:t>
      </w:r>
      <w:r>
        <w:rPr>
          <w:rFonts w:ascii="Book Antiqua" w:hAnsi="Book Antiqua"/>
          <w:sz w:val="32"/>
          <w:szCs w:val="32"/>
        </w:rPr>
        <w:t>B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>
        <w:rPr>
          <w:rFonts w:ascii="Book Antiqua" w:eastAsiaTheme="minorEastAsia" w:hAnsi="Book Antiqua"/>
          <w:sz w:val="32"/>
          <w:szCs w:val="32"/>
        </w:rPr>
        <w:t xml:space="preserve"> C</w:t>
      </w:r>
      <w:r>
        <w:rPr>
          <w:rFonts w:ascii="Book Antiqua" w:hAnsi="Book Antiqua"/>
          <w:sz w:val="32"/>
          <w:szCs w:val="32"/>
        </w:rPr>
        <w:t xml:space="preserve"> = {1,2}</w:t>
      </w:r>
    </w:p>
    <w:p w14:paraId="72099275" w14:textId="3064812C" w:rsidR="00CD3C9C" w:rsidRDefault="00CD3C9C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1ABC3294" w14:textId="40ED1715" w:rsidR="003E0803" w:rsidRDefault="003E0803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40CE37DA" w14:textId="77777777" w:rsidR="001E4280" w:rsidRDefault="003E0803" w:rsidP="00ED237F">
      <w:pPr>
        <w:pStyle w:val="GraphicAnchor"/>
        <w:rPr>
          <w:rFonts w:ascii="Book Antiqua" w:hAnsi="Book Antiqua"/>
          <w:b/>
          <w:bCs/>
          <w:sz w:val="32"/>
          <w:szCs w:val="32"/>
          <w:u w:val="single"/>
        </w:rPr>
      </w:pPr>
      <w:r>
        <w:rPr>
          <w:rFonts w:ascii="Book Antiqua" w:hAnsi="Book Antiqua"/>
          <w:b/>
          <w:bCs/>
          <w:sz w:val="32"/>
          <w:szCs w:val="32"/>
          <w:u w:val="single"/>
        </w:rPr>
        <w:t>d.</w:t>
      </w:r>
    </w:p>
    <w:p w14:paraId="629B46C3" w14:textId="58228ED4" w:rsidR="003E0803" w:rsidRDefault="00ED237F" w:rsidP="00ED237F">
      <w:pPr>
        <w:pStyle w:val="GraphicAnchor"/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A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</w:t>
      </w:r>
      <w:r>
        <w:rPr>
          <w:rFonts w:ascii="Book Antiqua" w:hAnsi="Book Antiqua"/>
          <w:sz w:val="32"/>
          <w:szCs w:val="32"/>
        </w:rPr>
        <w:t xml:space="preserve"> = (A </w:t>
      </w:r>
      <m:oMath>
        <m:r>
          <w:rPr>
            <w:rFonts w:ascii="Cambria Math" w:hAnsi="Cambria Math"/>
            <w:sz w:val="32"/>
            <w:szCs w:val="32"/>
          </w:rPr>
          <m:t>∪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B) – (A </w:t>
      </w:r>
      <m:oMath>
        <m:r>
          <w:rPr>
            <w:rFonts w:ascii="Cambria Math" w:eastAsiaTheme="minorEastAsia" w:hAnsi="Cambria Math"/>
            <w:sz w:val="32"/>
            <w:szCs w:val="32"/>
          </w:rPr>
          <m:t>∩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B)</w:t>
      </w:r>
    </w:p>
    <w:p w14:paraId="570E6BA2" w14:textId="2547AC8B" w:rsidR="00ED237F" w:rsidRDefault="00ED237F" w:rsidP="00ED237F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A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</w:t>
      </w:r>
      <w:r>
        <w:rPr>
          <w:rFonts w:ascii="Book Antiqua" w:hAnsi="Book Antiqua"/>
          <w:sz w:val="32"/>
          <w:szCs w:val="32"/>
        </w:rPr>
        <w:t xml:space="preserve"> = (A -</w:t>
      </w:r>
      <w:r>
        <w:rPr>
          <w:rFonts w:ascii="Book Antiqua" w:eastAsiaTheme="minorEastAsia" w:hAnsi="Book Antiqua"/>
          <w:sz w:val="32"/>
          <w:szCs w:val="32"/>
        </w:rPr>
        <w:t xml:space="preserve"> B) </w:t>
      </w:r>
      <m:oMath>
        <m:r>
          <w:rPr>
            <w:rFonts w:ascii="Cambria Math" w:hAnsi="Cambria Math"/>
            <w:sz w:val="32"/>
            <w:szCs w:val="32"/>
          </w:rPr>
          <m:t>∪</m:t>
        </m:r>
      </m:oMath>
      <w:r>
        <w:rPr>
          <w:rFonts w:ascii="Book Antiqua" w:eastAsiaTheme="minorEastAsia" w:hAnsi="Book Antiqua"/>
          <w:sz w:val="32"/>
          <w:szCs w:val="32"/>
        </w:rPr>
        <w:t xml:space="preserve"> (B - A)</w:t>
      </w:r>
    </w:p>
    <w:p w14:paraId="49B315E1" w14:textId="6B62FC2A" w:rsidR="00161786" w:rsidRDefault="00161786" w:rsidP="00ED237F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eastAsiaTheme="minorEastAsia" w:hAnsi="Book Antiqua"/>
          <w:sz w:val="32"/>
          <w:szCs w:val="32"/>
        </w:rPr>
        <w:t xml:space="preserve">Let </w:t>
      </w:r>
      <w:r>
        <w:rPr>
          <w:rFonts w:ascii="Book Antiqua" w:hAnsi="Book Antiqua"/>
          <w:sz w:val="32"/>
          <w:szCs w:val="32"/>
        </w:rPr>
        <w:t>A</w:t>
      </w:r>
      <w:r>
        <w:rPr>
          <w:rFonts w:ascii="Book Antiqua" w:eastAsiaTheme="minorEastAsia" w:hAnsi="Book Antiqua"/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⊕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</w:t>
      </w:r>
      <w:r>
        <w:rPr>
          <w:rFonts w:ascii="Book Antiqua" w:hAnsi="Book Antiqua"/>
          <w:sz w:val="32"/>
          <w:szCs w:val="32"/>
        </w:rPr>
        <w:t xml:space="preserve"> = (A </w:t>
      </w:r>
      <m:oMath>
        <m:r>
          <w:rPr>
            <w:rFonts w:ascii="Cambria Math" w:hAnsi="Cambria Math"/>
            <w:sz w:val="32"/>
            <w:szCs w:val="32"/>
          </w:rPr>
          <m:t>∪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B) – (A </w:t>
      </w:r>
      <m:oMath>
        <m:r>
          <w:rPr>
            <w:rFonts w:ascii="Cambria Math" w:eastAsiaTheme="minorEastAsia" w:hAnsi="Cambria Math"/>
            <w:sz w:val="32"/>
            <w:szCs w:val="32"/>
          </w:rPr>
          <m:t>∩</m:t>
        </m:r>
      </m:oMath>
      <w:r>
        <w:rPr>
          <w:rFonts w:ascii="Book Antiqua" w:eastAsiaTheme="minorEastAsia" w:hAnsi="Book Antiqua"/>
          <w:sz w:val="32"/>
          <w:szCs w:val="32"/>
        </w:rPr>
        <w:t xml:space="preserve"> B)</w:t>
      </w:r>
    </w:p>
    <w:p w14:paraId="4F70C52D" w14:textId="7794CD58" w:rsidR="00161786" w:rsidRDefault="00161786" w:rsidP="00ED237F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eastAsiaTheme="minorEastAsia" w:hAnsi="Book Antiqua"/>
          <w:sz w:val="32"/>
          <w:szCs w:val="32"/>
        </w:rPr>
        <w:t>From de-</w:t>
      </w:r>
      <w:proofErr w:type="spellStart"/>
      <w:r>
        <w:rPr>
          <w:rFonts w:ascii="Book Antiqua" w:eastAsiaTheme="minorEastAsia" w:hAnsi="Book Antiqua"/>
          <w:sz w:val="32"/>
          <w:szCs w:val="32"/>
        </w:rPr>
        <w:t>morgan</w:t>
      </w:r>
      <w:proofErr w:type="spellEnd"/>
      <w:r>
        <w:rPr>
          <w:rFonts w:ascii="Book Antiqua" w:eastAsiaTheme="minorEastAsia" w:hAnsi="Book Antiqua"/>
          <w:sz w:val="32"/>
          <w:szCs w:val="32"/>
        </w:rPr>
        <w:t xml:space="preserve"> law</w:t>
      </w:r>
    </w:p>
    <w:p w14:paraId="2296A9B3" w14:textId="34B7047F" w:rsidR="00161786" w:rsidRDefault="00161786" w:rsidP="00161786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eastAsiaTheme="minorEastAsia" w:hAnsi="Book Antiqua"/>
          <w:sz w:val="32"/>
          <w:szCs w:val="32"/>
        </w:rPr>
        <w:t xml:space="preserve">A - </w:t>
      </w:r>
      <w:r w:rsidRPr="00161786">
        <w:rPr>
          <w:rFonts w:ascii="Book Antiqua" w:eastAsiaTheme="minorEastAsia" w:hAnsi="Book Antiqua"/>
          <w:sz w:val="32"/>
          <w:szCs w:val="32"/>
        </w:rPr>
        <w:t>(</w:t>
      </w:r>
      <w:r>
        <w:rPr>
          <w:rFonts w:ascii="Book Antiqua" w:hAnsi="Book Antiqua"/>
          <w:sz w:val="32"/>
          <w:szCs w:val="32"/>
        </w:rPr>
        <w:t xml:space="preserve">B </w:t>
      </w:r>
      <m:oMath>
        <m:r>
          <w:rPr>
            <w:rFonts w:ascii="Cambria Math" w:hAnsi="Cambria Math"/>
            <w:sz w:val="32"/>
            <w:szCs w:val="32"/>
          </w:rPr>
          <m:t>∪</m:t>
        </m:r>
      </m:oMath>
      <w:r>
        <w:rPr>
          <w:rFonts w:ascii="Book Antiqua" w:eastAsiaTheme="minorEastAsia" w:hAnsi="Book Antiqua"/>
          <w:sz w:val="32"/>
          <w:szCs w:val="32"/>
        </w:rPr>
        <w:t xml:space="preserve"> C</w:t>
      </w:r>
      <w:r w:rsidRPr="00161786">
        <w:rPr>
          <w:rFonts w:ascii="Book Antiqua" w:eastAsiaTheme="minorEastAsia" w:hAnsi="Book Antiqua"/>
          <w:sz w:val="32"/>
          <w:szCs w:val="32"/>
        </w:rPr>
        <w:t>)</w:t>
      </w:r>
      <w:r w:rsidR="00E67B82">
        <w:rPr>
          <w:rFonts w:ascii="Book Antiqua" w:eastAsiaTheme="minorEastAsia" w:hAnsi="Book Antiqua"/>
          <w:sz w:val="32"/>
          <w:szCs w:val="32"/>
        </w:rPr>
        <w:t xml:space="preserve"> = (</w:t>
      </w:r>
      <w:r w:rsidR="00E67B82">
        <w:rPr>
          <w:rFonts w:ascii="Book Antiqua" w:hAnsi="Book Antiqua"/>
          <w:sz w:val="32"/>
          <w:szCs w:val="32"/>
        </w:rPr>
        <w:t>A -</w:t>
      </w:r>
      <w:r w:rsidR="00E67B82">
        <w:rPr>
          <w:rFonts w:ascii="Book Antiqua" w:eastAsiaTheme="minorEastAsia" w:hAnsi="Book Antiqua"/>
          <w:sz w:val="32"/>
          <w:szCs w:val="32"/>
        </w:rPr>
        <w:t xml:space="preserve"> B) n (A - C)</w:t>
      </w:r>
    </w:p>
    <w:p w14:paraId="6C345DFE" w14:textId="56FA85EA" w:rsidR="005917B8" w:rsidRDefault="005917B8" w:rsidP="00161786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eastAsiaTheme="minorEastAsia" w:hAnsi="Book Antiqua"/>
          <w:sz w:val="32"/>
          <w:szCs w:val="32"/>
        </w:rPr>
        <w:t>We can write it as ((A U B) - B U (B n A))</w:t>
      </w:r>
    </w:p>
    <w:p w14:paraId="63F03613" w14:textId="7A86CF39" w:rsidR="005917B8" w:rsidRPr="00161786" w:rsidRDefault="005917B8" w:rsidP="00161786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eastAsiaTheme="minorEastAsia" w:hAnsi="Book Antiqua"/>
          <w:sz w:val="32"/>
          <w:szCs w:val="32"/>
        </w:rPr>
        <w:t>= A</w:t>
      </w:r>
    </w:p>
    <w:p w14:paraId="12B7F52B" w14:textId="77777777" w:rsidR="00161786" w:rsidRDefault="00161786" w:rsidP="00ED237F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</w:p>
    <w:p w14:paraId="717D023D" w14:textId="77777777" w:rsidR="00ED237F" w:rsidRDefault="00ED237F" w:rsidP="00ED237F">
      <w:pPr>
        <w:pStyle w:val="GraphicAnchor"/>
        <w:rPr>
          <w:rFonts w:ascii="Book Antiqua" w:hAnsi="Book Antiqua"/>
          <w:sz w:val="32"/>
          <w:szCs w:val="32"/>
        </w:rPr>
      </w:pPr>
    </w:p>
    <w:p w14:paraId="178EE4C8" w14:textId="5FEB7830" w:rsidR="00CD3C9C" w:rsidRDefault="00CD3C9C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676EB7BB" w14:textId="1D8B6929" w:rsidR="00CD3C9C" w:rsidRDefault="00CD3C9C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0DE9CAB5" w14:textId="77777777" w:rsidR="00145577" w:rsidRDefault="00145577" w:rsidP="001E4280">
      <w:pPr>
        <w:pStyle w:val="GraphicAnchor"/>
        <w:rPr>
          <w:rFonts w:ascii="Book Antiqua" w:hAnsi="Book Antiqua"/>
          <w:sz w:val="44"/>
          <w:szCs w:val="44"/>
        </w:rPr>
      </w:pPr>
    </w:p>
    <w:p w14:paraId="1F21DF60" w14:textId="77777777" w:rsidR="00145577" w:rsidRDefault="00145577" w:rsidP="001E4280">
      <w:pPr>
        <w:pStyle w:val="GraphicAnchor"/>
        <w:rPr>
          <w:rFonts w:ascii="Book Antiqua" w:hAnsi="Book Antiqua"/>
          <w:sz w:val="44"/>
          <w:szCs w:val="44"/>
        </w:rPr>
      </w:pPr>
    </w:p>
    <w:p w14:paraId="6DDD5EB1" w14:textId="77777777" w:rsidR="00145577" w:rsidRDefault="00145577" w:rsidP="00145577">
      <w:pPr>
        <w:pStyle w:val="GraphicAnchor"/>
        <w:jc w:val="center"/>
        <w:rPr>
          <w:rFonts w:ascii="Book Antiqua" w:hAnsi="Book Antiqua"/>
          <w:sz w:val="44"/>
          <w:szCs w:val="44"/>
        </w:rPr>
      </w:pPr>
    </w:p>
    <w:p w14:paraId="4EDA8D46" w14:textId="316A8482" w:rsidR="00B54229" w:rsidRPr="00994E27" w:rsidRDefault="00145577" w:rsidP="00B54229">
      <w:pPr>
        <w:pStyle w:val="GraphicAnchor"/>
        <w:jc w:val="center"/>
        <w:rPr>
          <w:rFonts w:ascii="Book Antiqua" w:hAnsi="Book Antiqua"/>
          <w:sz w:val="44"/>
          <w:szCs w:val="44"/>
        </w:rPr>
      </w:pPr>
      <w:r>
        <w:rPr>
          <w:rFonts w:ascii="Book Antiqua" w:hAnsi="Book Antiqua"/>
          <w:sz w:val="44"/>
          <w:szCs w:val="44"/>
        </w:rPr>
        <w:t xml:space="preserve">QUESTION . </w:t>
      </w:r>
      <w:r w:rsidR="008D39FE">
        <w:rPr>
          <w:rFonts w:ascii="Book Antiqua" w:hAnsi="Book Antiqua"/>
          <w:sz w:val="44"/>
          <w:szCs w:val="44"/>
        </w:rPr>
        <w:t>2</w:t>
      </w:r>
    </w:p>
    <w:p w14:paraId="2A4ED338" w14:textId="77777777" w:rsidR="00B54229" w:rsidRDefault="00B54229" w:rsidP="00E041E7">
      <w:pPr>
        <w:pStyle w:val="GraphicAnchor"/>
        <w:jc w:val="center"/>
        <w:rPr>
          <w:rFonts w:ascii="Book Antiqua" w:hAnsi="Book Antiqua"/>
          <w:sz w:val="36"/>
          <w:szCs w:val="36"/>
        </w:rPr>
      </w:pPr>
    </w:p>
    <w:p w14:paraId="31D5D8D2" w14:textId="2D09C51D" w:rsidR="00E041E7" w:rsidRPr="00FE4934" w:rsidRDefault="00145577" w:rsidP="00E041E7">
      <w:pPr>
        <w:pStyle w:val="GraphicAnchor"/>
        <w:jc w:val="center"/>
        <w:rPr>
          <w:rFonts w:ascii="Book Antiqua" w:hAnsi="Book Antiqua"/>
          <w:sz w:val="36"/>
          <w:szCs w:val="36"/>
          <w:u w:val="single"/>
        </w:rPr>
      </w:pPr>
      <w:r w:rsidRPr="00FE4934">
        <w:rPr>
          <w:rFonts w:ascii="Book Antiqua" w:hAnsi="Book Antiqua"/>
          <w:sz w:val="36"/>
          <w:szCs w:val="36"/>
          <w:u w:val="single"/>
        </w:rPr>
        <w:t>(A)</w:t>
      </w:r>
    </w:p>
    <w:p w14:paraId="6ADBC518" w14:textId="77777777" w:rsidR="00B54229" w:rsidRDefault="00B54229" w:rsidP="00E041E7">
      <w:pPr>
        <w:pStyle w:val="GraphicAnchor"/>
        <w:jc w:val="center"/>
        <w:rPr>
          <w:rFonts w:ascii="Book Antiqua" w:hAnsi="Book Antiqua"/>
          <w:sz w:val="36"/>
          <w:szCs w:val="36"/>
        </w:rPr>
      </w:pPr>
    </w:p>
    <w:p w14:paraId="73500457" w14:textId="6210994C" w:rsidR="00E041E7" w:rsidRPr="00E041E7" w:rsidRDefault="00E041E7" w:rsidP="00E041E7">
      <w:pPr>
        <w:pStyle w:val="GraphicAnchor"/>
        <w:rPr>
          <w:rFonts w:ascii="Book Antiqua" w:hAnsi="Book Antiqua"/>
          <w:sz w:val="36"/>
          <w:szCs w:val="36"/>
        </w:rPr>
      </w:pPr>
      <w:r w:rsidRPr="00E041E7">
        <w:rPr>
          <w:rFonts w:ascii="Book Antiqua" w:hAnsi="Book Antiqua" w:cstheme="majorBidi"/>
          <w:sz w:val="32"/>
          <w:szCs w:val="32"/>
        </w:rPr>
        <w:t>Draw the digraph of the relation.</w:t>
      </w:r>
    </w:p>
    <w:p w14:paraId="5FC372DE" w14:textId="77777777" w:rsidR="00E041E7" w:rsidRPr="00E041E7" w:rsidRDefault="00E041E7" w:rsidP="00E041E7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line="276" w:lineRule="auto"/>
        <w:rPr>
          <w:rFonts w:ascii="Book Antiqua" w:eastAsia="MTSYN" w:hAnsi="Book Antiqua" w:cstheme="majorBidi"/>
          <w:b/>
          <w:sz w:val="32"/>
          <w:szCs w:val="32"/>
        </w:rPr>
      </w:pPr>
      <w:r w:rsidRPr="00E041E7">
        <w:rPr>
          <w:rFonts w:ascii="Book Antiqua" w:eastAsiaTheme="minorHAnsi" w:hAnsi="Book Antiqua" w:cstheme="majorBidi"/>
          <w:sz w:val="32"/>
          <w:szCs w:val="32"/>
        </w:rPr>
        <w:t xml:space="preserve">The relation </w:t>
      </w:r>
      <w:r w:rsidRPr="00E041E7">
        <w:rPr>
          <w:rFonts w:ascii="Book Antiqua" w:eastAsiaTheme="minorHAnsi" w:hAnsi="Book Antiqua" w:cstheme="majorBidi"/>
          <w:i/>
          <w:iCs/>
          <w:sz w:val="32"/>
          <w:szCs w:val="32"/>
        </w:rPr>
        <w:t xml:space="preserve">R </w:t>
      </w:r>
      <w:r w:rsidRPr="00E041E7">
        <w:rPr>
          <w:rFonts w:ascii="Book Antiqua" w:eastAsia="MTSYN" w:hAnsi="Book Antiqua" w:cstheme="majorBidi"/>
          <w:sz w:val="32"/>
          <w:szCs w:val="32"/>
        </w:rPr>
        <w:t>= {</w:t>
      </w:r>
      <w:r w:rsidRPr="00E041E7">
        <w:rPr>
          <w:rFonts w:ascii="Book Antiqua" w:eastAsia="RMTMI" w:hAnsi="Book Antiqua" w:cstheme="majorBidi"/>
          <w:sz w:val="32"/>
          <w:szCs w:val="32"/>
        </w:rPr>
        <w:t>(</w:t>
      </w:r>
      <w:r w:rsidRPr="00E041E7">
        <w:rPr>
          <w:rFonts w:ascii="Book Antiqua" w:eastAsiaTheme="minorHAnsi" w:hAnsi="Book Antiqua" w:cstheme="majorBidi"/>
          <w:sz w:val="32"/>
          <w:szCs w:val="32"/>
        </w:rPr>
        <w:t>1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2</w:t>
      </w:r>
      <w:r w:rsidRPr="00E041E7">
        <w:rPr>
          <w:rFonts w:ascii="Book Antiqua" w:eastAsia="RMTMI" w:hAnsi="Book Antiqua" w:cstheme="majorBidi"/>
          <w:sz w:val="32"/>
          <w:szCs w:val="32"/>
        </w:rPr>
        <w:t>), (</w:t>
      </w:r>
      <w:r w:rsidRPr="00E041E7">
        <w:rPr>
          <w:rFonts w:ascii="Book Antiqua" w:eastAsiaTheme="minorHAnsi" w:hAnsi="Book Antiqua" w:cstheme="majorBidi"/>
          <w:sz w:val="32"/>
          <w:szCs w:val="32"/>
        </w:rPr>
        <w:t>2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3</w:t>
      </w:r>
      <w:r w:rsidRPr="00E041E7">
        <w:rPr>
          <w:rFonts w:ascii="Book Antiqua" w:eastAsia="RMTMI" w:hAnsi="Book Antiqua" w:cstheme="majorBidi"/>
          <w:sz w:val="32"/>
          <w:szCs w:val="32"/>
        </w:rPr>
        <w:t>), (</w:t>
      </w:r>
      <w:r w:rsidRPr="00E041E7">
        <w:rPr>
          <w:rFonts w:ascii="Book Antiqua" w:eastAsiaTheme="minorHAnsi" w:hAnsi="Book Antiqua" w:cstheme="majorBidi"/>
          <w:sz w:val="32"/>
          <w:szCs w:val="32"/>
        </w:rPr>
        <w:t>3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4</w:t>
      </w:r>
      <w:r w:rsidRPr="00E041E7">
        <w:rPr>
          <w:rFonts w:ascii="Book Antiqua" w:eastAsia="RMTMI" w:hAnsi="Book Antiqua" w:cstheme="majorBidi"/>
          <w:sz w:val="32"/>
          <w:szCs w:val="32"/>
        </w:rPr>
        <w:t>), (</w:t>
      </w:r>
      <w:r w:rsidRPr="00E041E7">
        <w:rPr>
          <w:rFonts w:ascii="Book Antiqua" w:eastAsiaTheme="minorHAnsi" w:hAnsi="Book Antiqua" w:cstheme="majorBidi"/>
          <w:sz w:val="32"/>
          <w:szCs w:val="32"/>
        </w:rPr>
        <w:t>4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1</w:t>
      </w:r>
      <w:r w:rsidRPr="00E041E7">
        <w:rPr>
          <w:rFonts w:ascii="Book Antiqua" w:eastAsia="RMTMI" w:hAnsi="Book Antiqua" w:cstheme="majorBidi"/>
          <w:sz w:val="32"/>
          <w:szCs w:val="32"/>
        </w:rPr>
        <w:t>)</w:t>
      </w:r>
      <w:r w:rsidRPr="00E041E7">
        <w:rPr>
          <w:rFonts w:ascii="Book Antiqua" w:eastAsia="MTSYN" w:hAnsi="Book Antiqua" w:cstheme="majorBidi"/>
          <w:sz w:val="32"/>
          <w:szCs w:val="32"/>
        </w:rPr>
        <w:t xml:space="preserve">} </w:t>
      </w:r>
      <w:r w:rsidRPr="00E041E7">
        <w:rPr>
          <w:rFonts w:ascii="Book Antiqua" w:eastAsiaTheme="minorHAnsi" w:hAnsi="Book Antiqua" w:cstheme="majorBidi"/>
          <w:sz w:val="32"/>
          <w:szCs w:val="32"/>
        </w:rPr>
        <w:t xml:space="preserve">on </w:t>
      </w:r>
      <w:r w:rsidRPr="00E041E7">
        <w:rPr>
          <w:rFonts w:ascii="Book Antiqua" w:eastAsia="MTSYN" w:hAnsi="Book Antiqua" w:cstheme="majorBidi"/>
          <w:sz w:val="32"/>
          <w:szCs w:val="32"/>
        </w:rPr>
        <w:t>{</w:t>
      </w:r>
      <w:r w:rsidRPr="00E041E7">
        <w:rPr>
          <w:rFonts w:ascii="Book Antiqua" w:eastAsiaTheme="minorHAnsi" w:hAnsi="Book Antiqua" w:cstheme="majorBidi"/>
          <w:sz w:val="32"/>
          <w:szCs w:val="32"/>
        </w:rPr>
        <w:t>1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2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3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4</w:t>
      </w:r>
      <w:r w:rsidRPr="00E041E7">
        <w:rPr>
          <w:rFonts w:ascii="Book Antiqua" w:eastAsia="MTSYN" w:hAnsi="Book Antiqua" w:cstheme="majorBidi"/>
          <w:sz w:val="32"/>
          <w:szCs w:val="32"/>
        </w:rPr>
        <w:t>}</w:t>
      </w:r>
    </w:p>
    <w:p w14:paraId="681A92D3" w14:textId="77777777" w:rsidR="00E041E7" w:rsidRPr="00E041E7" w:rsidRDefault="00E041E7" w:rsidP="00E041E7">
      <w:pPr>
        <w:autoSpaceDE w:val="0"/>
        <w:autoSpaceDN w:val="0"/>
        <w:adjustRightInd w:val="0"/>
        <w:ind w:left="720"/>
        <w:rPr>
          <w:rFonts w:ascii="Book Antiqua" w:eastAsia="MTSYN" w:hAnsi="Book Antiqua" w:cstheme="majorBidi"/>
          <w:b/>
          <w:sz w:val="32"/>
          <w:szCs w:val="32"/>
        </w:rPr>
      </w:pPr>
    </w:p>
    <w:p w14:paraId="5E7FA33C" w14:textId="1980CACE" w:rsidR="00E041E7" w:rsidRPr="00E041E7" w:rsidRDefault="00E041E7" w:rsidP="00E041E7">
      <w:pPr>
        <w:pStyle w:val="ListParagraph"/>
        <w:numPr>
          <w:ilvl w:val="0"/>
          <w:numId w:val="4"/>
        </w:numPr>
        <w:autoSpaceDE w:val="0"/>
        <w:autoSpaceDN w:val="0"/>
        <w:adjustRightInd w:val="0"/>
        <w:rPr>
          <w:rFonts w:ascii="Book Antiqua" w:eastAsia="MTSYN" w:hAnsi="Book Antiqua" w:cstheme="majorBidi"/>
          <w:b/>
          <w:sz w:val="32"/>
          <w:szCs w:val="32"/>
        </w:rPr>
      </w:pP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7FA676C" wp14:editId="0F67BB15">
                <wp:simplePos x="0" y="0"/>
                <wp:positionH relativeFrom="column">
                  <wp:posOffset>1000125</wp:posOffset>
                </wp:positionH>
                <wp:positionV relativeFrom="paragraph">
                  <wp:posOffset>102235</wp:posOffset>
                </wp:positionV>
                <wp:extent cx="1352550" cy="9525"/>
                <wp:effectExtent l="0" t="133350" r="0" b="12382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5255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472F9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7" o:spid="_x0000_s1026" type="#_x0000_t32" style="position:absolute;margin-left:78.75pt;margin-top:8.05pt;width:106.5pt;height:.7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" strokecolor="black [3200]" strokeweight="3pt">
                <v:stroke endarrow="open"/>
              </v:shape>
            </w:pict>
          </mc:Fallback>
        </mc:AlternateContent>
      </w:r>
      <w:r w:rsidRPr="00E041E7">
        <w:rPr>
          <w:rFonts w:ascii="Book Antiqua" w:eastAsia="MTSYN" w:hAnsi="Book Antiqua" w:cstheme="majorBidi"/>
          <w:b/>
          <w:sz w:val="32"/>
          <w:szCs w:val="32"/>
        </w:rPr>
        <w:t>2</w:t>
      </w:r>
    </w:p>
    <w:p w14:paraId="61A614EE" w14:textId="39155E1D" w:rsidR="00E041E7" w:rsidRPr="00E041E7" w:rsidRDefault="00E041E7" w:rsidP="00E041E7">
      <w:pPr>
        <w:autoSpaceDE w:val="0"/>
        <w:autoSpaceDN w:val="0"/>
        <w:adjustRightInd w:val="0"/>
        <w:ind w:left="1380"/>
        <w:rPr>
          <w:rFonts w:ascii="Book Antiqua" w:eastAsia="MTSYN" w:hAnsi="Book Antiqua" w:cstheme="majorBidi"/>
          <w:b/>
          <w:sz w:val="32"/>
          <w:szCs w:val="32"/>
        </w:rPr>
      </w:pP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5E95DF" wp14:editId="75898DE4">
                <wp:simplePos x="0" y="0"/>
                <wp:positionH relativeFrom="column">
                  <wp:posOffset>2476500</wp:posOffset>
                </wp:positionH>
                <wp:positionV relativeFrom="paragraph">
                  <wp:posOffset>69850</wp:posOffset>
                </wp:positionV>
                <wp:extent cx="28575" cy="1190625"/>
                <wp:effectExtent l="95250" t="19050" r="66675" b="4762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1190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F0E918" id="Straight Arrow Connector 46" o:spid="_x0000_s1026" type="#_x0000_t32" style="position:absolute;margin-left:195pt;margin-top:5.5pt;width:2.25pt;height:93.7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" strokecolor="black [3200]" strokeweight="3pt">
                <v:stroke endarrow="open"/>
              </v:shape>
            </w:pict>
          </mc:Fallback>
        </mc:AlternateContent>
      </w: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3A83440" wp14:editId="329E897E">
                <wp:simplePos x="0" y="0"/>
                <wp:positionH relativeFrom="column">
                  <wp:posOffset>914400</wp:posOffset>
                </wp:positionH>
                <wp:positionV relativeFrom="paragraph">
                  <wp:posOffset>69850</wp:posOffset>
                </wp:positionV>
                <wp:extent cx="9525" cy="1190625"/>
                <wp:effectExtent l="57150" t="38100" r="66675" b="9525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525" cy="11906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0488E" id="Straight Arrow Connector 45" o:spid="_x0000_s1026" type="#_x0000_t32" style="position:absolute;margin-left:1in;margin-top:5.5pt;width:.75pt;height:93.7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" strokecolor="black [3200]" strokeweight="3pt">
                <v:stroke endarrow="open"/>
              </v:shape>
            </w:pict>
          </mc:Fallback>
        </mc:AlternateContent>
      </w:r>
    </w:p>
    <w:p w14:paraId="3B7DCA06" w14:textId="77777777" w:rsidR="00E041E7" w:rsidRPr="00E041E7" w:rsidRDefault="00E041E7" w:rsidP="00E041E7">
      <w:pPr>
        <w:autoSpaceDE w:val="0"/>
        <w:autoSpaceDN w:val="0"/>
        <w:adjustRightInd w:val="0"/>
        <w:ind w:left="1380"/>
        <w:rPr>
          <w:rFonts w:ascii="Book Antiqua" w:eastAsia="MTSYN" w:hAnsi="Book Antiqua" w:cstheme="majorBidi"/>
          <w:b/>
          <w:sz w:val="32"/>
          <w:szCs w:val="32"/>
        </w:rPr>
      </w:pPr>
    </w:p>
    <w:p w14:paraId="63BC20AB" w14:textId="77777777" w:rsidR="00E041E7" w:rsidRPr="00E041E7" w:rsidRDefault="00E041E7" w:rsidP="00E041E7">
      <w:pPr>
        <w:autoSpaceDE w:val="0"/>
        <w:autoSpaceDN w:val="0"/>
        <w:adjustRightInd w:val="0"/>
        <w:ind w:left="1380"/>
        <w:rPr>
          <w:rFonts w:ascii="Book Antiqua" w:eastAsia="MTSYN" w:hAnsi="Book Antiqua" w:cstheme="majorBidi"/>
          <w:b/>
          <w:sz w:val="32"/>
          <w:szCs w:val="32"/>
        </w:rPr>
      </w:pPr>
    </w:p>
    <w:p w14:paraId="433E2DD1" w14:textId="77777777" w:rsidR="00E041E7" w:rsidRPr="00E041E7" w:rsidRDefault="00E041E7" w:rsidP="00E041E7">
      <w:pPr>
        <w:autoSpaceDE w:val="0"/>
        <w:autoSpaceDN w:val="0"/>
        <w:adjustRightInd w:val="0"/>
        <w:ind w:left="1380"/>
        <w:rPr>
          <w:rFonts w:ascii="Book Antiqua" w:eastAsia="MTSYN" w:hAnsi="Book Antiqua" w:cstheme="majorBidi"/>
          <w:b/>
          <w:sz w:val="32"/>
          <w:szCs w:val="32"/>
        </w:rPr>
      </w:pPr>
    </w:p>
    <w:p w14:paraId="437081C5" w14:textId="4E7B7905" w:rsidR="00E041E7" w:rsidRPr="00E041E7" w:rsidRDefault="00E041E7" w:rsidP="00E041E7">
      <w:pPr>
        <w:autoSpaceDE w:val="0"/>
        <w:autoSpaceDN w:val="0"/>
        <w:adjustRightInd w:val="0"/>
        <w:ind w:left="1380"/>
        <w:rPr>
          <w:rFonts w:ascii="Book Antiqua" w:eastAsia="MTSYN" w:hAnsi="Book Antiqua" w:cstheme="majorBidi"/>
          <w:b/>
          <w:sz w:val="32"/>
          <w:szCs w:val="32"/>
        </w:rPr>
      </w:pP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6E9437C" wp14:editId="4E81392E">
                <wp:simplePos x="0" y="0"/>
                <wp:positionH relativeFrom="column">
                  <wp:posOffset>1000125</wp:posOffset>
                </wp:positionH>
                <wp:positionV relativeFrom="paragraph">
                  <wp:posOffset>79375</wp:posOffset>
                </wp:positionV>
                <wp:extent cx="1409700" cy="19050"/>
                <wp:effectExtent l="38100" t="114300" r="0" b="1333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09700" cy="190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3A6411" id="Straight Arrow Connector 44" o:spid="_x0000_s1026" type="#_x0000_t32" style="position:absolute;margin-left:78.75pt;margin-top:6.25pt;width:111pt;height:1.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" strokecolor="black [3200]" strokeweight="3pt">
                <v:stroke endarrow="open"/>
              </v:shape>
            </w:pict>
          </mc:Fallback>
        </mc:AlternateContent>
      </w:r>
      <w:r w:rsidRPr="00E041E7">
        <w:rPr>
          <w:rFonts w:ascii="Book Antiqua" w:eastAsia="MTSYN" w:hAnsi="Book Antiqua" w:cstheme="majorBidi"/>
          <w:b/>
          <w:sz w:val="32"/>
          <w:szCs w:val="32"/>
        </w:rPr>
        <w:t>4                                        3</w:t>
      </w:r>
    </w:p>
    <w:p w14:paraId="4E2F2A0C" w14:textId="77777777" w:rsidR="00E041E7" w:rsidRPr="00E041E7" w:rsidRDefault="00E041E7" w:rsidP="00E041E7">
      <w:pPr>
        <w:autoSpaceDE w:val="0"/>
        <w:autoSpaceDN w:val="0"/>
        <w:adjustRightInd w:val="0"/>
        <w:ind w:left="1380"/>
        <w:rPr>
          <w:rFonts w:ascii="Book Antiqua" w:eastAsia="MTSYN" w:hAnsi="Book Antiqua" w:cstheme="majorBidi"/>
          <w:b/>
          <w:sz w:val="32"/>
          <w:szCs w:val="32"/>
        </w:rPr>
      </w:pPr>
      <w:r w:rsidRPr="00E041E7">
        <w:rPr>
          <w:rFonts w:ascii="Book Antiqua" w:hAnsi="Book Antiqua"/>
          <w:sz w:val="32"/>
          <w:szCs w:val="32"/>
        </w:rPr>
        <w:t xml:space="preserve">               </w:t>
      </w:r>
    </w:p>
    <w:p w14:paraId="026CF324" w14:textId="77777777" w:rsidR="00E041E7" w:rsidRPr="00E041E7" w:rsidRDefault="00E041E7" w:rsidP="00E041E7">
      <w:pPr>
        <w:pStyle w:val="ListParagraph"/>
        <w:numPr>
          <w:ilvl w:val="0"/>
          <w:numId w:val="3"/>
        </w:numPr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sz w:val="32"/>
          <w:szCs w:val="32"/>
        </w:rPr>
        <w:t xml:space="preserve">   </w:t>
      </w:r>
      <w:r w:rsidRPr="00E041E7">
        <w:rPr>
          <w:rFonts w:ascii="Book Antiqua" w:eastAsiaTheme="minorHAnsi" w:hAnsi="Book Antiqua" w:cstheme="majorBidi"/>
          <w:sz w:val="32"/>
          <w:szCs w:val="32"/>
        </w:rPr>
        <w:t xml:space="preserve">The relation </w:t>
      </w:r>
      <w:r w:rsidRPr="00E041E7">
        <w:rPr>
          <w:rFonts w:ascii="Book Antiqua" w:eastAsiaTheme="minorHAnsi" w:hAnsi="Book Antiqua" w:cstheme="majorBidi"/>
          <w:i/>
          <w:iCs/>
          <w:sz w:val="32"/>
          <w:szCs w:val="32"/>
        </w:rPr>
        <w:t>R</w:t>
      </w:r>
      <w:proofErr w:type="gramStart"/>
      <w:r w:rsidRPr="00E041E7">
        <w:rPr>
          <w:rFonts w:ascii="Book Antiqua" w:eastAsia="MTSYN" w:hAnsi="Book Antiqua" w:cstheme="majorBidi"/>
          <w:sz w:val="32"/>
          <w:szCs w:val="32"/>
        </w:rPr>
        <w:t>={</w:t>
      </w:r>
      <w:proofErr w:type="gramEnd"/>
      <w:r w:rsidRPr="00E041E7">
        <w:rPr>
          <w:rFonts w:ascii="Book Antiqua" w:eastAsia="RMTMI" w:hAnsi="Book Antiqua" w:cstheme="majorBidi"/>
          <w:sz w:val="32"/>
          <w:szCs w:val="32"/>
        </w:rPr>
        <w:t>(</w:t>
      </w:r>
      <w:r w:rsidRPr="00E041E7">
        <w:rPr>
          <w:rFonts w:ascii="Book Antiqua" w:eastAsiaTheme="minorHAnsi" w:hAnsi="Book Antiqua" w:cstheme="majorBidi"/>
          <w:sz w:val="32"/>
          <w:szCs w:val="32"/>
        </w:rPr>
        <w:t>1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2</w:t>
      </w:r>
      <w:r w:rsidRPr="00E041E7">
        <w:rPr>
          <w:rFonts w:ascii="Book Antiqua" w:eastAsia="RMTMI" w:hAnsi="Book Antiqua" w:cstheme="majorBidi"/>
          <w:sz w:val="32"/>
          <w:szCs w:val="32"/>
        </w:rPr>
        <w:t>), (</w:t>
      </w:r>
      <w:r w:rsidRPr="00E041E7">
        <w:rPr>
          <w:rFonts w:ascii="Book Antiqua" w:eastAsiaTheme="minorHAnsi" w:hAnsi="Book Antiqua" w:cstheme="majorBidi"/>
          <w:sz w:val="32"/>
          <w:szCs w:val="32"/>
        </w:rPr>
        <w:t>2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1</w:t>
      </w:r>
      <w:r w:rsidRPr="00E041E7">
        <w:rPr>
          <w:rFonts w:ascii="Book Antiqua" w:eastAsia="RMTMI" w:hAnsi="Book Antiqua" w:cstheme="majorBidi"/>
          <w:sz w:val="32"/>
          <w:szCs w:val="32"/>
        </w:rPr>
        <w:t>), (</w:t>
      </w:r>
      <w:r w:rsidRPr="00E041E7">
        <w:rPr>
          <w:rFonts w:ascii="Book Antiqua" w:eastAsiaTheme="minorHAnsi" w:hAnsi="Book Antiqua" w:cstheme="majorBidi"/>
          <w:sz w:val="32"/>
          <w:szCs w:val="32"/>
        </w:rPr>
        <w:t>3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3</w:t>
      </w:r>
      <w:r w:rsidRPr="00E041E7">
        <w:rPr>
          <w:rFonts w:ascii="Book Antiqua" w:eastAsia="RMTMI" w:hAnsi="Book Antiqua" w:cstheme="majorBidi"/>
          <w:sz w:val="32"/>
          <w:szCs w:val="32"/>
        </w:rPr>
        <w:t>), (</w:t>
      </w:r>
      <w:r w:rsidRPr="00E041E7">
        <w:rPr>
          <w:rFonts w:ascii="Book Antiqua" w:eastAsiaTheme="minorHAnsi" w:hAnsi="Book Antiqua" w:cstheme="majorBidi"/>
          <w:sz w:val="32"/>
          <w:szCs w:val="32"/>
        </w:rPr>
        <w:t>1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1</w:t>
      </w:r>
      <w:r w:rsidRPr="00E041E7">
        <w:rPr>
          <w:rFonts w:ascii="Book Antiqua" w:eastAsia="RMTMI" w:hAnsi="Book Antiqua" w:cstheme="majorBidi"/>
          <w:sz w:val="32"/>
          <w:szCs w:val="32"/>
        </w:rPr>
        <w:t>), (</w:t>
      </w:r>
      <w:r w:rsidRPr="00E041E7">
        <w:rPr>
          <w:rFonts w:ascii="Book Antiqua" w:eastAsiaTheme="minorHAnsi" w:hAnsi="Book Antiqua" w:cstheme="majorBidi"/>
          <w:sz w:val="32"/>
          <w:szCs w:val="32"/>
        </w:rPr>
        <w:t>2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2</w:t>
      </w:r>
      <w:r w:rsidRPr="00E041E7">
        <w:rPr>
          <w:rFonts w:ascii="Book Antiqua" w:eastAsia="RMTMI" w:hAnsi="Book Antiqua" w:cstheme="majorBidi"/>
          <w:sz w:val="32"/>
          <w:szCs w:val="32"/>
        </w:rPr>
        <w:t>)</w:t>
      </w:r>
      <w:r w:rsidRPr="00E041E7">
        <w:rPr>
          <w:rFonts w:ascii="Book Antiqua" w:eastAsia="MTSYN" w:hAnsi="Book Antiqua" w:cstheme="majorBidi"/>
          <w:sz w:val="32"/>
          <w:szCs w:val="32"/>
        </w:rPr>
        <w:t xml:space="preserve">} </w:t>
      </w:r>
      <w:r w:rsidRPr="00E041E7">
        <w:rPr>
          <w:rFonts w:ascii="Book Antiqua" w:eastAsiaTheme="minorHAnsi" w:hAnsi="Book Antiqua" w:cstheme="majorBidi"/>
          <w:sz w:val="32"/>
          <w:szCs w:val="32"/>
        </w:rPr>
        <w:t xml:space="preserve">on </w:t>
      </w:r>
      <w:r w:rsidRPr="00E041E7">
        <w:rPr>
          <w:rFonts w:ascii="Book Antiqua" w:eastAsiaTheme="minorHAnsi" w:hAnsi="Book Antiqua" w:cstheme="majorBidi"/>
          <w:i/>
          <w:iCs/>
          <w:sz w:val="32"/>
          <w:szCs w:val="32"/>
        </w:rPr>
        <w:t xml:space="preserve">X </w:t>
      </w:r>
      <w:r w:rsidRPr="00E041E7">
        <w:rPr>
          <w:rFonts w:ascii="Book Antiqua" w:eastAsia="MTSYN" w:hAnsi="Book Antiqua" w:cstheme="majorBidi"/>
          <w:sz w:val="32"/>
          <w:szCs w:val="32"/>
        </w:rPr>
        <w:t>= {</w:t>
      </w:r>
      <w:r w:rsidRPr="00E041E7">
        <w:rPr>
          <w:rFonts w:ascii="Book Antiqua" w:eastAsiaTheme="minorHAnsi" w:hAnsi="Book Antiqua" w:cstheme="majorBidi"/>
          <w:sz w:val="32"/>
          <w:szCs w:val="32"/>
        </w:rPr>
        <w:t>1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2</w:t>
      </w:r>
      <w:r w:rsidRPr="00E041E7">
        <w:rPr>
          <w:rFonts w:ascii="Book Antiqua" w:eastAsia="RMTMI" w:hAnsi="Book Antiqua" w:cstheme="majorBidi"/>
          <w:sz w:val="32"/>
          <w:szCs w:val="32"/>
        </w:rPr>
        <w:t xml:space="preserve">, </w:t>
      </w:r>
      <w:r w:rsidRPr="00E041E7">
        <w:rPr>
          <w:rFonts w:ascii="Book Antiqua" w:eastAsiaTheme="minorHAnsi" w:hAnsi="Book Antiqua" w:cstheme="majorBidi"/>
          <w:sz w:val="32"/>
          <w:szCs w:val="32"/>
        </w:rPr>
        <w:t>3</w:t>
      </w:r>
      <w:r w:rsidRPr="00E041E7">
        <w:rPr>
          <w:rFonts w:ascii="Book Antiqua" w:eastAsia="MTSYN" w:hAnsi="Book Antiqua" w:cstheme="majorBidi"/>
          <w:sz w:val="32"/>
          <w:szCs w:val="32"/>
        </w:rPr>
        <w:t>}</w:t>
      </w:r>
      <w:r w:rsidRPr="00E041E7">
        <w:rPr>
          <w:rFonts w:ascii="Book Antiqua" w:hAnsi="Book Antiqua"/>
          <w:sz w:val="32"/>
          <w:szCs w:val="32"/>
        </w:rPr>
        <w:t xml:space="preserve">    </w:t>
      </w:r>
    </w:p>
    <w:p w14:paraId="28B86B52" w14:textId="7D938785" w:rsidR="00E041E7" w:rsidRPr="00E041E7" w:rsidRDefault="00E041E7" w:rsidP="00E041E7">
      <w:pPr>
        <w:pStyle w:val="ListParagraph"/>
        <w:ind w:left="1080"/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CEA36B" wp14:editId="7B3A1062">
                <wp:simplePos x="0" y="0"/>
                <wp:positionH relativeFrom="column">
                  <wp:posOffset>667385</wp:posOffset>
                </wp:positionH>
                <wp:positionV relativeFrom="paragraph">
                  <wp:posOffset>152400</wp:posOffset>
                </wp:positionV>
                <wp:extent cx="336550" cy="497840"/>
                <wp:effectExtent l="0" t="0" r="6350" b="0"/>
                <wp:wrapNone/>
                <wp:docPr id="43" name="Arrow: Circula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93812">
                          <a:off x="0" y="0"/>
                          <a:ext cx="336550" cy="497205"/>
                        </a:xfrm>
                        <a:prstGeom prst="circular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8262E" id="Arrow: Circular 43" o:spid="_x0000_s1026" style="position:absolute;margin-left:52.55pt;margin-top:12pt;width:26.5pt;height:39.2pt;rotation:-443666fd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36550,497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" path="m21034,248603c21034,142001,68914,49685,136235,26488,217350,-1462,297349,79815,312912,205988r20922,l294481,248602,249697,205988r20937,c256268,98643,192289,36988,133312,73654,91242,99809,63103,169927,63103,248603r-42069,xe" fillcolor="#476166 [3204]" strokecolor="#233032 [1604]" strokeweight="2pt">
                <v:path arrowok="t" o:connecttype="custom" o:connectlocs="21034,248603;136235,26488;312912,205988;333834,205988;294481,248602;249697,205988;270634,205988;133312,73654;63103,248603;21034,248603" o:connectangles="0,0,0,0,0,0,0,0,0,0"/>
              </v:shape>
            </w:pict>
          </mc:Fallback>
        </mc:AlternateContent>
      </w: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B6022A1" wp14:editId="5413FD2E">
                <wp:simplePos x="0" y="0"/>
                <wp:positionH relativeFrom="column">
                  <wp:posOffset>685800</wp:posOffset>
                </wp:positionH>
                <wp:positionV relativeFrom="paragraph">
                  <wp:posOffset>293370</wp:posOffset>
                </wp:positionV>
                <wp:extent cx="344170" cy="495300"/>
                <wp:effectExtent l="19050" t="0" r="0" b="0"/>
                <wp:wrapNone/>
                <wp:docPr id="42" name="Arrow: Circula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530433">
                          <a:off x="0" y="0"/>
                          <a:ext cx="344170" cy="495300"/>
                        </a:xfrm>
                        <a:prstGeom prst="circular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C5F28" id="Arrow: Circular 42" o:spid="_x0000_s1026" style="position:absolute;margin-left:54pt;margin-top:23.1pt;width:27.1pt;height:39pt;rotation:-9906386fd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44170,495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" path="m21511,247650c21511,141202,70942,49165,140215,26635,222621,-167,303619,79869,319845,204132r21372,-1l301149,247650,255175,204131r21382,c261552,99712,197194,39658,137424,74302,93839,99565,64532,169260,64532,247650r-43021,xe" fillcolor="#476166 [3204]" strokecolor="#233032 [1604]" strokeweight="2pt">
                <v:path arrowok="t" o:connecttype="custom" o:connectlocs="21511,247650;140215,26635;319845,204132;341217,204131;301149,247650;255175,204131;276557,204131;137424,74302;64532,247650;21511,247650" o:connectangles="0,0,0,0,0,0,0,0,0,0"/>
              </v:shape>
            </w:pict>
          </mc:Fallback>
        </mc:AlternateContent>
      </w: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21D3D66" wp14:editId="3704C4EC">
                <wp:simplePos x="0" y="0"/>
                <wp:positionH relativeFrom="column">
                  <wp:posOffset>2429510</wp:posOffset>
                </wp:positionH>
                <wp:positionV relativeFrom="paragraph">
                  <wp:posOffset>213360</wp:posOffset>
                </wp:positionV>
                <wp:extent cx="381000" cy="424815"/>
                <wp:effectExtent l="0" t="0" r="0" b="0"/>
                <wp:wrapNone/>
                <wp:docPr id="41" name="Arrow: Circula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32261">
                          <a:off x="0" y="0"/>
                          <a:ext cx="381000" cy="424815"/>
                        </a:xfrm>
                        <a:prstGeom prst="circular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3309" id="Arrow: Circular 41" o:spid="_x0000_s1026" style="position:absolute;margin-left:191.3pt;margin-top:16.8pt;width:30pt;height:33.45pt;rotation:2328998fd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coordsize="381000,424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" path="m23813,212408v,-92504,59298,-171353,140003,-186163c248808,10649,330312,70859,351877,165173r23127,l333375,212407,279754,165173r22926,c282296,97308,221980,58552,162812,75302,109231,90470,71437,147180,71437,212407r-47624,1xe" fillcolor="#476166 [3204]" strokecolor="#233032 [1604]" strokeweight="2pt">
                <v:path arrowok="t" o:connecttype="custom" o:connectlocs="23813,212408;163816,26245;351877,165173;375004,165173;333375,212407;279754,165173;302680,165173;162812,75302;71437,212407;23813,212408" o:connectangles="0,0,0,0,0,0,0,0,0,0"/>
              </v:shape>
            </w:pict>
          </mc:Fallback>
        </mc:AlternateContent>
      </w: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6C953C2" wp14:editId="6817D773">
                <wp:simplePos x="0" y="0"/>
                <wp:positionH relativeFrom="column">
                  <wp:posOffset>2354580</wp:posOffset>
                </wp:positionH>
                <wp:positionV relativeFrom="paragraph">
                  <wp:posOffset>332105</wp:posOffset>
                </wp:positionV>
                <wp:extent cx="447675" cy="495935"/>
                <wp:effectExtent l="19050" t="0" r="0" b="0"/>
                <wp:wrapNone/>
                <wp:docPr id="40" name="Arrow: Circula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998691">
                          <a:off x="0" y="0"/>
                          <a:ext cx="447675" cy="495935"/>
                        </a:xfrm>
                        <a:prstGeom prst="circular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CAB557" id="Arrow: Circular 40" o:spid="_x0000_s1026" style="position:absolute;margin-left:185.4pt;margin-top:26.15pt;width:35.25pt;height:39.05pt;rotation:-11579456fd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47675,495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" path="m27980,247968c27980,139967,97780,47939,192712,30776,292381,12756,387917,82779,413369,192506r27150,-1l391716,247967,328600,192505r26896,c331423,113946,260870,69115,191591,88356,128496,105880,83940,171942,83940,247967r-55960,1xe" fillcolor="#476166 [3204]" strokecolor="#233032 [1604]" strokeweight="2pt">
                <v:path arrowok="t" o:connecttype="custom" o:connectlocs="27980,247968;192712,30776;413369,192506;440519,192505;391716,247967;328600,192505;355496,192505;191591,88356;83940,247967;27980,247968" o:connectangles="0,0,0,0,0,0,0,0,0,0"/>
              </v:shape>
            </w:pict>
          </mc:Fallback>
        </mc:AlternateContent>
      </w:r>
    </w:p>
    <w:p w14:paraId="45F9E7F5" w14:textId="77777777" w:rsidR="00E041E7" w:rsidRPr="00E041E7" w:rsidRDefault="00E041E7" w:rsidP="00E041E7">
      <w:pPr>
        <w:pStyle w:val="ListParagraph"/>
        <w:ind w:left="1080"/>
        <w:rPr>
          <w:rFonts w:ascii="Book Antiqua" w:hAnsi="Book Antiqua"/>
          <w:sz w:val="32"/>
          <w:szCs w:val="32"/>
        </w:rPr>
      </w:pPr>
    </w:p>
    <w:p w14:paraId="1F447135" w14:textId="2CD0EA25" w:rsidR="00E041E7" w:rsidRPr="00E041E7" w:rsidRDefault="00E041E7" w:rsidP="00E041E7">
      <w:pPr>
        <w:pStyle w:val="ListParagraph"/>
        <w:numPr>
          <w:ilvl w:val="0"/>
          <w:numId w:val="5"/>
        </w:numPr>
        <w:rPr>
          <w:rFonts w:ascii="Book Antiqua" w:hAnsi="Book Antiqua"/>
          <w:b/>
          <w:sz w:val="32"/>
          <w:szCs w:val="32"/>
        </w:rPr>
      </w:pP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49F3448" wp14:editId="615C4BB3">
                <wp:simplePos x="0" y="0"/>
                <wp:positionH relativeFrom="column">
                  <wp:posOffset>1066800</wp:posOffset>
                </wp:positionH>
                <wp:positionV relativeFrom="paragraph">
                  <wp:posOffset>209550</wp:posOffset>
                </wp:positionV>
                <wp:extent cx="1143000" cy="9525"/>
                <wp:effectExtent l="38100" t="76200" r="0" b="10477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454B29" id="Straight Arrow Connector 39" o:spid="_x0000_s1026" type="#_x0000_t32" style="position:absolute;margin-left:84pt;margin-top:16.5pt;width:90pt;height:.7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" strokecolor="black [3200]" strokeweight="2pt">
                <v:stroke endarrow="open"/>
              </v:shape>
            </w:pict>
          </mc:Fallback>
        </mc:AlternateContent>
      </w: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AA5A331" wp14:editId="23D37DFB">
                <wp:simplePos x="0" y="0"/>
                <wp:positionH relativeFrom="column">
                  <wp:posOffset>1114425</wp:posOffset>
                </wp:positionH>
                <wp:positionV relativeFrom="paragraph">
                  <wp:posOffset>66675</wp:posOffset>
                </wp:positionV>
                <wp:extent cx="1162050" cy="9525"/>
                <wp:effectExtent l="0" t="76200" r="19050" b="10477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2050" cy="9525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E7BAA9" id="Straight Arrow Connector 38" o:spid="_x0000_s1026" type="#_x0000_t32" style="position:absolute;margin-left:87.75pt;margin-top:5.25pt;width:91.5pt;height: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" strokecolor="black [3200]" strokeweight="2pt">
                <v:stroke endarrow="open"/>
              </v:shape>
            </w:pict>
          </mc:Fallback>
        </mc:AlternateContent>
      </w:r>
      <w:r w:rsidRPr="00E041E7">
        <w:rPr>
          <w:rFonts w:ascii="Book Antiqua" w:hAnsi="Book Antiqua"/>
          <w:b/>
          <w:sz w:val="32"/>
          <w:szCs w:val="32"/>
        </w:rPr>
        <w:t>2</w:t>
      </w:r>
    </w:p>
    <w:p w14:paraId="1FB7B182" w14:textId="77777777" w:rsidR="00E041E7" w:rsidRPr="00E041E7" w:rsidRDefault="00E041E7" w:rsidP="00E041E7">
      <w:pPr>
        <w:ind w:left="1485"/>
        <w:rPr>
          <w:rFonts w:ascii="Book Antiqua" w:hAnsi="Book Antiqua"/>
          <w:sz w:val="32"/>
          <w:szCs w:val="32"/>
        </w:rPr>
      </w:pPr>
    </w:p>
    <w:p w14:paraId="652184FE" w14:textId="77777777" w:rsidR="00E041E7" w:rsidRPr="00E041E7" w:rsidRDefault="00E041E7" w:rsidP="00E041E7">
      <w:pPr>
        <w:ind w:left="1485"/>
        <w:rPr>
          <w:rFonts w:ascii="Book Antiqua" w:hAnsi="Book Antiqua"/>
          <w:sz w:val="32"/>
          <w:szCs w:val="32"/>
        </w:rPr>
      </w:pPr>
    </w:p>
    <w:p w14:paraId="51F7EA06" w14:textId="77777777" w:rsidR="00E041E7" w:rsidRPr="00E041E7" w:rsidRDefault="00E041E7" w:rsidP="00E041E7">
      <w:pPr>
        <w:ind w:left="1485"/>
        <w:rPr>
          <w:rFonts w:ascii="Book Antiqua" w:hAnsi="Book Antiqua"/>
          <w:sz w:val="32"/>
          <w:szCs w:val="32"/>
        </w:rPr>
      </w:pPr>
    </w:p>
    <w:p w14:paraId="2ED9DBA5" w14:textId="2D77BDDA" w:rsidR="00E041E7" w:rsidRPr="00E041E7" w:rsidRDefault="00E041E7" w:rsidP="00E041E7">
      <w:pPr>
        <w:ind w:left="1485"/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F72845D" wp14:editId="7114290D">
                <wp:simplePos x="0" y="0"/>
                <wp:positionH relativeFrom="column">
                  <wp:posOffset>1685290</wp:posOffset>
                </wp:positionH>
                <wp:positionV relativeFrom="paragraph">
                  <wp:posOffset>191770</wp:posOffset>
                </wp:positionV>
                <wp:extent cx="419100" cy="476250"/>
                <wp:effectExtent l="0" t="0" r="0" b="0"/>
                <wp:wrapNone/>
                <wp:docPr id="37" name="Arrow: Circula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400675">
                          <a:off x="0" y="0"/>
                          <a:ext cx="419100" cy="476250"/>
                        </a:xfrm>
                        <a:prstGeom prst="circular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02C265" id="Arrow: Circular 37" o:spid="_x0000_s1026" style="position:absolute;margin-left:132.7pt;margin-top:15.1pt;width:33pt;height:37.5pt;rotation:2622177fd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coordsize="419100,476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" path="m26194,238125c26194,134457,91078,46004,179560,29048,273585,11030,363875,79278,387288,186065r25512,l366713,238125,308025,186065r25325,c311260,108111,244041,63512,178299,83190,119746,100716,78581,164676,78581,238125r-52387,xe" fillcolor="#476166 [3204]" strokecolor="#233032 [1604]" strokeweight="2pt">
                <v:path arrowok="t" o:connecttype="custom" o:connectlocs="26194,238125;179560,29048;387288,186065;412800,186065;366713,238125;308025,186065;333350,186065;178299,83190;78581,238125;26194,238125" o:connectangles="0,0,0,0,0,0,0,0,0,0"/>
              </v:shape>
            </w:pict>
          </mc:Fallback>
        </mc:AlternateContent>
      </w:r>
    </w:p>
    <w:p w14:paraId="76CC1F41" w14:textId="0BA9774B" w:rsidR="00E041E7" w:rsidRPr="00E041E7" w:rsidRDefault="00E041E7" w:rsidP="00E041E7">
      <w:pPr>
        <w:ind w:left="1485"/>
        <w:rPr>
          <w:rFonts w:ascii="Book Antiqua" w:hAnsi="Book Antiqua"/>
          <w:b/>
          <w:sz w:val="32"/>
          <w:szCs w:val="32"/>
        </w:rPr>
      </w:pPr>
      <w:r w:rsidRPr="00E041E7">
        <w:rPr>
          <w:rFonts w:ascii="Book Antiqua" w:hAnsi="Book Antiqu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74CBD7A" wp14:editId="6287B7F7">
                <wp:simplePos x="0" y="0"/>
                <wp:positionH relativeFrom="column">
                  <wp:posOffset>1616710</wp:posOffset>
                </wp:positionH>
                <wp:positionV relativeFrom="paragraph">
                  <wp:posOffset>-1905</wp:posOffset>
                </wp:positionV>
                <wp:extent cx="422910" cy="550545"/>
                <wp:effectExtent l="19050" t="0" r="0" b="1905"/>
                <wp:wrapNone/>
                <wp:docPr id="36" name="Arrow: Circula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1278088">
                          <a:off x="0" y="0"/>
                          <a:ext cx="422910" cy="550545"/>
                        </a:xfrm>
                        <a:prstGeom prst="circular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6FFA2" id="Arrow: Circular 36" o:spid="_x0000_s1026" style="position:absolute;margin-left:127.3pt;margin-top:-.15pt;width:33.3pt;height:43.35pt;rotation:-11274280fd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2910,5505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" path="m26432,275273c26432,156079,89277,53625,176286,30969,274912,5288,370756,90141,392209,222132r26107,-1l370046,275272,312589,222131r26074,c318670,116891,244470,56264,173795,87421,117736,112135,79297,188547,79297,275272r-52865,1xe" fillcolor="#476166 [3204]" strokecolor="#233032 [1604]" strokeweight="2pt">
                <v:path arrowok="t" o:connecttype="custom" o:connectlocs="26432,275273;176286,30969;392209,222132;418316,222131;370046,275272;312589,222131;338663,222131;173795,87421;79297,275272;26432,275273" o:connectangles="0,0,0,0,0,0,0,0,0,0"/>
              </v:shape>
            </w:pict>
          </mc:Fallback>
        </mc:AlternateContent>
      </w:r>
      <w:r w:rsidRPr="00E041E7">
        <w:rPr>
          <w:rFonts w:ascii="Book Antiqua" w:hAnsi="Book Antiqua"/>
          <w:b/>
          <w:sz w:val="32"/>
          <w:szCs w:val="32"/>
        </w:rPr>
        <w:t xml:space="preserve">               3 </w:t>
      </w:r>
    </w:p>
    <w:p w14:paraId="0FD80A69" w14:textId="77777777" w:rsidR="00E041E7" w:rsidRPr="00E041E7" w:rsidRDefault="00E041E7" w:rsidP="00E041E7">
      <w:pPr>
        <w:ind w:left="1485"/>
        <w:rPr>
          <w:rFonts w:ascii="Book Antiqua" w:hAnsi="Book Antiqua"/>
          <w:sz w:val="32"/>
          <w:szCs w:val="32"/>
        </w:rPr>
      </w:pPr>
    </w:p>
    <w:p w14:paraId="6E14131E" w14:textId="77777777" w:rsidR="00E041E7" w:rsidRPr="00E041E7" w:rsidRDefault="00E041E7" w:rsidP="00E041E7">
      <w:pPr>
        <w:rPr>
          <w:rFonts w:ascii="Book Antiqua" w:hAnsi="Book Antiqua"/>
          <w:sz w:val="32"/>
          <w:szCs w:val="32"/>
        </w:rPr>
      </w:pPr>
    </w:p>
    <w:p w14:paraId="72BA0BAD" w14:textId="74FAC4ED" w:rsidR="00E041E7" w:rsidRPr="00E041E7" w:rsidRDefault="00E041E7" w:rsidP="00E041E7">
      <w:pPr>
        <w:rPr>
          <w:rFonts w:ascii="Book Antiqua" w:hAnsi="Book Antiqua"/>
          <w:sz w:val="32"/>
          <w:szCs w:val="32"/>
        </w:rPr>
      </w:pPr>
    </w:p>
    <w:p w14:paraId="665ECF80" w14:textId="77777777" w:rsidR="00E041E7" w:rsidRPr="00E041E7" w:rsidRDefault="00E041E7" w:rsidP="00E041E7">
      <w:pPr>
        <w:rPr>
          <w:rFonts w:ascii="Book Antiqua" w:hAnsi="Book Antiqua"/>
          <w:sz w:val="32"/>
          <w:szCs w:val="32"/>
        </w:rPr>
      </w:pPr>
    </w:p>
    <w:p w14:paraId="6595342B" w14:textId="21D41227" w:rsidR="003C2CF7" w:rsidRPr="00FE4934" w:rsidRDefault="003C2CF7" w:rsidP="003C2CF7">
      <w:pPr>
        <w:pStyle w:val="GraphicAnchor"/>
        <w:jc w:val="center"/>
        <w:rPr>
          <w:rFonts w:ascii="Book Antiqua" w:hAnsi="Book Antiqua"/>
          <w:sz w:val="36"/>
          <w:szCs w:val="36"/>
          <w:u w:val="single"/>
        </w:rPr>
      </w:pPr>
      <w:r w:rsidRPr="00FE4934">
        <w:rPr>
          <w:rFonts w:ascii="Book Antiqua" w:hAnsi="Book Antiqua"/>
          <w:sz w:val="36"/>
          <w:szCs w:val="36"/>
          <w:u w:val="single"/>
        </w:rPr>
        <w:t>(B)</w:t>
      </w:r>
    </w:p>
    <w:p w14:paraId="5FC91D49" w14:textId="77777777" w:rsidR="00B54229" w:rsidRPr="003C2CF7" w:rsidRDefault="00B54229" w:rsidP="003C2CF7">
      <w:pPr>
        <w:pStyle w:val="GraphicAnchor"/>
        <w:jc w:val="center"/>
        <w:rPr>
          <w:rFonts w:ascii="Book Antiqua" w:hAnsi="Book Antiqua"/>
          <w:sz w:val="36"/>
          <w:szCs w:val="36"/>
        </w:rPr>
      </w:pPr>
    </w:p>
    <w:p w14:paraId="6C88C97C" w14:textId="77777777" w:rsidR="00E041E7" w:rsidRPr="00E041E7" w:rsidRDefault="00E041E7" w:rsidP="00E041E7">
      <w:pPr>
        <w:pStyle w:val="ListParagraph"/>
        <w:numPr>
          <w:ilvl w:val="0"/>
          <w:numId w:val="6"/>
        </w:numPr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b/>
          <w:sz w:val="32"/>
          <w:szCs w:val="32"/>
        </w:rPr>
        <w:t>R</w:t>
      </w:r>
      <w:r w:rsidRPr="00E041E7">
        <w:rPr>
          <w:rFonts w:ascii="Book Antiqua" w:hAnsi="Book Antiqua"/>
          <w:sz w:val="32"/>
          <w:szCs w:val="32"/>
        </w:rPr>
        <w:t xml:space="preserve"> = </w:t>
      </w:r>
      <w:proofErr w:type="gramStart"/>
      <w:r w:rsidRPr="00E041E7">
        <w:rPr>
          <w:rFonts w:ascii="Book Antiqua" w:hAnsi="Book Antiqua"/>
          <w:sz w:val="32"/>
          <w:szCs w:val="32"/>
        </w:rPr>
        <w:t>{ (</w:t>
      </w:r>
      <w:proofErr w:type="gramEnd"/>
      <w:r w:rsidRPr="00E041E7">
        <w:rPr>
          <w:rFonts w:ascii="Book Antiqua" w:hAnsi="Book Antiqua"/>
          <w:sz w:val="32"/>
          <w:szCs w:val="32"/>
        </w:rPr>
        <w:t>a ,b) , (b ,a) , (b ,d) , (c ,d) , (a ,c) , (c ,c) } on { a , b , c , d}</w:t>
      </w:r>
    </w:p>
    <w:p w14:paraId="56A694C7" w14:textId="008BAC72" w:rsidR="00E041E7" w:rsidRPr="00E041E7" w:rsidRDefault="00E041E7" w:rsidP="00E041E7">
      <w:pPr>
        <w:pStyle w:val="ListParagraph"/>
        <w:ind w:left="1320"/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b/>
          <w:sz w:val="32"/>
          <w:szCs w:val="32"/>
        </w:rPr>
        <w:t xml:space="preserve">Domain </w:t>
      </w:r>
      <w:r w:rsidRPr="00E041E7">
        <w:rPr>
          <w:rFonts w:ascii="Book Antiqua" w:hAnsi="Book Antiqua"/>
          <w:sz w:val="32"/>
          <w:szCs w:val="32"/>
        </w:rPr>
        <w:t>=</w:t>
      </w:r>
      <w:r w:rsidR="00FE6001">
        <w:rPr>
          <w:rFonts w:ascii="Book Antiqua" w:hAnsi="Book Antiqua"/>
          <w:sz w:val="32"/>
          <w:szCs w:val="32"/>
        </w:rPr>
        <w:t xml:space="preserve"> {</w:t>
      </w:r>
      <w:proofErr w:type="spellStart"/>
      <w:proofErr w:type="gramStart"/>
      <w:r w:rsidR="00FE6001">
        <w:rPr>
          <w:rFonts w:ascii="Book Antiqua" w:hAnsi="Book Antiqua"/>
          <w:sz w:val="32"/>
          <w:szCs w:val="32"/>
        </w:rPr>
        <w:t>a,b</w:t>
      </w:r>
      <w:proofErr w:type="gramEnd"/>
      <w:r w:rsidR="00FE6001">
        <w:rPr>
          <w:rFonts w:ascii="Book Antiqua" w:hAnsi="Book Antiqua"/>
          <w:sz w:val="32"/>
          <w:szCs w:val="32"/>
        </w:rPr>
        <w:t>,c</w:t>
      </w:r>
      <w:proofErr w:type="spellEnd"/>
      <w:r w:rsidR="00FE6001">
        <w:rPr>
          <w:rFonts w:ascii="Book Antiqua" w:hAnsi="Book Antiqua"/>
          <w:sz w:val="32"/>
          <w:szCs w:val="32"/>
        </w:rPr>
        <w:t>}</w:t>
      </w:r>
      <w:r w:rsidR="001A16C1">
        <w:rPr>
          <w:rFonts w:ascii="Book Antiqua" w:hAnsi="Book Antiqua"/>
          <w:sz w:val="32"/>
          <w:szCs w:val="32"/>
        </w:rPr>
        <w:t>?</w:t>
      </w:r>
    </w:p>
    <w:p w14:paraId="4FA68483" w14:textId="09634FD5" w:rsidR="00E041E7" w:rsidRPr="00E041E7" w:rsidRDefault="00E041E7" w:rsidP="00E041E7">
      <w:pPr>
        <w:pStyle w:val="ListParagraph"/>
        <w:ind w:left="1320"/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b/>
          <w:sz w:val="32"/>
          <w:szCs w:val="32"/>
        </w:rPr>
        <w:t>Range</w:t>
      </w:r>
      <w:r w:rsidRPr="00E041E7">
        <w:rPr>
          <w:rFonts w:ascii="Book Antiqua" w:hAnsi="Book Antiqua"/>
          <w:sz w:val="32"/>
          <w:szCs w:val="32"/>
        </w:rPr>
        <w:t xml:space="preserve"> =</w:t>
      </w:r>
      <w:r w:rsidR="00FE6001">
        <w:rPr>
          <w:rFonts w:ascii="Book Antiqua" w:hAnsi="Book Antiqua"/>
          <w:sz w:val="32"/>
          <w:szCs w:val="32"/>
        </w:rPr>
        <w:t xml:space="preserve"> {</w:t>
      </w:r>
      <w:proofErr w:type="spellStart"/>
      <w:proofErr w:type="gramStart"/>
      <w:r w:rsidR="00FE6001">
        <w:rPr>
          <w:rFonts w:ascii="Book Antiqua" w:hAnsi="Book Antiqua"/>
          <w:sz w:val="32"/>
          <w:szCs w:val="32"/>
        </w:rPr>
        <w:t>a,b</w:t>
      </w:r>
      <w:proofErr w:type="gramEnd"/>
      <w:r w:rsidR="00FE6001">
        <w:rPr>
          <w:rFonts w:ascii="Book Antiqua" w:hAnsi="Book Antiqua"/>
          <w:sz w:val="32"/>
          <w:szCs w:val="32"/>
        </w:rPr>
        <w:t>,c,d</w:t>
      </w:r>
      <w:proofErr w:type="spellEnd"/>
      <w:r w:rsidR="00FE6001">
        <w:rPr>
          <w:rFonts w:ascii="Book Antiqua" w:hAnsi="Book Antiqua"/>
          <w:sz w:val="32"/>
          <w:szCs w:val="32"/>
        </w:rPr>
        <w:t>}</w:t>
      </w:r>
      <w:r w:rsidR="001A16C1">
        <w:rPr>
          <w:rFonts w:ascii="Book Antiqua" w:hAnsi="Book Antiqua"/>
          <w:sz w:val="32"/>
          <w:szCs w:val="32"/>
        </w:rPr>
        <w:t>?</w:t>
      </w:r>
    </w:p>
    <w:p w14:paraId="423676D9" w14:textId="77777777" w:rsidR="00E041E7" w:rsidRPr="00E041E7" w:rsidRDefault="00E041E7" w:rsidP="00E041E7">
      <w:pPr>
        <w:pStyle w:val="ListParagraph"/>
        <w:numPr>
          <w:ilvl w:val="0"/>
          <w:numId w:val="6"/>
        </w:numPr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b/>
          <w:sz w:val="32"/>
          <w:szCs w:val="32"/>
        </w:rPr>
        <w:t xml:space="preserve">R </w:t>
      </w:r>
      <w:r w:rsidRPr="00E041E7">
        <w:rPr>
          <w:rFonts w:ascii="Book Antiqua" w:hAnsi="Book Antiqua"/>
          <w:sz w:val="32"/>
          <w:szCs w:val="32"/>
        </w:rPr>
        <w:t>= {(1,1</w:t>
      </w:r>
      <w:proofErr w:type="gramStart"/>
      <w:r w:rsidRPr="00E041E7">
        <w:rPr>
          <w:rFonts w:ascii="Book Antiqua" w:hAnsi="Book Antiqua"/>
          <w:sz w:val="32"/>
          <w:szCs w:val="32"/>
        </w:rPr>
        <w:t>),(</w:t>
      </w:r>
      <w:proofErr w:type="gramEnd"/>
      <w:r w:rsidRPr="00E041E7">
        <w:rPr>
          <w:rFonts w:ascii="Book Antiqua" w:hAnsi="Book Antiqua"/>
          <w:sz w:val="32"/>
          <w:szCs w:val="32"/>
        </w:rPr>
        <w:t>2,2),(3,3),(3,5),(5,5),(5,4),(4,4),(4,3) } on {1,2,3,4,5}</w:t>
      </w:r>
    </w:p>
    <w:p w14:paraId="3E7A33D4" w14:textId="41FA5D9F" w:rsidR="00E041E7" w:rsidRPr="00E041E7" w:rsidRDefault="00E041E7" w:rsidP="00E041E7">
      <w:pPr>
        <w:pStyle w:val="ListParagraph"/>
        <w:ind w:left="1320"/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b/>
          <w:sz w:val="32"/>
          <w:szCs w:val="32"/>
        </w:rPr>
        <w:t>Domain</w:t>
      </w:r>
      <w:r w:rsidRPr="00E041E7">
        <w:rPr>
          <w:rFonts w:ascii="Book Antiqua" w:hAnsi="Book Antiqua"/>
          <w:sz w:val="32"/>
          <w:szCs w:val="32"/>
        </w:rPr>
        <w:t xml:space="preserve"> =</w:t>
      </w:r>
      <w:r w:rsidR="001A16C1">
        <w:rPr>
          <w:rFonts w:ascii="Book Antiqua" w:hAnsi="Book Antiqua"/>
          <w:sz w:val="32"/>
          <w:szCs w:val="32"/>
        </w:rPr>
        <w:t xml:space="preserve"> {1,2,3,4,5}?</w:t>
      </w:r>
    </w:p>
    <w:p w14:paraId="7123336A" w14:textId="3CE6676E" w:rsidR="00E041E7" w:rsidRPr="00E041E7" w:rsidRDefault="00E041E7" w:rsidP="00E041E7">
      <w:pPr>
        <w:pStyle w:val="ListParagraph"/>
        <w:ind w:left="1320"/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b/>
          <w:sz w:val="32"/>
          <w:szCs w:val="32"/>
        </w:rPr>
        <w:t xml:space="preserve">Range </w:t>
      </w:r>
      <w:r w:rsidRPr="00E041E7">
        <w:rPr>
          <w:rFonts w:ascii="Book Antiqua" w:hAnsi="Book Antiqua"/>
          <w:sz w:val="32"/>
          <w:szCs w:val="32"/>
        </w:rPr>
        <w:t>=</w:t>
      </w:r>
      <w:r w:rsidR="001A16C1">
        <w:rPr>
          <w:rFonts w:ascii="Book Antiqua" w:hAnsi="Book Antiqua"/>
          <w:sz w:val="32"/>
          <w:szCs w:val="32"/>
        </w:rPr>
        <w:t xml:space="preserve"> {1,2,3,4,5}?</w:t>
      </w:r>
    </w:p>
    <w:p w14:paraId="6E785CD2" w14:textId="77777777" w:rsidR="00E041E7" w:rsidRPr="00E041E7" w:rsidRDefault="00E041E7" w:rsidP="00E041E7">
      <w:pPr>
        <w:pStyle w:val="ListParagraph"/>
        <w:numPr>
          <w:ilvl w:val="0"/>
          <w:numId w:val="6"/>
        </w:numPr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b/>
          <w:sz w:val="32"/>
          <w:szCs w:val="32"/>
        </w:rPr>
        <w:t xml:space="preserve">R </w:t>
      </w:r>
      <w:r w:rsidRPr="00E041E7">
        <w:rPr>
          <w:rFonts w:ascii="Book Antiqua" w:hAnsi="Book Antiqua"/>
          <w:sz w:val="32"/>
          <w:szCs w:val="32"/>
        </w:rPr>
        <w:t>= {(</w:t>
      </w:r>
      <w:proofErr w:type="gramStart"/>
      <w:r w:rsidRPr="00E041E7">
        <w:rPr>
          <w:rFonts w:ascii="Book Antiqua" w:hAnsi="Book Antiqua"/>
          <w:sz w:val="32"/>
          <w:szCs w:val="32"/>
        </w:rPr>
        <w:t>b ,c</w:t>
      </w:r>
      <w:proofErr w:type="gramEnd"/>
      <w:r w:rsidRPr="00E041E7">
        <w:rPr>
          <w:rFonts w:ascii="Book Antiqua" w:hAnsi="Book Antiqua"/>
          <w:sz w:val="32"/>
          <w:szCs w:val="32"/>
        </w:rPr>
        <w:t>),(c ,b),(d ,d)} on {a ,b ,c ,d}</w:t>
      </w:r>
    </w:p>
    <w:p w14:paraId="1A8DD31C" w14:textId="679A78B0" w:rsidR="00E041E7" w:rsidRPr="00E041E7" w:rsidRDefault="00E041E7" w:rsidP="00E041E7">
      <w:pPr>
        <w:pStyle w:val="ListParagraph"/>
        <w:ind w:left="1320"/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b/>
          <w:sz w:val="32"/>
          <w:szCs w:val="32"/>
        </w:rPr>
        <w:t>Domain</w:t>
      </w:r>
      <w:r w:rsidRPr="00E041E7">
        <w:rPr>
          <w:rFonts w:ascii="Book Antiqua" w:hAnsi="Book Antiqua"/>
          <w:sz w:val="32"/>
          <w:szCs w:val="32"/>
        </w:rPr>
        <w:t xml:space="preserve"> =</w:t>
      </w:r>
      <w:r w:rsidR="004D267E">
        <w:rPr>
          <w:rFonts w:ascii="Book Antiqua" w:hAnsi="Book Antiqua"/>
          <w:sz w:val="32"/>
          <w:szCs w:val="32"/>
        </w:rPr>
        <w:t xml:space="preserve"> {</w:t>
      </w:r>
      <w:proofErr w:type="spellStart"/>
      <w:proofErr w:type="gramStart"/>
      <w:r w:rsidR="004D267E">
        <w:rPr>
          <w:rFonts w:ascii="Book Antiqua" w:hAnsi="Book Antiqua"/>
          <w:sz w:val="32"/>
          <w:szCs w:val="32"/>
        </w:rPr>
        <w:t>b,c</w:t>
      </w:r>
      <w:proofErr w:type="gramEnd"/>
      <w:r w:rsidR="004D267E">
        <w:rPr>
          <w:rFonts w:ascii="Book Antiqua" w:hAnsi="Book Antiqua"/>
          <w:sz w:val="32"/>
          <w:szCs w:val="32"/>
        </w:rPr>
        <w:t>,d</w:t>
      </w:r>
      <w:proofErr w:type="spellEnd"/>
      <w:r w:rsidR="004D267E">
        <w:rPr>
          <w:rFonts w:ascii="Book Antiqua" w:hAnsi="Book Antiqua"/>
          <w:sz w:val="32"/>
          <w:szCs w:val="32"/>
        </w:rPr>
        <w:t>}</w:t>
      </w:r>
      <w:r w:rsidR="001C2F8D">
        <w:rPr>
          <w:rFonts w:ascii="Book Antiqua" w:hAnsi="Book Antiqua"/>
          <w:sz w:val="32"/>
          <w:szCs w:val="32"/>
        </w:rPr>
        <w:t>?</w:t>
      </w:r>
    </w:p>
    <w:p w14:paraId="626CDCE8" w14:textId="2C14ECE7" w:rsidR="00E041E7" w:rsidRPr="00967AB6" w:rsidRDefault="00E041E7" w:rsidP="00967AB6">
      <w:pPr>
        <w:pStyle w:val="ListParagraph"/>
        <w:ind w:left="1320"/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b/>
          <w:sz w:val="32"/>
          <w:szCs w:val="32"/>
        </w:rPr>
        <w:t>Range</w:t>
      </w:r>
      <w:r w:rsidRPr="00E041E7">
        <w:rPr>
          <w:rFonts w:ascii="Book Antiqua" w:hAnsi="Book Antiqua"/>
          <w:sz w:val="32"/>
          <w:szCs w:val="32"/>
        </w:rPr>
        <w:t xml:space="preserve"> =</w:t>
      </w:r>
      <w:r w:rsidR="004D267E">
        <w:rPr>
          <w:rFonts w:ascii="Book Antiqua" w:hAnsi="Book Antiqua"/>
          <w:sz w:val="32"/>
          <w:szCs w:val="32"/>
        </w:rPr>
        <w:t xml:space="preserve"> {</w:t>
      </w:r>
      <w:proofErr w:type="spellStart"/>
      <w:proofErr w:type="gramStart"/>
      <w:r w:rsidR="004D267E">
        <w:rPr>
          <w:rFonts w:ascii="Book Antiqua" w:hAnsi="Book Antiqua"/>
          <w:sz w:val="32"/>
          <w:szCs w:val="32"/>
        </w:rPr>
        <w:t>b,c</w:t>
      </w:r>
      <w:proofErr w:type="gramEnd"/>
      <w:r w:rsidR="004D267E">
        <w:rPr>
          <w:rFonts w:ascii="Book Antiqua" w:hAnsi="Book Antiqua"/>
          <w:sz w:val="32"/>
          <w:szCs w:val="32"/>
        </w:rPr>
        <w:t>,d</w:t>
      </w:r>
      <w:proofErr w:type="spellEnd"/>
      <w:r w:rsidR="004D267E">
        <w:rPr>
          <w:rFonts w:ascii="Book Antiqua" w:hAnsi="Book Antiqua"/>
          <w:sz w:val="32"/>
          <w:szCs w:val="32"/>
        </w:rPr>
        <w:t>}</w:t>
      </w:r>
      <w:r w:rsidR="001C2F8D">
        <w:rPr>
          <w:rFonts w:ascii="Book Antiqua" w:hAnsi="Book Antiqua"/>
          <w:sz w:val="32"/>
          <w:szCs w:val="32"/>
        </w:rPr>
        <w:t>?</w:t>
      </w:r>
    </w:p>
    <w:p w14:paraId="0563AE3D" w14:textId="77777777" w:rsidR="00E041E7" w:rsidRPr="00E041E7" w:rsidRDefault="00E041E7" w:rsidP="00E041E7">
      <w:pPr>
        <w:pStyle w:val="ListParagraph"/>
        <w:ind w:left="1320"/>
        <w:rPr>
          <w:rFonts w:ascii="Book Antiqua" w:hAnsi="Book Antiqua"/>
          <w:b/>
          <w:sz w:val="32"/>
          <w:szCs w:val="32"/>
        </w:rPr>
      </w:pPr>
    </w:p>
    <w:p w14:paraId="5C201A99" w14:textId="77777777" w:rsidR="00E041E7" w:rsidRPr="00E041E7" w:rsidRDefault="00E041E7" w:rsidP="00E041E7">
      <w:pPr>
        <w:pStyle w:val="ListParagraph"/>
        <w:ind w:left="1320"/>
        <w:rPr>
          <w:rFonts w:ascii="Book Antiqua" w:hAnsi="Book Antiqua"/>
          <w:b/>
          <w:sz w:val="32"/>
          <w:szCs w:val="32"/>
        </w:rPr>
      </w:pPr>
    </w:p>
    <w:p w14:paraId="56A94183" w14:textId="69AF89C8" w:rsidR="00E041E7" w:rsidRPr="00FE4934" w:rsidRDefault="003C2CF7" w:rsidP="003C2CF7">
      <w:pPr>
        <w:pStyle w:val="GraphicAnchor"/>
        <w:jc w:val="center"/>
        <w:rPr>
          <w:rFonts w:ascii="Book Antiqua" w:hAnsi="Book Antiqua"/>
          <w:sz w:val="36"/>
          <w:szCs w:val="36"/>
          <w:u w:val="single"/>
        </w:rPr>
      </w:pPr>
      <w:r w:rsidRPr="00FE4934">
        <w:rPr>
          <w:rFonts w:ascii="Book Antiqua" w:hAnsi="Book Antiqua"/>
          <w:sz w:val="36"/>
          <w:szCs w:val="36"/>
          <w:u w:val="single"/>
        </w:rPr>
        <w:t>(C)</w:t>
      </w:r>
    </w:p>
    <w:p w14:paraId="0E45AB94" w14:textId="77777777" w:rsidR="00B54229" w:rsidRPr="003C2CF7" w:rsidRDefault="00B54229" w:rsidP="003C2CF7">
      <w:pPr>
        <w:pStyle w:val="GraphicAnchor"/>
        <w:jc w:val="center"/>
        <w:rPr>
          <w:rFonts w:ascii="Book Antiqua" w:hAnsi="Book Antiqua"/>
          <w:sz w:val="36"/>
          <w:szCs w:val="36"/>
        </w:rPr>
      </w:pPr>
    </w:p>
    <w:p w14:paraId="364327F1" w14:textId="77777777" w:rsidR="00E041E7" w:rsidRPr="003C2CF7" w:rsidRDefault="00E041E7" w:rsidP="003C2CF7">
      <w:pPr>
        <w:autoSpaceDE w:val="0"/>
        <w:autoSpaceDN w:val="0"/>
        <w:adjustRightInd w:val="0"/>
        <w:rPr>
          <w:rFonts w:ascii="Book Antiqua" w:hAnsi="Book Antiqua"/>
          <w:sz w:val="32"/>
          <w:szCs w:val="32"/>
        </w:rPr>
      </w:pPr>
      <w:r w:rsidRPr="003C2CF7">
        <w:rPr>
          <w:rFonts w:ascii="Book Antiqua" w:hAnsi="Book Antiqua"/>
          <w:sz w:val="32"/>
          <w:szCs w:val="32"/>
        </w:rPr>
        <w:t>Let R</w:t>
      </w:r>
      <w:r w:rsidRPr="003C2CF7">
        <w:rPr>
          <w:rFonts w:ascii="Book Antiqua" w:hAnsi="Book Antiqua"/>
          <w:sz w:val="32"/>
          <w:szCs w:val="32"/>
          <w:vertAlign w:val="subscript"/>
        </w:rPr>
        <w:t>1</w:t>
      </w:r>
      <w:r w:rsidRPr="003C2CF7">
        <w:rPr>
          <w:rFonts w:ascii="Book Antiqua" w:hAnsi="Book Antiqua"/>
          <w:sz w:val="32"/>
          <w:szCs w:val="32"/>
        </w:rPr>
        <w:t xml:space="preserve"> and R</w:t>
      </w:r>
      <w:r w:rsidRPr="003C2CF7">
        <w:rPr>
          <w:rFonts w:ascii="Book Antiqua" w:hAnsi="Book Antiqua"/>
          <w:sz w:val="32"/>
          <w:szCs w:val="32"/>
          <w:vertAlign w:val="subscript"/>
        </w:rPr>
        <w:t>2</w:t>
      </w:r>
      <w:r w:rsidRPr="003C2CF7">
        <w:rPr>
          <w:rFonts w:ascii="Book Antiqua" w:hAnsi="Book Antiqua"/>
          <w:sz w:val="32"/>
          <w:szCs w:val="32"/>
        </w:rPr>
        <w:t xml:space="preserve"> be the relations on {1, 2, 3, 4} given by</w:t>
      </w:r>
    </w:p>
    <w:p w14:paraId="49600ADD" w14:textId="77777777" w:rsidR="00E041E7" w:rsidRPr="00E041E7" w:rsidRDefault="00E041E7" w:rsidP="00E041E7">
      <w:pPr>
        <w:pStyle w:val="ListParagraph"/>
        <w:autoSpaceDE w:val="0"/>
        <w:autoSpaceDN w:val="0"/>
        <w:adjustRightInd w:val="0"/>
        <w:ind w:left="1440"/>
        <w:rPr>
          <w:rFonts w:ascii="Book Antiqua" w:hAnsi="Book Antiqua"/>
          <w:sz w:val="32"/>
          <w:szCs w:val="32"/>
        </w:rPr>
      </w:pPr>
    </w:p>
    <w:p w14:paraId="03524C3E" w14:textId="77777777" w:rsidR="000C7469" w:rsidRDefault="00E041E7" w:rsidP="000C7469">
      <w:pPr>
        <w:autoSpaceDE w:val="0"/>
        <w:autoSpaceDN w:val="0"/>
        <w:adjustRightInd w:val="0"/>
        <w:ind w:left="720"/>
        <w:rPr>
          <w:rFonts w:ascii="Book Antiqua" w:hAnsi="Book Antiqua" w:cs="Times New Roman"/>
          <w:b/>
          <w:sz w:val="32"/>
          <w:szCs w:val="32"/>
        </w:rPr>
      </w:pPr>
      <w:r w:rsidRPr="00E041E7">
        <w:rPr>
          <w:rFonts w:ascii="Book Antiqua" w:hAnsi="Book Antiqua" w:cs="Times New Roman"/>
          <w:sz w:val="32"/>
          <w:szCs w:val="32"/>
        </w:rPr>
        <w:t>R</w:t>
      </w:r>
      <w:r w:rsidRPr="00E041E7">
        <w:rPr>
          <w:rFonts w:ascii="Book Antiqua" w:hAnsi="Book Antiqua" w:cs="Times New Roman"/>
          <w:sz w:val="32"/>
          <w:szCs w:val="32"/>
          <w:vertAlign w:val="subscript"/>
        </w:rPr>
        <w:t>1</w:t>
      </w:r>
      <w:r w:rsidRPr="00E041E7">
        <w:rPr>
          <w:rFonts w:ascii="Book Antiqua" w:hAnsi="Book Antiqua" w:cs="Times New Roman"/>
          <w:sz w:val="32"/>
          <w:szCs w:val="32"/>
        </w:rPr>
        <w:t xml:space="preserve"> = {(1, 1), (1, 2), (3, 4), (4, 2)}</w:t>
      </w:r>
    </w:p>
    <w:p w14:paraId="45F17FB9" w14:textId="66FC97A4" w:rsidR="00E041E7" w:rsidRPr="00E041E7" w:rsidRDefault="00E041E7" w:rsidP="000C7469">
      <w:pPr>
        <w:autoSpaceDE w:val="0"/>
        <w:autoSpaceDN w:val="0"/>
        <w:adjustRightInd w:val="0"/>
        <w:ind w:left="720"/>
        <w:rPr>
          <w:rFonts w:ascii="Book Antiqua" w:hAnsi="Book Antiqua" w:cs="Times New Roman"/>
          <w:b/>
          <w:sz w:val="32"/>
          <w:szCs w:val="32"/>
        </w:rPr>
      </w:pPr>
      <w:r w:rsidRPr="00E041E7">
        <w:rPr>
          <w:rFonts w:ascii="Book Antiqua" w:hAnsi="Book Antiqua" w:cs="Times New Roman"/>
          <w:sz w:val="32"/>
          <w:szCs w:val="32"/>
        </w:rPr>
        <w:t>R</w:t>
      </w:r>
      <w:r w:rsidRPr="00E041E7">
        <w:rPr>
          <w:rFonts w:ascii="Book Antiqua" w:hAnsi="Book Antiqua" w:cs="Times New Roman"/>
          <w:sz w:val="32"/>
          <w:szCs w:val="32"/>
          <w:vertAlign w:val="subscript"/>
        </w:rPr>
        <w:t>2</w:t>
      </w:r>
      <w:r w:rsidRPr="00E041E7">
        <w:rPr>
          <w:rFonts w:ascii="Book Antiqua" w:hAnsi="Book Antiqua" w:cs="Times New Roman"/>
          <w:sz w:val="32"/>
          <w:szCs w:val="32"/>
        </w:rPr>
        <w:t xml:space="preserve"> = {(1, 1), (2, 1), (3, 1), (4, 4), (2, 2)}.</w:t>
      </w:r>
    </w:p>
    <w:p w14:paraId="5CBDA7E2" w14:textId="77777777" w:rsidR="00E041E7" w:rsidRPr="00E041E7" w:rsidRDefault="00E041E7" w:rsidP="00E041E7">
      <w:pPr>
        <w:autoSpaceDE w:val="0"/>
        <w:autoSpaceDN w:val="0"/>
        <w:adjustRightInd w:val="0"/>
        <w:ind w:left="720"/>
        <w:rPr>
          <w:rFonts w:ascii="Book Antiqua" w:hAnsi="Book Antiqua" w:cs="Times New Roman"/>
          <w:b/>
          <w:sz w:val="32"/>
          <w:szCs w:val="32"/>
        </w:rPr>
      </w:pPr>
      <w:r w:rsidRPr="00E041E7">
        <w:rPr>
          <w:rFonts w:ascii="Book Antiqua" w:hAnsi="Book Antiqua" w:cs="Times New Roman"/>
          <w:sz w:val="32"/>
          <w:szCs w:val="32"/>
        </w:rPr>
        <w:t>List the elements of:</w:t>
      </w:r>
    </w:p>
    <w:p w14:paraId="72DE7479" w14:textId="65E150CA" w:rsidR="00E041E7" w:rsidRPr="00E041E7" w:rsidRDefault="00E041E7" w:rsidP="00E041E7">
      <w:pPr>
        <w:pStyle w:val="ListParagraph"/>
        <w:numPr>
          <w:ilvl w:val="0"/>
          <w:numId w:val="7"/>
        </w:numPr>
        <w:autoSpaceDE w:val="0"/>
        <w:autoSpaceDN w:val="0"/>
        <w:adjustRightInd w:val="0"/>
        <w:ind w:left="1500"/>
        <w:rPr>
          <w:rFonts w:ascii="Book Antiqua" w:hAnsi="Book Antiqua"/>
          <w:b/>
          <w:sz w:val="32"/>
          <w:szCs w:val="32"/>
        </w:rPr>
      </w:pPr>
      <w:r w:rsidRPr="00E041E7">
        <w:rPr>
          <w:rFonts w:ascii="Book Antiqua" w:hAnsi="Book Antiqua"/>
          <w:sz w:val="32"/>
          <w:szCs w:val="32"/>
        </w:rPr>
        <w:t>R</w:t>
      </w:r>
      <w:r w:rsidRPr="00E041E7">
        <w:rPr>
          <w:rFonts w:ascii="Book Antiqua" w:hAnsi="Book Antiqua"/>
          <w:sz w:val="32"/>
          <w:szCs w:val="32"/>
          <w:vertAlign w:val="subscript"/>
        </w:rPr>
        <w:t>1</w:t>
      </w:r>
      <w:r w:rsidRPr="00E041E7">
        <w:rPr>
          <w:rFonts w:ascii="Book Antiqua" w:hAnsi="Book Antiqua"/>
          <w:sz w:val="32"/>
          <w:szCs w:val="32"/>
        </w:rPr>
        <w:t xml:space="preserve"> </w:t>
      </w:r>
      <w:r w:rsidRPr="00E041E7">
        <w:rPr>
          <w:rFonts w:ascii="Book Antiqua" w:hAnsi="Book Antiqua"/>
          <w:position w:val="-4"/>
          <w:sz w:val="32"/>
          <w:szCs w:val="32"/>
        </w:rPr>
        <w:object w:dxaOrig="255" w:dyaOrig="195" w14:anchorId="6A5A0C8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.5pt;height:9.6pt" o:ole="">
            <v:imagedata r:id="rId63" o:title=""/>
          </v:shape>
          <o:OLEObject Type="Embed" ProgID="Equation.3" ShapeID="_x0000_i1025" DrawAspect="Content" ObjectID="_1726860256" r:id="rId64"/>
        </w:object>
      </w:r>
      <w:r w:rsidRPr="00E041E7">
        <w:rPr>
          <w:rFonts w:ascii="Book Antiqua" w:hAnsi="Book Antiqua"/>
          <w:sz w:val="32"/>
          <w:szCs w:val="32"/>
        </w:rPr>
        <w:t>R</w:t>
      </w:r>
      <w:r w:rsidRPr="00E041E7">
        <w:rPr>
          <w:rFonts w:ascii="Book Antiqua" w:hAnsi="Book Antiqua"/>
          <w:sz w:val="32"/>
          <w:szCs w:val="32"/>
          <w:vertAlign w:val="subscript"/>
        </w:rPr>
        <w:t>2</w:t>
      </w:r>
    </w:p>
    <w:p w14:paraId="5B272AF6" w14:textId="77777777" w:rsidR="00E041E7" w:rsidRPr="00E041E7" w:rsidRDefault="00E041E7" w:rsidP="00E041E7">
      <w:pPr>
        <w:pStyle w:val="ListParagraph"/>
        <w:autoSpaceDE w:val="0"/>
        <w:autoSpaceDN w:val="0"/>
        <w:adjustRightInd w:val="0"/>
        <w:ind w:left="1500"/>
        <w:rPr>
          <w:rFonts w:ascii="Book Antiqua" w:hAnsi="Book Antiqua"/>
          <w:b/>
          <w:sz w:val="32"/>
          <w:szCs w:val="32"/>
        </w:rPr>
      </w:pPr>
    </w:p>
    <w:p w14:paraId="08A7F384" w14:textId="77777777" w:rsidR="00E041E7" w:rsidRPr="00E041E7" w:rsidRDefault="00E041E7" w:rsidP="00E041E7">
      <w:pPr>
        <w:pStyle w:val="ListParagraph"/>
        <w:autoSpaceDE w:val="0"/>
        <w:autoSpaceDN w:val="0"/>
        <w:adjustRightInd w:val="0"/>
        <w:spacing w:line="480" w:lineRule="auto"/>
        <w:ind w:left="1500"/>
        <w:rPr>
          <w:rFonts w:ascii="Book Antiqua" w:hAnsi="Book Antiqua"/>
          <w:b/>
          <w:sz w:val="32"/>
          <w:szCs w:val="32"/>
        </w:rPr>
      </w:pPr>
      <w:r w:rsidRPr="00E041E7">
        <w:rPr>
          <w:rFonts w:ascii="Book Antiqua" w:hAnsi="Book Antiqua"/>
          <w:b/>
          <w:sz w:val="32"/>
          <w:szCs w:val="32"/>
        </w:rPr>
        <w:t>R</w:t>
      </w:r>
      <w:r w:rsidRPr="00E041E7">
        <w:rPr>
          <w:rFonts w:ascii="Book Antiqua" w:hAnsi="Book Antiqua"/>
          <w:sz w:val="32"/>
          <w:szCs w:val="32"/>
        </w:rPr>
        <w:t xml:space="preserve"> = {(1,1</w:t>
      </w:r>
      <w:proofErr w:type="gramStart"/>
      <w:r w:rsidRPr="00E041E7">
        <w:rPr>
          <w:rFonts w:ascii="Book Antiqua" w:hAnsi="Book Antiqua"/>
          <w:sz w:val="32"/>
          <w:szCs w:val="32"/>
        </w:rPr>
        <w:t>),(</w:t>
      </w:r>
      <w:proofErr w:type="gramEnd"/>
      <w:r w:rsidRPr="00E041E7">
        <w:rPr>
          <w:rFonts w:ascii="Book Antiqua" w:hAnsi="Book Antiqua"/>
          <w:sz w:val="32"/>
          <w:szCs w:val="32"/>
        </w:rPr>
        <w:t>1,2),(2,1),(2,2),(3,1),(3,4),(4,2),(4,4)}</w:t>
      </w:r>
    </w:p>
    <w:p w14:paraId="2E35C1C2" w14:textId="77777777" w:rsidR="00E041E7" w:rsidRPr="00E041E7" w:rsidRDefault="00E041E7" w:rsidP="00E041E7">
      <w:pPr>
        <w:pStyle w:val="ListParagraph"/>
        <w:numPr>
          <w:ilvl w:val="0"/>
          <w:numId w:val="7"/>
        </w:numPr>
        <w:autoSpaceDE w:val="0"/>
        <w:autoSpaceDN w:val="0"/>
        <w:adjustRightInd w:val="0"/>
        <w:ind w:left="1500"/>
        <w:rPr>
          <w:rFonts w:ascii="Book Antiqua" w:hAnsi="Book Antiqua"/>
          <w:b/>
          <w:sz w:val="32"/>
          <w:szCs w:val="32"/>
        </w:rPr>
      </w:pPr>
      <w:r w:rsidRPr="00E041E7">
        <w:rPr>
          <w:rFonts w:ascii="Book Antiqua" w:hAnsi="Book Antiqua"/>
          <w:sz w:val="32"/>
          <w:szCs w:val="32"/>
        </w:rPr>
        <w:t>R</w:t>
      </w:r>
      <w:r w:rsidRPr="00E041E7">
        <w:rPr>
          <w:rFonts w:ascii="Book Antiqua" w:hAnsi="Book Antiqua"/>
          <w:sz w:val="32"/>
          <w:szCs w:val="32"/>
          <w:vertAlign w:val="subscript"/>
        </w:rPr>
        <w:t>1</w:t>
      </w:r>
      <w:r w:rsidRPr="00E041E7">
        <w:rPr>
          <w:rFonts w:ascii="Book Antiqua" w:hAnsi="Book Antiqua"/>
          <w:sz w:val="32"/>
          <w:szCs w:val="32"/>
        </w:rPr>
        <w:t xml:space="preserve"> </w:t>
      </w:r>
      <w:r w:rsidRPr="00E041E7">
        <w:rPr>
          <w:rFonts w:ascii="Book Antiqua" w:hAnsi="Book Antiqua"/>
          <w:sz w:val="32"/>
          <w:szCs w:val="32"/>
        </w:rPr>
        <w:object w:dxaOrig="255" w:dyaOrig="195" w14:anchorId="1BA0C1B0">
          <v:shape id="_x0000_i1026" type="#_x0000_t75" style="width:12.5pt;height:9.6pt" o:ole="">
            <v:imagedata r:id="rId65" o:title=""/>
          </v:shape>
          <o:OLEObject Type="Embed" ProgID="Equation.3" ShapeID="_x0000_i1026" DrawAspect="Content" ObjectID="_1726860257" r:id="rId66"/>
        </w:object>
      </w:r>
      <w:r w:rsidRPr="00E041E7">
        <w:rPr>
          <w:rFonts w:ascii="Book Antiqua" w:hAnsi="Book Antiqua"/>
          <w:sz w:val="32"/>
          <w:szCs w:val="32"/>
        </w:rPr>
        <w:t xml:space="preserve"> R</w:t>
      </w:r>
      <w:r w:rsidRPr="00E041E7">
        <w:rPr>
          <w:rFonts w:ascii="Book Antiqua" w:hAnsi="Book Antiqua"/>
          <w:sz w:val="32"/>
          <w:szCs w:val="32"/>
          <w:vertAlign w:val="subscript"/>
        </w:rPr>
        <w:t>2</w:t>
      </w:r>
    </w:p>
    <w:p w14:paraId="5F56E8CC" w14:textId="77777777" w:rsidR="00E041E7" w:rsidRPr="00E041E7" w:rsidRDefault="00E041E7" w:rsidP="00E041E7">
      <w:pPr>
        <w:pStyle w:val="ListParagraph"/>
        <w:autoSpaceDE w:val="0"/>
        <w:autoSpaceDN w:val="0"/>
        <w:adjustRightInd w:val="0"/>
        <w:ind w:left="1500"/>
        <w:rPr>
          <w:rFonts w:ascii="Book Antiqua" w:hAnsi="Book Antiqua"/>
          <w:sz w:val="32"/>
          <w:szCs w:val="32"/>
        </w:rPr>
      </w:pPr>
    </w:p>
    <w:p w14:paraId="242DB23A" w14:textId="77777777" w:rsidR="00E041E7" w:rsidRPr="00E041E7" w:rsidRDefault="00E041E7" w:rsidP="00E041E7">
      <w:pPr>
        <w:pStyle w:val="ListParagraph"/>
        <w:autoSpaceDE w:val="0"/>
        <w:autoSpaceDN w:val="0"/>
        <w:adjustRightInd w:val="0"/>
        <w:ind w:left="1500"/>
        <w:rPr>
          <w:rFonts w:ascii="Book Antiqua" w:hAnsi="Book Antiqua"/>
          <w:sz w:val="32"/>
          <w:szCs w:val="32"/>
        </w:rPr>
      </w:pPr>
      <w:r w:rsidRPr="00E041E7">
        <w:rPr>
          <w:rFonts w:ascii="Book Antiqua" w:hAnsi="Book Antiqua"/>
          <w:b/>
          <w:sz w:val="32"/>
          <w:szCs w:val="32"/>
        </w:rPr>
        <w:t>R</w:t>
      </w:r>
      <w:r w:rsidRPr="00E041E7">
        <w:rPr>
          <w:rFonts w:ascii="Book Antiqua" w:hAnsi="Book Antiqua"/>
          <w:sz w:val="32"/>
          <w:szCs w:val="32"/>
        </w:rPr>
        <w:t xml:space="preserve"> = {(1, 1)}</w:t>
      </w:r>
    </w:p>
    <w:p w14:paraId="081B25ED" w14:textId="77777777" w:rsidR="00E041E7" w:rsidRPr="00E041E7" w:rsidRDefault="00E041E7" w:rsidP="00E041E7">
      <w:pPr>
        <w:pStyle w:val="ListParagraph"/>
        <w:autoSpaceDE w:val="0"/>
        <w:autoSpaceDN w:val="0"/>
        <w:adjustRightInd w:val="0"/>
        <w:ind w:left="1500"/>
        <w:rPr>
          <w:rFonts w:ascii="Book Antiqua" w:hAnsi="Book Antiqua"/>
          <w:sz w:val="32"/>
          <w:szCs w:val="32"/>
        </w:rPr>
      </w:pPr>
    </w:p>
    <w:p w14:paraId="148ABA2F" w14:textId="77777777" w:rsidR="00E041E7" w:rsidRPr="00E041E7" w:rsidRDefault="00E041E7" w:rsidP="00E041E7">
      <w:pPr>
        <w:pStyle w:val="ListParagraph"/>
        <w:ind w:left="1320"/>
        <w:rPr>
          <w:rFonts w:ascii="Book Antiqua" w:hAnsi="Book Antiqua"/>
          <w:b/>
          <w:sz w:val="32"/>
          <w:szCs w:val="32"/>
        </w:rPr>
      </w:pPr>
    </w:p>
    <w:p w14:paraId="5BA2D44F" w14:textId="7256793E" w:rsidR="003C2CF7" w:rsidRPr="00FE4934" w:rsidRDefault="003C2CF7" w:rsidP="003C2CF7">
      <w:pPr>
        <w:pStyle w:val="GraphicAnchor"/>
        <w:jc w:val="center"/>
        <w:rPr>
          <w:rFonts w:ascii="Book Antiqua" w:hAnsi="Book Antiqua"/>
          <w:sz w:val="36"/>
          <w:szCs w:val="36"/>
          <w:u w:val="single"/>
        </w:rPr>
      </w:pPr>
      <w:r w:rsidRPr="00FE4934">
        <w:rPr>
          <w:rFonts w:ascii="Book Antiqua" w:hAnsi="Book Antiqua"/>
          <w:sz w:val="36"/>
          <w:szCs w:val="36"/>
          <w:u w:val="single"/>
        </w:rPr>
        <w:t>(D)</w:t>
      </w:r>
    </w:p>
    <w:p w14:paraId="6C38729C" w14:textId="77777777" w:rsidR="00241CA5" w:rsidRDefault="00241CA5" w:rsidP="00A51B6A">
      <w:pPr>
        <w:autoSpaceDE w:val="0"/>
        <w:autoSpaceDN w:val="0"/>
        <w:adjustRightInd w:val="0"/>
        <w:spacing w:line="276" w:lineRule="auto"/>
        <w:jc w:val="both"/>
        <w:rPr>
          <w:rFonts w:ascii="Book Antiqua" w:hAnsi="Book Antiqua" w:cs="Times New Roman"/>
          <w:b/>
          <w:bCs/>
          <w:sz w:val="32"/>
          <w:szCs w:val="32"/>
          <w:lang w:val="en-GB" w:eastAsia="en-GB"/>
        </w:rPr>
      </w:pPr>
    </w:p>
    <w:p w14:paraId="57B9F724" w14:textId="2AE69D97" w:rsidR="00A51B6A" w:rsidRPr="00A51B6A" w:rsidRDefault="00A51B6A" w:rsidP="00A51B6A">
      <w:pPr>
        <w:autoSpaceDE w:val="0"/>
        <w:autoSpaceDN w:val="0"/>
        <w:adjustRightInd w:val="0"/>
        <w:spacing w:line="276" w:lineRule="auto"/>
        <w:jc w:val="both"/>
        <w:rPr>
          <w:rFonts w:ascii="Book Antiqua" w:hAnsi="Book Antiqua" w:cs="Times New Roman"/>
          <w:sz w:val="32"/>
          <w:szCs w:val="32"/>
          <w:lang w:val="en-GB" w:eastAsia="en-GB"/>
        </w:rPr>
      </w:pP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 xml:space="preserve">1. </w:t>
      </w:r>
      <w:r w:rsidRPr="00241CA5">
        <w:rPr>
          <w:rFonts w:ascii="Book Antiqua" w:hAnsi="Book Antiqua" w:cs="Times New Roman"/>
          <w:b/>
          <w:bCs/>
          <w:sz w:val="32"/>
          <w:szCs w:val="32"/>
          <w:lang w:val="en-GB" w:eastAsia="en-GB"/>
        </w:rPr>
        <w:t>Reflexive:</w:t>
      </w: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 xml:space="preserve"> YES. Given string α </w:t>
      </w:r>
      <w:r w:rsidRPr="00A51B6A">
        <w:rPr>
          <w:rFonts w:ascii="Cambria Math" w:hAnsi="Cambria Math" w:cs="Cambria Math"/>
          <w:sz w:val="32"/>
          <w:szCs w:val="32"/>
          <w:lang w:val="en-GB" w:eastAsia="en-GB"/>
        </w:rPr>
        <w:t>∈</w:t>
      </w: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 xml:space="preserve"> X, </w:t>
      </w:r>
      <w:r w:rsidRPr="00A51B6A">
        <w:rPr>
          <w:rFonts w:ascii="Book Antiqua" w:hAnsi="Book Antiqua" w:cs="Book Antiqua"/>
          <w:sz w:val="32"/>
          <w:szCs w:val="32"/>
          <w:lang w:val="en-GB" w:eastAsia="en-GB"/>
        </w:rPr>
        <w:t>α</w:t>
      </w: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 xml:space="preserve"> indeed has some common</w:t>
      </w:r>
    </w:p>
    <w:p w14:paraId="144B11E6" w14:textId="77777777" w:rsidR="00A51B6A" w:rsidRPr="00A51B6A" w:rsidRDefault="00A51B6A" w:rsidP="00A51B6A">
      <w:pPr>
        <w:autoSpaceDE w:val="0"/>
        <w:autoSpaceDN w:val="0"/>
        <w:adjustRightInd w:val="0"/>
        <w:spacing w:line="276" w:lineRule="auto"/>
        <w:jc w:val="both"/>
        <w:rPr>
          <w:rFonts w:ascii="Book Antiqua" w:hAnsi="Book Antiqua" w:cs="Times New Roman"/>
          <w:sz w:val="32"/>
          <w:szCs w:val="32"/>
          <w:lang w:val="en-GB" w:eastAsia="en-GB"/>
        </w:rPr>
      </w:pP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>substring of size 2 with itself, say its substring consisting of the first</w:t>
      </w:r>
    </w:p>
    <w:p w14:paraId="1EFA54A9" w14:textId="77777777" w:rsidR="00A51B6A" w:rsidRPr="00A51B6A" w:rsidRDefault="00A51B6A" w:rsidP="00A51B6A">
      <w:pPr>
        <w:autoSpaceDE w:val="0"/>
        <w:autoSpaceDN w:val="0"/>
        <w:adjustRightInd w:val="0"/>
        <w:spacing w:line="276" w:lineRule="auto"/>
        <w:jc w:val="both"/>
        <w:rPr>
          <w:rFonts w:ascii="Book Antiqua" w:hAnsi="Book Antiqua" w:cs="Times New Roman"/>
          <w:sz w:val="32"/>
          <w:szCs w:val="32"/>
          <w:lang w:val="en-GB" w:eastAsia="en-GB"/>
        </w:rPr>
      </w:pP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>two bits of α.</w:t>
      </w:r>
    </w:p>
    <w:p w14:paraId="048EA267" w14:textId="77777777" w:rsidR="00A51B6A" w:rsidRPr="00A51B6A" w:rsidRDefault="00A51B6A" w:rsidP="00A51B6A">
      <w:pPr>
        <w:autoSpaceDE w:val="0"/>
        <w:autoSpaceDN w:val="0"/>
        <w:adjustRightInd w:val="0"/>
        <w:spacing w:line="276" w:lineRule="auto"/>
        <w:jc w:val="both"/>
        <w:rPr>
          <w:rFonts w:ascii="Book Antiqua" w:hAnsi="Book Antiqua" w:cs="Times New Roman"/>
          <w:sz w:val="32"/>
          <w:szCs w:val="32"/>
          <w:lang w:val="en-GB" w:eastAsia="en-GB"/>
        </w:rPr>
      </w:pP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 xml:space="preserve">2. </w:t>
      </w:r>
      <w:r w:rsidRPr="00241CA5">
        <w:rPr>
          <w:rFonts w:ascii="Book Antiqua" w:hAnsi="Book Antiqua" w:cs="Times New Roman"/>
          <w:b/>
          <w:bCs/>
          <w:sz w:val="32"/>
          <w:szCs w:val="32"/>
          <w:lang w:val="en-GB" w:eastAsia="en-GB"/>
        </w:rPr>
        <w:t>Symmetric</w:t>
      </w: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 xml:space="preserve">: YES. If α, β </w:t>
      </w:r>
      <w:r w:rsidRPr="00A51B6A">
        <w:rPr>
          <w:rFonts w:ascii="Cambria Math" w:hAnsi="Cambria Math" w:cs="Cambria Math"/>
          <w:sz w:val="32"/>
          <w:szCs w:val="32"/>
          <w:lang w:val="en-GB" w:eastAsia="en-GB"/>
        </w:rPr>
        <w:t>∈</w:t>
      </w: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 xml:space="preserve"> X, and </w:t>
      </w:r>
      <w:r w:rsidRPr="00A51B6A">
        <w:rPr>
          <w:rFonts w:ascii="Book Antiqua" w:hAnsi="Book Antiqua" w:cs="Book Antiqua"/>
          <w:sz w:val="32"/>
          <w:szCs w:val="32"/>
          <w:lang w:val="en-GB" w:eastAsia="en-GB"/>
        </w:rPr>
        <w:t>α</w:t>
      </w: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 xml:space="preserve"> has some substring of size 2 in</w:t>
      </w:r>
    </w:p>
    <w:p w14:paraId="073E717F" w14:textId="23C6FEEB" w:rsidR="00A51B6A" w:rsidRPr="00A51B6A" w:rsidRDefault="00A51B6A" w:rsidP="00A51B6A">
      <w:pPr>
        <w:autoSpaceDE w:val="0"/>
        <w:autoSpaceDN w:val="0"/>
        <w:adjustRightInd w:val="0"/>
        <w:spacing w:line="276" w:lineRule="auto"/>
        <w:jc w:val="both"/>
        <w:rPr>
          <w:rFonts w:ascii="Book Antiqua" w:hAnsi="Book Antiqua" w:cs="Times New Roman"/>
          <w:sz w:val="32"/>
          <w:szCs w:val="32"/>
          <w:lang w:val="en-GB" w:eastAsia="en-GB"/>
        </w:rPr>
      </w:pP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>common with β, also β has that same substring in common with α.</w:t>
      </w:r>
    </w:p>
    <w:p w14:paraId="0194C3F9" w14:textId="77777777" w:rsidR="00A51B6A" w:rsidRPr="00A51B6A" w:rsidRDefault="00A51B6A" w:rsidP="00A51B6A">
      <w:pPr>
        <w:autoSpaceDE w:val="0"/>
        <w:autoSpaceDN w:val="0"/>
        <w:adjustRightInd w:val="0"/>
        <w:spacing w:line="276" w:lineRule="auto"/>
        <w:jc w:val="both"/>
        <w:rPr>
          <w:rFonts w:ascii="Book Antiqua" w:hAnsi="Book Antiqua" w:cs="Times New Roman"/>
          <w:sz w:val="32"/>
          <w:szCs w:val="32"/>
          <w:lang w:val="en-GB" w:eastAsia="en-GB"/>
        </w:rPr>
      </w:pP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 xml:space="preserve">4. </w:t>
      </w:r>
      <w:r w:rsidRPr="00241CA5">
        <w:rPr>
          <w:rFonts w:ascii="Book Antiqua" w:hAnsi="Book Antiqua" w:cs="Times New Roman"/>
          <w:b/>
          <w:bCs/>
          <w:sz w:val="32"/>
          <w:szCs w:val="32"/>
          <w:lang w:val="en-GB" w:eastAsia="en-GB"/>
        </w:rPr>
        <w:t>Transitive</w:t>
      </w: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>: NO. Counterexample: 1110 R 1100 (both contain 11) and</w:t>
      </w:r>
    </w:p>
    <w:p w14:paraId="6C4FC387" w14:textId="154B209E" w:rsidR="003C2CF7" w:rsidRDefault="00A51B6A" w:rsidP="00936005">
      <w:pPr>
        <w:autoSpaceDE w:val="0"/>
        <w:autoSpaceDN w:val="0"/>
        <w:adjustRightInd w:val="0"/>
        <w:spacing w:line="276" w:lineRule="auto"/>
        <w:jc w:val="both"/>
        <w:rPr>
          <w:rFonts w:ascii="Book Antiqua" w:hAnsi="Book Antiqua" w:cs="Times New Roman"/>
          <w:sz w:val="32"/>
          <w:szCs w:val="32"/>
          <w:lang w:val="en-GB" w:eastAsia="en-GB"/>
        </w:rPr>
      </w:pPr>
      <w:r w:rsidRPr="00A51B6A">
        <w:rPr>
          <w:rFonts w:ascii="Book Antiqua" w:hAnsi="Book Antiqua" w:cs="Times New Roman"/>
          <w:sz w:val="32"/>
          <w:szCs w:val="32"/>
          <w:lang w:val="en-GB" w:eastAsia="en-GB"/>
        </w:rPr>
        <w:t>1100 R 0001 (both contain 00), however 1110 R6 0001.</w:t>
      </w:r>
    </w:p>
    <w:p w14:paraId="7E2F0C8F" w14:textId="77777777" w:rsidR="00936005" w:rsidRPr="00936005" w:rsidRDefault="00936005" w:rsidP="00936005">
      <w:pPr>
        <w:autoSpaceDE w:val="0"/>
        <w:autoSpaceDN w:val="0"/>
        <w:adjustRightInd w:val="0"/>
        <w:spacing w:line="276" w:lineRule="auto"/>
        <w:jc w:val="both"/>
        <w:rPr>
          <w:rFonts w:ascii="Book Antiqua" w:hAnsi="Book Antiqua" w:cs="Times New Roman"/>
          <w:sz w:val="32"/>
          <w:szCs w:val="32"/>
          <w:lang w:val="en-GB" w:eastAsia="en-GB"/>
        </w:rPr>
      </w:pPr>
    </w:p>
    <w:p w14:paraId="7CF21665" w14:textId="77777777" w:rsidR="00A51B6A" w:rsidRDefault="00A51B6A" w:rsidP="003C2CF7">
      <w:pPr>
        <w:pStyle w:val="GraphicAnchor"/>
        <w:rPr>
          <w:rFonts w:ascii="Book Antiqua" w:hAnsi="Book Antiqua"/>
          <w:sz w:val="32"/>
          <w:szCs w:val="32"/>
        </w:rPr>
      </w:pPr>
    </w:p>
    <w:p w14:paraId="3EA36B2F" w14:textId="6BB5A75F" w:rsidR="00793EC6" w:rsidRPr="00994E27" w:rsidRDefault="00793EC6" w:rsidP="00793EC6">
      <w:pPr>
        <w:pStyle w:val="GraphicAnchor"/>
        <w:jc w:val="center"/>
        <w:rPr>
          <w:rFonts w:ascii="Book Antiqua" w:hAnsi="Book Antiqua"/>
          <w:sz w:val="44"/>
          <w:szCs w:val="44"/>
        </w:rPr>
      </w:pPr>
      <w:r>
        <w:rPr>
          <w:rFonts w:ascii="Book Antiqua" w:hAnsi="Book Antiqua"/>
          <w:sz w:val="44"/>
          <w:szCs w:val="44"/>
        </w:rPr>
        <w:t>QUESTION . 3</w:t>
      </w:r>
    </w:p>
    <w:p w14:paraId="2441C7AA" w14:textId="77777777" w:rsidR="00FE4934" w:rsidRDefault="00FE4934" w:rsidP="00793EC6">
      <w:pPr>
        <w:pStyle w:val="GraphicAnchor"/>
        <w:jc w:val="center"/>
        <w:rPr>
          <w:rFonts w:ascii="Book Antiqua" w:hAnsi="Book Antiqua"/>
          <w:sz w:val="36"/>
          <w:szCs w:val="36"/>
        </w:rPr>
      </w:pPr>
    </w:p>
    <w:p w14:paraId="1E53D1C7" w14:textId="0CE40FE0" w:rsidR="00793EC6" w:rsidRPr="00FE4934" w:rsidRDefault="00793EC6" w:rsidP="00793EC6">
      <w:pPr>
        <w:pStyle w:val="GraphicAnchor"/>
        <w:jc w:val="center"/>
        <w:rPr>
          <w:rFonts w:ascii="Book Antiqua" w:hAnsi="Book Antiqua"/>
          <w:sz w:val="36"/>
          <w:szCs w:val="36"/>
          <w:u w:val="single"/>
        </w:rPr>
      </w:pPr>
      <w:r w:rsidRPr="00FE4934">
        <w:rPr>
          <w:rFonts w:ascii="Book Antiqua" w:hAnsi="Book Antiqua"/>
          <w:sz w:val="36"/>
          <w:szCs w:val="36"/>
          <w:u w:val="single"/>
        </w:rPr>
        <w:t>(A)</w:t>
      </w:r>
    </w:p>
    <w:p w14:paraId="550445B7" w14:textId="77777777" w:rsidR="003C2CF7" w:rsidRPr="00E041E7" w:rsidRDefault="003C2CF7" w:rsidP="003C2CF7">
      <w:pPr>
        <w:pStyle w:val="GraphicAnchor"/>
        <w:rPr>
          <w:rFonts w:ascii="Book Antiqua" w:hAnsi="Book Antiqua"/>
          <w:sz w:val="32"/>
          <w:szCs w:val="32"/>
        </w:rPr>
      </w:pPr>
    </w:p>
    <w:p w14:paraId="47EDD45A" w14:textId="63E1F526" w:rsidR="004E1853" w:rsidRDefault="00FB1102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 xml:space="preserve">1. </w:t>
      </w:r>
      <w:r w:rsidR="00572C15">
        <w:rPr>
          <w:rFonts w:ascii="Book Antiqua" w:hAnsi="Book Antiqua"/>
          <w:noProof/>
          <w:sz w:val="32"/>
          <w:szCs w:val="32"/>
        </w:rPr>
        <w:drawing>
          <wp:inline distT="0" distB="0" distL="0" distR="0" wp14:anchorId="3E6CC2A5" wp14:editId="1E9531E2">
            <wp:extent cx="1292225" cy="646430"/>
            <wp:effectExtent l="0" t="0" r="3175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22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72C15">
        <w:rPr>
          <w:rFonts w:ascii="Book Antiqua" w:hAnsi="Book Antiqua"/>
          <w:sz w:val="32"/>
          <w:szCs w:val="32"/>
        </w:rPr>
        <w:t xml:space="preserve"> = (y+2y+3y)(z+2z+3z)</w:t>
      </w:r>
    </w:p>
    <w:p w14:paraId="39CF5A6F" w14:textId="77777777" w:rsidR="00F57B2D" w:rsidRDefault="00F57B2D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423103FC" w14:textId="3ECC2C61" w:rsidR="006E5458" w:rsidRDefault="006E5458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= 6y(6z)</w:t>
      </w:r>
    </w:p>
    <w:p w14:paraId="338B98E9" w14:textId="34A9D101" w:rsidR="006E5458" w:rsidRDefault="006E5458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71C3DA05" w14:textId="36686C99" w:rsidR="00FB1102" w:rsidRDefault="00FB1102" w:rsidP="00A7592F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 xml:space="preserve">2. </w:t>
      </w:r>
      <m:oMath>
        <m:nary>
          <m:naryPr>
            <m:chr m:val="∑"/>
            <m:limLoc m:val="undOvr"/>
            <m:grow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>i=-1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1</m:t>
            </m:r>
          </m:sup>
          <m:e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naryPr>
              <m:sub>
                <m:acc>
                  <m:accPr>
                    <m:chr m:val="̇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j</m:t>
                    </m:r>
                  </m:e>
                </m:acc>
                <m:r>
                  <w:rPr>
                    <w:rFonts w:ascii="Cambria Math" w:hAnsi="Cambria Math"/>
                    <w:sz w:val="32"/>
                    <w:szCs w:val="32"/>
                  </w:rPr>
                  <m:t>=0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2i+3j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 xml:space="preserve">= </m:t>
                </m:r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i=-1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1</m:t>
                    </m:r>
                  </m:sup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(2i+2i+3+2i+6)</m:t>
                    </m:r>
                  </m:e>
                </m:nary>
                <m:r>
                  <w:rPr>
                    <w:rFonts w:ascii="Cambria Math" w:hAnsi="Cambria Math"/>
                    <w:sz w:val="32"/>
                    <w:szCs w:val="32"/>
                  </w:rPr>
                  <m:t xml:space="preserve"> </m:t>
                </m:r>
              </m:e>
            </m:nary>
          </m:e>
        </m:nary>
      </m:oMath>
    </w:p>
    <w:p w14:paraId="209F0A4B" w14:textId="77777777" w:rsidR="00B45A23" w:rsidRDefault="00B45A23" w:rsidP="00A7592F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</w:p>
    <w:p w14:paraId="5F1AEA78" w14:textId="22113462" w:rsidR="00B45A23" w:rsidRDefault="00B45A23" w:rsidP="00A7592F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r>
        <w:rPr>
          <w:rFonts w:ascii="Book Antiqua" w:eastAsiaTheme="minorEastAsia" w:hAnsi="Book Antiqua"/>
          <w:sz w:val="32"/>
          <w:szCs w:val="32"/>
        </w:rPr>
        <w:t>= 3 + 9 + 15 = 27</w:t>
      </w:r>
    </w:p>
    <w:p w14:paraId="09134595" w14:textId="43611E86" w:rsidR="004D7FA8" w:rsidRDefault="004D7FA8" w:rsidP="00A7592F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</w:p>
    <w:p w14:paraId="569AFAEF" w14:textId="28023865" w:rsidR="004D7FA8" w:rsidRPr="00FE4934" w:rsidRDefault="004D7FA8" w:rsidP="004D7FA8">
      <w:pPr>
        <w:pStyle w:val="GraphicAnchor"/>
        <w:jc w:val="center"/>
        <w:rPr>
          <w:rFonts w:ascii="Book Antiqua" w:hAnsi="Book Antiqua"/>
          <w:sz w:val="36"/>
          <w:szCs w:val="36"/>
          <w:u w:val="single"/>
        </w:rPr>
      </w:pPr>
      <w:r w:rsidRPr="00FE4934">
        <w:rPr>
          <w:rFonts w:ascii="Book Antiqua" w:hAnsi="Book Antiqua"/>
          <w:sz w:val="36"/>
          <w:szCs w:val="36"/>
          <w:u w:val="single"/>
        </w:rPr>
        <w:t>(B)</w:t>
      </w:r>
    </w:p>
    <w:p w14:paraId="7FDCD9C3" w14:textId="77777777" w:rsidR="004D7FA8" w:rsidRDefault="004D7FA8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18AD4052" w14:textId="49895A09" w:rsidR="004E1853" w:rsidRDefault="004E1853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354FF9B7" w14:textId="09AC8723" w:rsidR="004E1853" w:rsidRDefault="008413ED" w:rsidP="008413ED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  <w:proofErr w:type="spellStart"/>
      <w:r>
        <w:rPr>
          <w:rFonts w:ascii="Book Antiqua" w:hAnsi="Book Antiqua"/>
          <w:sz w:val="32"/>
          <w:szCs w:val="32"/>
        </w:rPr>
        <w:t>i</w:t>
      </w:r>
      <w:proofErr w:type="spellEnd"/>
      <w:r>
        <w:rPr>
          <w:rFonts w:ascii="Book Antiqua" w:hAnsi="Book Antiqua"/>
          <w:sz w:val="32"/>
          <w:szCs w:val="32"/>
        </w:rPr>
        <w:t>.</w:t>
      </w:r>
      <m:oMath>
        <m:nary>
          <m:naryPr>
            <m:chr m:val="∑"/>
            <m:limLoc m:val="undOvr"/>
            <m:grow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n</m:t>
            </m:r>
          </m:sup>
          <m:e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p>
              <m:e>
                <m:r>
                  <w:rPr>
                    <w:rFonts w:ascii="Cambria Math" w:hAnsi="Cambria Math"/>
                    <w:sz w:val="32"/>
                    <w:szCs w:val="32"/>
                  </w:rPr>
                  <m:t>(x+1)</m:t>
                </m:r>
              </m:e>
            </m:nary>
          </m:e>
        </m:nary>
      </m:oMath>
      <w:r w:rsidR="00962E3E">
        <w:rPr>
          <w:rFonts w:ascii="Book Antiqua" w:eastAsiaTheme="minorEastAsia" w:hAnsi="Book Antiqua"/>
          <w:sz w:val="32"/>
          <w:szCs w:val="32"/>
        </w:rPr>
        <w:tab/>
      </w:r>
      <w:r w:rsidR="00962E3E">
        <w:rPr>
          <w:rFonts w:ascii="Book Antiqua" w:eastAsiaTheme="minorEastAsia" w:hAnsi="Book Antiqua"/>
          <w:sz w:val="32"/>
          <w:szCs w:val="32"/>
        </w:rPr>
        <w:tab/>
        <w:t xml:space="preserve">ii. </w:t>
      </w:r>
      <m:oMath>
        <m:nary>
          <m:naryPr>
            <m:chr m:val="∑"/>
            <m:limLoc m:val="undOvr"/>
            <m:grow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n</m:t>
            </m:r>
          </m:sup>
          <m:e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p>
              <m:e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i</m:t>
                    </m:r>
                  </m:sup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(x+1)</m:t>
                    </m:r>
                  </m:e>
                </m:nary>
              </m:e>
            </m:nary>
          </m:e>
        </m:nary>
      </m:oMath>
    </w:p>
    <w:p w14:paraId="3AC902E3" w14:textId="4C8088A5" w:rsidR="00962E3E" w:rsidRDefault="00962E3E" w:rsidP="008413ED">
      <w:pPr>
        <w:tabs>
          <w:tab w:val="left" w:pos="1346"/>
        </w:tabs>
        <w:rPr>
          <w:rFonts w:ascii="Book Antiqua" w:eastAsiaTheme="minorEastAsia" w:hAnsi="Book Antiqua"/>
          <w:sz w:val="32"/>
          <w:szCs w:val="32"/>
        </w:rPr>
      </w:pPr>
    </w:p>
    <w:p w14:paraId="3FB303BD" w14:textId="77777777" w:rsidR="00DD3841" w:rsidRDefault="00DD3841" w:rsidP="00962E3E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7E9DDFF6" w14:textId="77777777" w:rsidR="00DD3841" w:rsidRDefault="00DD3841" w:rsidP="00962E3E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7C418AD3" w14:textId="7977B503" w:rsidR="0038513D" w:rsidRPr="0038513D" w:rsidRDefault="00962E3E" w:rsidP="0038513D">
      <w:pPr>
        <w:tabs>
          <w:tab w:val="left" w:pos="1346"/>
        </w:tabs>
        <w:rPr>
          <w:rFonts w:ascii="Cambria Math" w:eastAsiaTheme="minorEastAsia" w:hAnsi="Cambria Math"/>
          <w:i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iii.</w:t>
      </w:r>
      <w:r w:rsidR="00DD3841" w:rsidRPr="00DD3841">
        <w:rPr>
          <w:rFonts w:ascii="Cambria Math" w:hAnsi="Cambria Math"/>
          <w:i/>
          <w:sz w:val="32"/>
          <w:szCs w:val="32"/>
        </w:rPr>
        <w:t xml:space="preserve"> </w:t>
      </w:r>
      <m:oMath>
        <m:nary>
          <m:naryPr>
            <m:chr m:val="∑"/>
            <m:limLoc m:val="undOvr"/>
            <m:grow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n</m:t>
            </m:r>
          </m:sup>
          <m:e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p>
              <m:e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j</m:t>
                    </m:r>
                  </m:sup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(x+1)</m:t>
                    </m:r>
                  </m:e>
                </m:nary>
              </m:e>
            </m:nary>
          </m:e>
        </m:nary>
      </m:oMath>
      <w:r w:rsidR="00E56C33">
        <w:rPr>
          <w:rFonts w:ascii="Cambria Math" w:eastAsiaTheme="minorEastAsia" w:hAnsi="Cambria Math"/>
          <w:i/>
          <w:sz w:val="32"/>
          <w:szCs w:val="32"/>
        </w:rPr>
        <w:t xml:space="preserve"> </w:t>
      </w:r>
      <w:r w:rsidR="00E56C33">
        <w:rPr>
          <w:rFonts w:ascii="Book Antiqua" w:eastAsiaTheme="minorEastAsia" w:hAnsi="Book Antiqua"/>
          <w:iCs/>
          <w:sz w:val="32"/>
          <w:szCs w:val="32"/>
        </w:rPr>
        <w:tab/>
      </w:r>
      <w:r w:rsidR="00E56C33">
        <w:rPr>
          <w:rFonts w:ascii="Book Antiqua" w:eastAsiaTheme="minorEastAsia" w:hAnsi="Book Antiqua"/>
          <w:iCs/>
          <w:sz w:val="32"/>
          <w:szCs w:val="32"/>
        </w:rPr>
        <w:tab/>
        <w:t>iv.</w:t>
      </w:r>
      <w:r w:rsidR="0063673A" w:rsidRPr="0063673A">
        <w:rPr>
          <w:rFonts w:ascii="Cambria Math" w:hAnsi="Cambria Math"/>
          <w:i/>
          <w:sz w:val="32"/>
          <w:szCs w:val="32"/>
        </w:rPr>
        <w:t xml:space="preserve"> </w:t>
      </w:r>
      <m:oMath>
        <m:nary>
          <m:naryPr>
            <m:chr m:val="∑"/>
            <m:limLoc m:val="undOvr"/>
            <m:grow m:val="1"/>
            <m:ctrlPr>
              <w:rPr>
                <w:rFonts w:ascii="Cambria Math" w:hAnsi="Cambria Math"/>
                <w:i/>
                <w:sz w:val="32"/>
                <w:szCs w:val="32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</w:rPr>
              <m:t>i=1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n</m:t>
            </m:r>
          </m:sup>
          <m:e>
            <m:nary>
              <m:naryPr>
                <m:chr m:val="∑"/>
                <m:limLoc m:val="undOvr"/>
                <m:grow m:val="1"/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j=1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p>
              <m:e>
                <m:nary>
                  <m:naryPr>
                    <m:chr m:val="∑"/>
                    <m:limLoc m:val="undOvr"/>
                    <m:grow m:val="1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k=1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j</m:t>
                    </m:r>
                  </m:sup>
                  <m:e>
                    <m:nary>
                      <m:naryPr>
                        <m:chr m:val="∑"/>
                        <m:limLoc m:val="undOvr"/>
                        <m:grow m:val="1"/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l=1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i</m:t>
                        </m:r>
                      </m:sup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(x+1)</m:t>
                        </m:r>
                      </m:e>
                    </m:nary>
                  </m:e>
                </m:nary>
              </m:e>
            </m:nary>
          </m:e>
        </m:nary>
      </m:oMath>
    </w:p>
    <w:p w14:paraId="1F3CDBCB" w14:textId="7CC8BCE8" w:rsidR="004E1853" w:rsidRDefault="004E1853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3C03F908" w14:textId="7F757F58" w:rsidR="004E1853" w:rsidRDefault="004E1853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59A35232" w14:textId="4456160F" w:rsidR="004E1853" w:rsidRDefault="0038513D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Evaluate if n = 4:</w:t>
      </w:r>
    </w:p>
    <w:p w14:paraId="35991F28" w14:textId="10060CC9" w:rsidR="0038513D" w:rsidRDefault="0038513D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a=6, b=14, c=4, d=14</w:t>
      </w:r>
    </w:p>
    <w:p w14:paraId="1BBEB596" w14:textId="7E48FC9A" w:rsidR="004E1853" w:rsidRDefault="004E1853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45AD46F9" w14:textId="23889048" w:rsidR="004E1853" w:rsidRDefault="004E1853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4913E695" w14:textId="1B81C676" w:rsidR="004E1853" w:rsidRDefault="004E1853" w:rsidP="00A7592F">
      <w:pPr>
        <w:tabs>
          <w:tab w:val="left" w:pos="1346"/>
        </w:tabs>
        <w:rPr>
          <w:rFonts w:ascii="Book Antiqua" w:hAnsi="Book Antiqua"/>
          <w:sz w:val="32"/>
          <w:szCs w:val="32"/>
        </w:rPr>
      </w:pPr>
    </w:p>
    <w:p w14:paraId="557F9FAA" w14:textId="2537A364" w:rsidR="004E1853" w:rsidRPr="00994E27" w:rsidRDefault="004E1853" w:rsidP="004E1853">
      <w:pPr>
        <w:pStyle w:val="GraphicAnchor"/>
        <w:jc w:val="center"/>
        <w:rPr>
          <w:rFonts w:ascii="Book Antiqua" w:hAnsi="Book Antiqua"/>
          <w:sz w:val="44"/>
          <w:szCs w:val="44"/>
        </w:rPr>
      </w:pPr>
      <w:r>
        <w:rPr>
          <w:rFonts w:ascii="Book Antiqua" w:hAnsi="Book Antiqua"/>
          <w:sz w:val="44"/>
          <w:szCs w:val="44"/>
        </w:rPr>
        <w:t>QUESTION . 4</w:t>
      </w:r>
    </w:p>
    <w:p w14:paraId="302F7059" w14:textId="775D6885" w:rsidR="004E1853" w:rsidRPr="004E1853" w:rsidRDefault="004E1853" w:rsidP="004E1853">
      <w:pPr>
        <w:jc w:val="center"/>
        <w:rPr>
          <w:rFonts w:ascii="Book Antiqua" w:hAnsi="Book Antiqua" w:cs="Times New Roman"/>
          <w:b/>
          <w:bCs/>
          <w:sz w:val="32"/>
          <w:szCs w:val="32"/>
          <w:u w:val="thick"/>
        </w:rPr>
      </w:pPr>
    </w:p>
    <w:p w14:paraId="10445B0B" w14:textId="0795231D" w:rsidR="00B52A0D" w:rsidRDefault="007D72E2" w:rsidP="00205124">
      <w:pPr>
        <w:pStyle w:val="ListParagraph"/>
        <w:numPr>
          <w:ilvl w:val="0"/>
          <w:numId w:val="14"/>
        </w:numPr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>F(x) = 75 + ((x-400)/100) * 0, 60), x &gt; 9000</w:t>
      </w:r>
    </w:p>
    <w:p w14:paraId="23A9F1B5" w14:textId="77777777" w:rsidR="00FE4934" w:rsidRPr="00FE4934" w:rsidRDefault="005553D0" w:rsidP="00FE4934">
      <w:pPr>
        <w:pStyle w:val="ListParagraph"/>
        <w:rPr>
          <w:rFonts w:ascii="Book Antiqua" w:hAnsi="Book Antiqua"/>
          <w:sz w:val="32"/>
          <w:szCs w:val="32"/>
        </w:rPr>
      </w:pPr>
      <w:r>
        <w:rPr>
          <w:rFonts w:ascii="Book Antiqua" w:hAnsi="Book Antiqua"/>
          <w:sz w:val="32"/>
          <w:szCs w:val="32"/>
        </w:rPr>
        <w:t xml:space="preserve">F(x) =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eqArr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75, x≤4000</m:t>
                </m:r>
              </m:e>
              <m:e>
                <m:r>
                  <w:rPr>
                    <w:rFonts w:ascii="Cambria Math" w:hAnsi="Cambria Math"/>
                    <w:sz w:val="32"/>
                    <w:szCs w:val="32"/>
                  </w:rPr>
                  <m:t>75+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szCs w:val="32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x-4000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32"/>
                                <w:szCs w:val="32"/>
                              </w:rPr>
                              <m:t>100</m:t>
                            </m:r>
                          </m:den>
                        </m:f>
                      </m:e>
                    </m:d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*0,60</m:t>
                    </m:r>
                  </m:e>
                </m:d>
                <m:r>
                  <w:rPr>
                    <w:rFonts w:ascii="Cambria Math" w:hAnsi="Cambria Math"/>
                    <w:sz w:val="32"/>
                    <w:szCs w:val="32"/>
                  </w:rPr>
                  <m:t>, x&gt;4000</m:t>
                </m:r>
              </m:e>
            </m:eqArr>
          </m:e>
        </m:d>
      </m:oMath>
    </w:p>
    <w:p w14:paraId="2D1CF0DA" w14:textId="77777777" w:rsidR="00FE4934" w:rsidRDefault="00FE4934" w:rsidP="00FE4934">
      <w:pPr>
        <w:pStyle w:val="ListParagraph"/>
        <w:rPr>
          <w:rFonts w:ascii="Book Antiqua" w:hAnsi="Book Antiqua"/>
          <w:b/>
          <w:bCs/>
          <w:sz w:val="32"/>
          <w:szCs w:val="32"/>
        </w:rPr>
      </w:pPr>
    </w:p>
    <w:p w14:paraId="305734C0" w14:textId="77777777" w:rsidR="00FE4934" w:rsidRPr="00FE4934" w:rsidRDefault="004E1853" w:rsidP="00FE4934">
      <w:pPr>
        <w:pStyle w:val="ListParagraph"/>
        <w:numPr>
          <w:ilvl w:val="0"/>
          <w:numId w:val="14"/>
        </w:numPr>
        <w:rPr>
          <w:rFonts w:ascii="Book Antiqua" w:hAnsi="Book Antiqua"/>
          <w:sz w:val="32"/>
          <w:szCs w:val="32"/>
        </w:rPr>
      </w:pPr>
      <w:r w:rsidRPr="004E1853">
        <w:rPr>
          <w:rFonts w:ascii="Book Antiqua" w:hAnsi="Book Antiqua"/>
          <w:b/>
          <w:bCs/>
          <w:sz w:val="32"/>
          <w:szCs w:val="32"/>
        </w:rPr>
        <w:t xml:space="preserve">Write the definition of “one-to-one” using logical notation (i.e., use, </w:t>
      </w:r>
      <w:r w:rsidRPr="004E1853">
        <w:rPr>
          <w:rFonts w:ascii="Cambria Math" w:hAnsi="Cambria Math" w:cs="Cambria Math"/>
          <w:b/>
          <w:bCs/>
          <w:sz w:val="32"/>
          <w:szCs w:val="32"/>
        </w:rPr>
        <w:t>∃</w:t>
      </w:r>
      <w:r w:rsidRPr="004E1853">
        <w:rPr>
          <w:rFonts w:ascii="Book Antiqua" w:hAnsi="Book Antiqua"/>
          <w:b/>
          <w:bCs/>
          <w:sz w:val="32"/>
          <w:szCs w:val="32"/>
        </w:rPr>
        <w:t>, etc.)</w:t>
      </w:r>
    </w:p>
    <w:p w14:paraId="20F961AF" w14:textId="77777777" w:rsidR="00FE4934" w:rsidRDefault="004E1853" w:rsidP="00FE4934">
      <w:pPr>
        <w:pStyle w:val="ListParagraph"/>
        <w:rPr>
          <w:rFonts w:ascii="Book Antiqua" w:hAnsi="Book Antiqua"/>
          <w:sz w:val="32"/>
          <w:szCs w:val="32"/>
        </w:rPr>
      </w:pPr>
      <w:r w:rsidRPr="00FE4934">
        <w:rPr>
          <w:rFonts w:ascii="Book Antiqua" w:hAnsi="Book Antiqua"/>
          <w:sz w:val="32"/>
          <w:szCs w:val="32"/>
        </w:rPr>
        <w:t>A function f: A → B is injective (or one-to-one) if it does not map different elements of A to the same element of B.</w:t>
      </w:r>
    </w:p>
    <w:p w14:paraId="11BD75F0" w14:textId="220CA0E4" w:rsidR="004E1853" w:rsidRPr="00FE4934" w:rsidRDefault="004E1853" w:rsidP="00FE4934">
      <w:pPr>
        <w:pStyle w:val="ListParagraph"/>
        <w:rPr>
          <w:rFonts w:ascii="Book Antiqua" w:hAnsi="Book Antiqua"/>
          <w:sz w:val="32"/>
          <w:szCs w:val="32"/>
        </w:rPr>
      </w:pPr>
      <w:r w:rsidRPr="004E1853">
        <w:rPr>
          <w:rFonts w:ascii="Book Antiqua" w:hAnsi="Book Antiqua"/>
          <w:sz w:val="32"/>
          <w:szCs w:val="32"/>
        </w:rPr>
        <w:t>In logical notation:</w:t>
      </w:r>
      <w:r w:rsidR="00FE4934">
        <w:rPr>
          <w:rFonts w:ascii="Book Antiqua" w:hAnsi="Book Antiqua"/>
          <w:sz w:val="32"/>
          <w:szCs w:val="32"/>
        </w:rPr>
        <w:t xml:space="preserve"> </w:t>
      </w:r>
      <w:r w:rsidRPr="004E1853">
        <w:rPr>
          <w:rFonts w:ascii="Book Antiqua" w:hAnsi="Book Antiqua"/>
          <w:color w:val="202124"/>
          <w:sz w:val="32"/>
          <w:szCs w:val="32"/>
          <w:shd w:val="clear" w:color="auto" w:fill="FFFFFF"/>
        </w:rPr>
        <w:t xml:space="preserve">if </w:t>
      </w:r>
      <w:r w:rsidRPr="004E1853">
        <w:rPr>
          <w:rFonts w:ascii="Cambria Math" w:hAnsi="Cambria Math" w:cs="Cambria Math"/>
          <w:color w:val="202124"/>
          <w:sz w:val="32"/>
          <w:szCs w:val="32"/>
          <w:shd w:val="clear" w:color="auto" w:fill="FFFFFF"/>
        </w:rPr>
        <w:t>∀</w:t>
      </w:r>
      <w:proofErr w:type="spellStart"/>
      <w:r w:rsidRPr="004E1853">
        <w:rPr>
          <w:rFonts w:ascii="Book Antiqua" w:hAnsi="Book Antiqua"/>
          <w:color w:val="202124"/>
          <w:sz w:val="32"/>
          <w:szCs w:val="32"/>
          <w:shd w:val="clear" w:color="auto" w:fill="FFFFFF"/>
        </w:rPr>
        <w:t>x</w:t>
      </w:r>
      <w:r w:rsidRPr="004E1853">
        <w:rPr>
          <w:rFonts w:ascii="Cambria Math" w:hAnsi="Cambria Math" w:cs="Cambria Math"/>
          <w:color w:val="202124"/>
          <w:sz w:val="32"/>
          <w:szCs w:val="32"/>
          <w:shd w:val="clear" w:color="auto" w:fill="FFFFFF"/>
        </w:rPr>
        <w:t>∈</w:t>
      </w:r>
      <w:r w:rsidRPr="004E1853">
        <w:rPr>
          <w:rFonts w:ascii="Book Antiqua" w:hAnsi="Book Antiqua"/>
          <w:color w:val="202124"/>
          <w:sz w:val="32"/>
          <w:szCs w:val="32"/>
          <w:shd w:val="clear" w:color="auto" w:fill="FFFFFF"/>
        </w:rPr>
        <w:t>A</w:t>
      </w:r>
      <w:proofErr w:type="spellEnd"/>
      <w:r w:rsidRPr="004E1853">
        <w:rPr>
          <w:rFonts w:ascii="Book Antiqua" w:hAnsi="Book Antiqua"/>
          <w:color w:val="202124"/>
          <w:sz w:val="32"/>
          <w:szCs w:val="32"/>
          <w:shd w:val="clear" w:color="auto" w:fill="FFFFFF"/>
        </w:rPr>
        <w:t xml:space="preserve">. </w:t>
      </w:r>
      <w:r w:rsidRPr="004E1853">
        <w:rPr>
          <w:rFonts w:ascii="Cambria Math" w:hAnsi="Cambria Math" w:cs="Cambria Math"/>
          <w:color w:val="202124"/>
          <w:sz w:val="32"/>
          <w:szCs w:val="32"/>
          <w:shd w:val="clear" w:color="auto" w:fill="FFFFFF"/>
        </w:rPr>
        <w:t>∀</w:t>
      </w:r>
      <w:proofErr w:type="spellStart"/>
      <w:r w:rsidRPr="004E1853">
        <w:rPr>
          <w:rFonts w:ascii="Book Antiqua" w:hAnsi="Book Antiqua"/>
          <w:color w:val="202124"/>
          <w:sz w:val="32"/>
          <w:szCs w:val="32"/>
          <w:shd w:val="clear" w:color="auto" w:fill="FFFFFF"/>
        </w:rPr>
        <w:t>y</w:t>
      </w:r>
      <w:r w:rsidRPr="004E1853">
        <w:rPr>
          <w:rFonts w:ascii="Cambria Math" w:hAnsi="Cambria Math" w:cs="Cambria Math"/>
          <w:color w:val="202124"/>
          <w:sz w:val="32"/>
          <w:szCs w:val="32"/>
          <w:shd w:val="clear" w:color="auto" w:fill="FFFFFF"/>
        </w:rPr>
        <w:t>∈</w:t>
      </w:r>
      <w:r w:rsidRPr="004E1853">
        <w:rPr>
          <w:rFonts w:ascii="Book Antiqua" w:hAnsi="Book Antiqua"/>
          <w:color w:val="202124"/>
          <w:sz w:val="32"/>
          <w:szCs w:val="32"/>
          <w:shd w:val="clear" w:color="auto" w:fill="FFFFFF"/>
        </w:rPr>
        <w:t>A</w:t>
      </w:r>
      <w:proofErr w:type="spellEnd"/>
      <w:r w:rsidRPr="004E1853">
        <w:rPr>
          <w:rFonts w:ascii="Book Antiqua" w:hAnsi="Book Antiqua"/>
          <w:color w:val="202124"/>
          <w:sz w:val="32"/>
          <w:szCs w:val="32"/>
          <w:shd w:val="clear" w:color="auto" w:fill="FFFFFF"/>
        </w:rPr>
        <w:t>. (f(x) = f(y) =</w:t>
      </w:r>
      <w:r w:rsidRPr="004E1853">
        <w:rPr>
          <w:rFonts w:ascii="Cambria Math" w:hAnsi="Cambria Math" w:cs="Cambria Math"/>
          <w:color w:val="202124"/>
          <w:sz w:val="32"/>
          <w:szCs w:val="32"/>
          <w:shd w:val="clear" w:color="auto" w:fill="FFFFFF"/>
        </w:rPr>
        <w:t>⇒</w:t>
      </w:r>
      <w:r w:rsidRPr="004E1853">
        <w:rPr>
          <w:rFonts w:ascii="Book Antiqua" w:hAnsi="Book Antiqua"/>
          <w:color w:val="202124"/>
          <w:sz w:val="32"/>
          <w:szCs w:val="32"/>
          <w:shd w:val="clear" w:color="auto" w:fill="FFFFFF"/>
        </w:rPr>
        <w:t xml:space="preserve"> x = y).</w:t>
      </w:r>
    </w:p>
    <w:p w14:paraId="2C622E83" w14:textId="77777777" w:rsidR="004E1853" w:rsidRPr="004E1853" w:rsidRDefault="004E1853" w:rsidP="004E1853">
      <w:pPr>
        <w:rPr>
          <w:rFonts w:ascii="Book Antiqua" w:hAnsi="Book Antiqua" w:cs="Times New Roman"/>
          <w:color w:val="202124"/>
          <w:sz w:val="32"/>
          <w:szCs w:val="32"/>
          <w:shd w:val="clear" w:color="auto" w:fill="FFFFFF"/>
        </w:rPr>
      </w:pPr>
    </w:p>
    <w:p w14:paraId="6261FF7B" w14:textId="77777777" w:rsidR="00FE4934" w:rsidRDefault="004E1853" w:rsidP="00FE4934">
      <w:pPr>
        <w:pStyle w:val="ListParagraph"/>
        <w:numPr>
          <w:ilvl w:val="0"/>
          <w:numId w:val="14"/>
        </w:numPr>
        <w:rPr>
          <w:rFonts w:ascii="Book Antiqua" w:hAnsi="Book Antiqua"/>
          <w:b/>
          <w:bCs/>
          <w:color w:val="202124"/>
          <w:sz w:val="32"/>
          <w:szCs w:val="32"/>
          <w:shd w:val="clear" w:color="auto" w:fill="FFFFFF"/>
        </w:rPr>
      </w:pPr>
      <w:r w:rsidRPr="00FE4934">
        <w:rPr>
          <w:rFonts w:ascii="Book Antiqua" w:hAnsi="Book Antiqua"/>
          <w:b/>
          <w:bCs/>
          <w:color w:val="202124"/>
          <w:sz w:val="32"/>
          <w:szCs w:val="32"/>
          <w:shd w:val="clear" w:color="auto" w:fill="FFFFFF"/>
        </w:rPr>
        <w:t xml:space="preserve">Write the definition of “onto” using logical notation (i.e., use, </w:t>
      </w:r>
      <w:r w:rsidRPr="00FE4934">
        <w:rPr>
          <w:rFonts w:ascii="Cambria Math" w:hAnsi="Cambria Math" w:cs="Cambria Math"/>
          <w:b/>
          <w:bCs/>
          <w:color w:val="202124"/>
          <w:sz w:val="32"/>
          <w:szCs w:val="32"/>
          <w:shd w:val="clear" w:color="auto" w:fill="FFFFFF"/>
        </w:rPr>
        <w:t>∃</w:t>
      </w:r>
      <w:r w:rsidRPr="00FE4934">
        <w:rPr>
          <w:rFonts w:ascii="Book Antiqua" w:hAnsi="Book Antiqua"/>
          <w:b/>
          <w:bCs/>
          <w:color w:val="202124"/>
          <w:sz w:val="32"/>
          <w:szCs w:val="32"/>
          <w:shd w:val="clear" w:color="auto" w:fill="FFFFFF"/>
        </w:rPr>
        <w:t>, etc.).</w:t>
      </w:r>
    </w:p>
    <w:p w14:paraId="15CA4BBA" w14:textId="77777777" w:rsidR="00FE4934" w:rsidRDefault="004E1853" w:rsidP="00FE4934">
      <w:pPr>
        <w:pStyle w:val="ListParagraph"/>
        <w:rPr>
          <w:rFonts w:ascii="Book Antiqua" w:hAnsi="Book Antiqua"/>
          <w:sz w:val="32"/>
          <w:szCs w:val="32"/>
        </w:rPr>
      </w:pPr>
      <w:r w:rsidRPr="00FE4934">
        <w:rPr>
          <w:rFonts w:ascii="Book Antiqua" w:hAnsi="Book Antiqua"/>
          <w:sz w:val="32"/>
          <w:szCs w:val="32"/>
        </w:rPr>
        <w:t>A function f: A → B is surjective (or onto) if every element in B is mapped to by an element in A.</w:t>
      </w:r>
    </w:p>
    <w:p w14:paraId="122B52A9" w14:textId="352B9289" w:rsidR="004E1853" w:rsidRPr="00FE4934" w:rsidRDefault="004E1853" w:rsidP="00FE4934">
      <w:pPr>
        <w:pStyle w:val="ListParagraph"/>
        <w:rPr>
          <w:rFonts w:ascii="Book Antiqua" w:hAnsi="Book Antiqua"/>
          <w:sz w:val="32"/>
          <w:szCs w:val="32"/>
        </w:rPr>
      </w:pPr>
      <w:r w:rsidRPr="004E1853">
        <w:rPr>
          <w:rFonts w:ascii="Book Antiqua" w:hAnsi="Book Antiqua"/>
          <w:sz w:val="32"/>
          <w:szCs w:val="32"/>
        </w:rPr>
        <w:t>In logical notation:</w:t>
      </w:r>
      <w:r w:rsidR="00FE4934">
        <w:rPr>
          <w:rFonts w:ascii="Book Antiqua" w:hAnsi="Book Antiqua"/>
          <w:sz w:val="32"/>
          <w:szCs w:val="32"/>
        </w:rPr>
        <w:t xml:space="preserve"> </w:t>
      </w:r>
      <w:r w:rsidRPr="00FE4934">
        <w:rPr>
          <w:rFonts w:ascii="Book Antiqua" w:hAnsi="Book Antiqua"/>
          <w:sz w:val="32"/>
          <w:szCs w:val="32"/>
        </w:rPr>
        <w:t xml:space="preserve">if </w:t>
      </w:r>
      <w:r w:rsidRPr="00FE4934">
        <w:rPr>
          <w:rFonts w:ascii="Cambria Math" w:hAnsi="Cambria Math" w:cs="Cambria Math"/>
          <w:sz w:val="32"/>
          <w:szCs w:val="32"/>
        </w:rPr>
        <w:t>∀</w:t>
      </w:r>
      <w:proofErr w:type="spellStart"/>
      <w:r w:rsidRPr="00FE4934">
        <w:rPr>
          <w:rFonts w:ascii="Book Antiqua" w:hAnsi="Book Antiqua"/>
          <w:sz w:val="32"/>
          <w:szCs w:val="32"/>
        </w:rPr>
        <w:t>y</w:t>
      </w:r>
      <w:r w:rsidRPr="00FE4934">
        <w:rPr>
          <w:rFonts w:ascii="Cambria Math" w:hAnsi="Cambria Math" w:cs="Cambria Math"/>
          <w:sz w:val="32"/>
          <w:szCs w:val="32"/>
        </w:rPr>
        <w:t>∈</w:t>
      </w:r>
      <w:r w:rsidRPr="00FE4934">
        <w:rPr>
          <w:rFonts w:ascii="Book Antiqua" w:hAnsi="Book Antiqua"/>
          <w:sz w:val="32"/>
          <w:szCs w:val="32"/>
        </w:rPr>
        <w:t>B</w:t>
      </w:r>
      <w:proofErr w:type="spellEnd"/>
      <w:r w:rsidRPr="00FE4934">
        <w:rPr>
          <w:rFonts w:ascii="Book Antiqua" w:hAnsi="Book Antiqua"/>
          <w:sz w:val="32"/>
          <w:szCs w:val="32"/>
        </w:rPr>
        <w:t>.</w:t>
      </w:r>
      <w:r w:rsidRPr="00FE4934">
        <w:rPr>
          <w:rFonts w:ascii="Cambria Math" w:hAnsi="Cambria Math" w:cs="Cambria Math"/>
          <w:sz w:val="32"/>
          <w:szCs w:val="32"/>
        </w:rPr>
        <w:t>∃</w:t>
      </w:r>
      <w:proofErr w:type="spellStart"/>
      <w:r w:rsidRPr="00FE4934">
        <w:rPr>
          <w:rFonts w:ascii="Book Antiqua" w:hAnsi="Book Antiqua"/>
          <w:sz w:val="32"/>
          <w:szCs w:val="32"/>
        </w:rPr>
        <w:t>x</w:t>
      </w:r>
      <w:r w:rsidRPr="00FE4934">
        <w:rPr>
          <w:rFonts w:ascii="Cambria Math" w:hAnsi="Cambria Math" w:cs="Cambria Math"/>
          <w:sz w:val="32"/>
          <w:szCs w:val="32"/>
        </w:rPr>
        <w:t>∈</w:t>
      </w:r>
      <w:r w:rsidRPr="00FE4934">
        <w:rPr>
          <w:rFonts w:ascii="Book Antiqua" w:hAnsi="Book Antiqua"/>
          <w:sz w:val="32"/>
          <w:szCs w:val="32"/>
        </w:rPr>
        <w:t>A</w:t>
      </w:r>
      <w:proofErr w:type="spellEnd"/>
      <w:r w:rsidRPr="00FE4934">
        <w:rPr>
          <w:rFonts w:ascii="Book Antiqua" w:hAnsi="Book Antiqua"/>
          <w:sz w:val="32"/>
          <w:szCs w:val="32"/>
        </w:rPr>
        <w:t>.(f(z) = y).</w:t>
      </w:r>
    </w:p>
    <w:p w14:paraId="230EE793" w14:textId="77777777" w:rsidR="004E1853" w:rsidRPr="004E1853" w:rsidRDefault="004E1853" w:rsidP="004E1853">
      <w:pPr>
        <w:rPr>
          <w:rFonts w:ascii="Book Antiqua" w:hAnsi="Book Antiqua" w:cs="Times New Roman"/>
          <w:sz w:val="32"/>
          <w:szCs w:val="32"/>
        </w:rPr>
      </w:pPr>
    </w:p>
    <w:p w14:paraId="3192F3A9" w14:textId="77777777" w:rsidR="00FE4934" w:rsidRDefault="004E1853" w:rsidP="00FE4934">
      <w:pPr>
        <w:pStyle w:val="ListParagraph"/>
        <w:numPr>
          <w:ilvl w:val="0"/>
          <w:numId w:val="14"/>
        </w:numPr>
        <w:rPr>
          <w:rFonts w:ascii="Book Antiqua" w:hAnsi="Book Antiqua"/>
          <w:b/>
          <w:bCs/>
          <w:sz w:val="32"/>
          <w:szCs w:val="32"/>
        </w:rPr>
      </w:pPr>
      <w:r w:rsidRPr="00FE4934">
        <w:rPr>
          <w:rFonts w:ascii="Book Antiqua" w:hAnsi="Book Antiqua"/>
          <w:b/>
          <w:bCs/>
          <w:sz w:val="32"/>
          <w:szCs w:val="32"/>
        </w:rPr>
        <w:t>Determine whether each of these functions is a bijection from R to R.</w:t>
      </w:r>
    </w:p>
    <w:p w14:paraId="7E016CC7" w14:textId="77777777" w:rsidR="00FE4934" w:rsidRDefault="004E1853" w:rsidP="00FE4934">
      <w:pPr>
        <w:pStyle w:val="ListParagraph"/>
        <w:rPr>
          <w:rFonts w:ascii="Book Antiqua" w:hAnsi="Book Antiqua"/>
          <w:b/>
          <w:bCs/>
          <w:sz w:val="32"/>
          <w:szCs w:val="32"/>
        </w:rPr>
      </w:pPr>
      <w:r w:rsidRPr="00FE4934">
        <w:rPr>
          <w:rFonts w:ascii="Book Antiqua" w:hAnsi="Book Antiqua"/>
          <w:b/>
          <w:bCs/>
          <w:sz w:val="32"/>
          <w:szCs w:val="32"/>
        </w:rPr>
        <w:t>f (x) = 2x + 1</w:t>
      </w:r>
    </w:p>
    <w:p w14:paraId="385B1FA9" w14:textId="77777777" w:rsidR="00FE4934" w:rsidRDefault="004E1853" w:rsidP="00FE4934">
      <w:pPr>
        <w:pStyle w:val="ListParagraph"/>
        <w:rPr>
          <w:rFonts w:ascii="Book Antiqua" w:hAnsi="Book Antiqua"/>
          <w:color w:val="202122"/>
          <w:sz w:val="32"/>
          <w:szCs w:val="32"/>
        </w:rPr>
      </w:pPr>
      <w:r w:rsidRPr="00FE4934">
        <w:rPr>
          <w:rFonts w:ascii="Book Antiqua" w:hAnsi="Book Antiqua"/>
          <w:color w:val="202122"/>
          <w:sz w:val="32"/>
          <w:szCs w:val="32"/>
        </w:rPr>
        <w:t>Ans. Yes</w:t>
      </w:r>
    </w:p>
    <w:p w14:paraId="56A9020B" w14:textId="77777777" w:rsidR="00FE4934" w:rsidRDefault="004E1853" w:rsidP="00FE4934">
      <w:pPr>
        <w:pStyle w:val="ListParagraph"/>
        <w:rPr>
          <w:rFonts w:ascii="Book Antiqua" w:hAnsi="Book Antiqua"/>
          <w:b/>
          <w:bCs/>
          <w:color w:val="202122"/>
          <w:sz w:val="32"/>
          <w:szCs w:val="32"/>
        </w:rPr>
      </w:pPr>
      <w:r w:rsidRPr="004E1853">
        <w:rPr>
          <w:rFonts w:ascii="Book Antiqua" w:hAnsi="Book Antiqua"/>
          <w:b/>
          <w:bCs/>
          <w:color w:val="202122"/>
          <w:sz w:val="32"/>
          <w:szCs w:val="32"/>
        </w:rPr>
        <w:t>f (x) = x2 + 1</w:t>
      </w:r>
    </w:p>
    <w:p w14:paraId="5503A82D" w14:textId="77777777" w:rsidR="00FE4934" w:rsidRDefault="004E1853" w:rsidP="00FE4934">
      <w:pPr>
        <w:pStyle w:val="ListParagraph"/>
        <w:rPr>
          <w:rFonts w:ascii="Book Antiqua" w:hAnsi="Book Antiqua"/>
          <w:color w:val="202122"/>
          <w:sz w:val="32"/>
          <w:szCs w:val="32"/>
        </w:rPr>
      </w:pPr>
      <w:r w:rsidRPr="00FE4934">
        <w:rPr>
          <w:rFonts w:ascii="Book Antiqua" w:hAnsi="Book Antiqua"/>
          <w:color w:val="202122"/>
          <w:sz w:val="32"/>
          <w:szCs w:val="32"/>
        </w:rPr>
        <w:t>Ans. No</w:t>
      </w:r>
    </w:p>
    <w:p w14:paraId="30AE006F" w14:textId="77777777" w:rsidR="00FE4934" w:rsidRDefault="004E1853" w:rsidP="00FE4934">
      <w:pPr>
        <w:pStyle w:val="ListParagraph"/>
        <w:rPr>
          <w:rFonts w:ascii="Book Antiqua" w:hAnsi="Book Antiqua"/>
          <w:b/>
          <w:bCs/>
          <w:color w:val="202122"/>
          <w:sz w:val="32"/>
          <w:szCs w:val="32"/>
        </w:rPr>
      </w:pPr>
      <w:r w:rsidRPr="004E1853">
        <w:rPr>
          <w:rFonts w:ascii="Book Antiqua" w:hAnsi="Book Antiqua"/>
          <w:b/>
          <w:bCs/>
          <w:color w:val="202122"/>
          <w:sz w:val="32"/>
          <w:szCs w:val="32"/>
        </w:rPr>
        <w:t>f (x) = x3</w:t>
      </w:r>
    </w:p>
    <w:p w14:paraId="414542AA" w14:textId="77777777" w:rsidR="00FE4934" w:rsidRDefault="004E1853" w:rsidP="00FE4934">
      <w:pPr>
        <w:pStyle w:val="ListParagraph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Ans. Ye</w:t>
      </w:r>
      <w:r w:rsidR="00FE4934">
        <w:rPr>
          <w:rFonts w:ascii="Book Antiqua" w:hAnsi="Book Antiqua"/>
          <w:color w:val="202122"/>
          <w:sz w:val="32"/>
          <w:szCs w:val="32"/>
        </w:rPr>
        <w:t>s</w:t>
      </w:r>
    </w:p>
    <w:p w14:paraId="59CDFF50" w14:textId="77777777" w:rsidR="00FE4934" w:rsidRDefault="004E1853" w:rsidP="00FE4934">
      <w:pPr>
        <w:pStyle w:val="ListParagraph"/>
        <w:rPr>
          <w:rFonts w:ascii="Book Antiqua" w:hAnsi="Book Antiqua"/>
          <w:b/>
          <w:bCs/>
          <w:color w:val="202122"/>
          <w:sz w:val="32"/>
          <w:szCs w:val="32"/>
        </w:rPr>
      </w:pPr>
      <w:r w:rsidRPr="004E1853">
        <w:rPr>
          <w:rFonts w:ascii="Book Antiqua" w:hAnsi="Book Antiqua"/>
          <w:b/>
          <w:bCs/>
          <w:color w:val="202122"/>
          <w:sz w:val="32"/>
          <w:szCs w:val="32"/>
        </w:rPr>
        <w:t>f (x) = (x2 + 1) / (x2 + 2)</w:t>
      </w:r>
    </w:p>
    <w:p w14:paraId="79094545" w14:textId="46A24215" w:rsidR="004E1853" w:rsidRPr="00FE4934" w:rsidRDefault="004E1853" w:rsidP="00FE4934">
      <w:pPr>
        <w:pStyle w:val="ListParagraph"/>
        <w:rPr>
          <w:rFonts w:ascii="Book Antiqua" w:hAnsi="Book Antiqua"/>
          <w:b/>
          <w:bCs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Ans. No</w:t>
      </w:r>
    </w:p>
    <w:p w14:paraId="73B36438" w14:textId="77777777" w:rsidR="004E1853" w:rsidRPr="004E1853" w:rsidRDefault="004E1853" w:rsidP="004E1853">
      <w:pPr>
        <w:shd w:val="clear" w:color="auto" w:fill="FFFFFF"/>
        <w:rPr>
          <w:rFonts w:ascii="Book Antiqua" w:eastAsia="Times New Roman" w:hAnsi="Book Antiqua" w:cs="Times New Roman"/>
          <w:color w:val="202122"/>
          <w:sz w:val="32"/>
          <w:szCs w:val="32"/>
        </w:rPr>
      </w:pPr>
    </w:p>
    <w:p w14:paraId="4418B7CC" w14:textId="41414AC3" w:rsidR="004E1853" w:rsidRPr="00FE4934" w:rsidRDefault="004E1853" w:rsidP="00FE4934">
      <w:pPr>
        <w:pStyle w:val="ListParagraph"/>
        <w:numPr>
          <w:ilvl w:val="0"/>
          <w:numId w:val="14"/>
        </w:numPr>
        <w:shd w:val="clear" w:color="auto" w:fill="FFFFFF"/>
        <w:rPr>
          <w:rFonts w:ascii="Book Antiqua" w:hAnsi="Book Antiqua"/>
          <w:b/>
          <w:bCs/>
          <w:color w:val="202122"/>
          <w:sz w:val="32"/>
          <w:szCs w:val="32"/>
        </w:rPr>
      </w:pPr>
      <w:r w:rsidRPr="00FE4934">
        <w:rPr>
          <w:rFonts w:ascii="Book Antiqua" w:hAnsi="Book Antiqua"/>
          <w:b/>
          <w:bCs/>
          <w:color w:val="202122"/>
          <w:sz w:val="32"/>
          <w:szCs w:val="32"/>
        </w:rPr>
        <w:t xml:space="preserve">Find at least three different sequences beginning with the terms 3, 5, 7 whose terms are generated by a simple formula or rule.     </w:t>
      </w:r>
    </w:p>
    <w:p w14:paraId="034FE5E7" w14:textId="77777777" w:rsidR="004E1853" w:rsidRPr="004E1853" w:rsidRDefault="004E1853" w:rsidP="004E1853">
      <w:pPr>
        <w:shd w:val="clear" w:color="auto" w:fill="FFFFFF"/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</w:pPr>
    </w:p>
    <w:p w14:paraId="2B338BC3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  <w:vertAlign w:val="subscript"/>
        </w:rPr>
        <w:t xml:space="preserve">1 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 xml:space="preserve">= 2(1) +1 </w:t>
      </w:r>
    </w:p>
    <w:p w14:paraId="73857E32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  <w:vertAlign w:val="subscript"/>
        </w:rPr>
        <w:t>1</w:t>
      </w: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  <w:t xml:space="preserve"> = 3</w:t>
      </w:r>
    </w:p>
    <w:p w14:paraId="63474A82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  <w:vertAlign w:val="subscript"/>
        </w:rPr>
        <w:t>2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 xml:space="preserve"> = 2(2) +1</w:t>
      </w:r>
    </w:p>
    <w:p w14:paraId="4102514A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  <w:vertAlign w:val="subscript"/>
        </w:rPr>
        <w:t>2</w:t>
      </w: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  <w:t xml:space="preserve"> = 5</w:t>
      </w:r>
    </w:p>
    <w:p w14:paraId="10F56B96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  <w:vertAlign w:val="subscript"/>
        </w:rPr>
        <w:t>3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 xml:space="preserve"> = 2(3) +1</w:t>
      </w:r>
    </w:p>
    <w:p w14:paraId="322D1BF4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  <w:vertAlign w:val="subscript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  <w:vertAlign w:val="subscript"/>
        </w:rPr>
        <w:t xml:space="preserve">3 = </w:t>
      </w:r>
    </w:p>
    <w:p w14:paraId="07963DE7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  <w:vertAlign w:val="subscript"/>
        </w:rPr>
        <w:t>4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 xml:space="preserve"> = 2(4) +1</w:t>
      </w:r>
    </w:p>
    <w:p w14:paraId="29D18DBA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  <w:vertAlign w:val="subscript"/>
        </w:rPr>
        <w:t>4</w:t>
      </w: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  <w:t xml:space="preserve"> = 9</w:t>
      </w:r>
    </w:p>
    <w:p w14:paraId="6736E4FF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 xml:space="preserve">a 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  <w:vertAlign w:val="subscript"/>
        </w:rPr>
        <w:t>5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 xml:space="preserve"> = 2(5) +1</w:t>
      </w:r>
    </w:p>
    <w:p w14:paraId="3FFBEEF7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  <w:vertAlign w:val="subscript"/>
        </w:rPr>
        <w:t>5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= 11</w:t>
      </w:r>
    </w:p>
    <w:p w14:paraId="3F0B5BE3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  <w:vertAlign w:val="subscript"/>
        </w:rPr>
        <w:t>6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= 2(6) + 1</w:t>
      </w:r>
    </w:p>
    <w:p w14:paraId="31D0EB5B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  <w:vertAlign w:val="subscript"/>
        </w:rPr>
        <w:t>6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 xml:space="preserve"> = 13</w:t>
      </w:r>
    </w:p>
    <w:p w14:paraId="36E1DE5F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:</w:t>
      </w:r>
    </w:p>
    <w:p w14:paraId="121CB3F6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:</w:t>
      </w:r>
    </w:p>
    <w:p w14:paraId="7230A8D9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  <w:vertAlign w:val="subscript"/>
        </w:rPr>
        <w:t>n</w:t>
      </w:r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= 2(n)+1</w:t>
      </w:r>
    </w:p>
    <w:p w14:paraId="4FCA8DC8" w14:textId="77777777" w:rsidR="004E1853" w:rsidRPr="004E1853" w:rsidRDefault="004E1853" w:rsidP="004E1853">
      <w:pPr>
        <w:shd w:val="clear" w:color="auto" w:fill="FFFFFF"/>
        <w:rPr>
          <w:rFonts w:ascii="Book Antiqua" w:eastAsia="Times New Roman" w:hAnsi="Book Antiqua" w:cs="Times New Roman"/>
          <w:color w:val="202122"/>
          <w:sz w:val="32"/>
          <w:szCs w:val="32"/>
        </w:rPr>
      </w:pPr>
    </w:p>
    <w:p w14:paraId="28AE22BA" w14:textId="5830D509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color w:val="202122"/>
          <w:sz w:val="32"/>
          <w:szCs w:val="32"/>
        </w:rPr>
      </w:pPr>
      <w:proofErr w:type="gramStart"/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>So</w:t>
      </w:r>
      <w:proofErr w:type="gramEnd"/>
      <w:r w:rsidRPr="004E1853">
        <w:rPr>
          <w:rFonts w:ascii="Book Antiqua" w:eastAsia="Times New Roman" w:hAnsi="Book Antiqua" w:cs="Times New Roman"/>
          <w:color w:val="202122"/>
          <w:sz w:val="32"/>
          <w:szCs w:val="32"/>
        </w:rPr>
        <w:t xml:space="preserve"> we generalize the formula that:</w:t>
      </w:r>
    </w:p>
    <w:p w14:paraId="3B76F0B8" w14:textId="77777777" w:rsidR="004E1853" w:rsidRPr="004E1853" w:rsidRDefault="004E1853" w:rsidP="00FE4934">
      <w:pPr>
        <w:shd w:val="clear" w:color="auto" w:fill="FFFFFF"/>
        <w:ind w:left="720"/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</w:pP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  <w:t>a</w:t>
      </w: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  <w:vertAlign w:val="subscript"/>
        </w:rPr>
        <w:t>n</w:t>
      </w:r>
      <w:r w:rsidRPr="004E1853"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  <w:t>= 2(n)+1</w:t>
      </w:r>
    </w:p>
    <w:p w14:paraId="5CFD90B1" w14:textId="77777777" w:rsidR="004E1853" w:rsidRPr="004E1853" w:rsidRDefault="004E1853" w:rsidP="004E1853">
      <w:pPr>
        <w:shd w:val="clear" w:color="auto" w:fill="FFFFFF"/>
        <w:rPr>
          <w:rFonts w:ascii="Book Antiqua" w:eastAsia="Times New Roman" w:hAnsi="Book Antiqua" w:cs="Times New Roman"/>
          <w:b/>
          <w:bCs/>
          <w:color w:val="202122"/>
          <w:sz w:val="32"/>
          <w:szCs w:val="32"/>
        </w:rPr>
      </w:pPr>
    </w:p>
    <w:p w14:paraId="1F7EB185" w14:textId="77777777" w:rsidR="00FE4934" w:rsidRDefault="004E1853" w:rsidP="00FE4934">
      <w:pPr>
        <w:pStyle w:val="ListParagraph"/>
        <w:numPr>
          <w:ilvl w:val="0"/>
          <w:numId w:val="14"/>
        </w:numPr>
        <w:shd w:val="clear" w:color="auto" w:fill="FFFFFF"/>
        <w:rPr>
          <w:rFonts w:ascii="Book Antiqua" w:hAnsi="Book Antiqua"/>
          <w:b/>
          <w:bCs/>
          <w:color w:val="202122"/>
          <w:sz w:val="32"/>
          <w:szCs w:val="32"/>
        </w:rPr>
      </w:pPr>
      <w:r w:rsidRPr="00FE4934">
        <w:rPr>
          <w:rFonts w:ascii="Book Antiqua" w:hAnsi="Book Antiqua"/>
          <w:b/>
          <w:bCs/>
          <w:color w:val="202122"/>
          <w:sz w:val="32"/>
          <w:szCs w:val="32"/>
        </w:rPr>
        <w:t xml:space="preserve">Find the first five terms of the sequence defined by each of these recurrence relations and initial conditions.                                   </w:t>
      </w:r>
    </w:p>
    <w:p w14:paraId="22731801" w14:textId="77777777" w:rsidR="00FE4934" w:rsidRDefault="00FE4934" w:rsidP="00FE4934">
      <w:pPr>
        <w:pStyle w:val="ListParagraph"/>
        <w:shd w:val="clear" w:color="auto" w:fill="FFFFFF"/>
        <w:rPr>
          <w:rFonts w:ascii="Book Antiqua" w:hAnsi="Book Antiqua"/>
          <w:b/>
          <w:bCs/>
          <w:color w:val="202122"/>
          <w:sz w:val="32"/>
          <w:szCs w:val="32"/>
        </w:rPr>
      </w:pPr>
    </w:p>
    <w:p w14:paraId="1214E294" w14:textId="613B831A" w:rsidR="004E1853" w:rsidRPr="00FE4934" w:rsidRDefault="004E1853" w:rsidP="00FE4934">
      <w:pPr>
        <w:pStyle w:val="ListParagraph"/>
        <w:numPr>
          <w:ilvl w:val="0"/>
          <w:numId w:val="15"/>
        </w:numPr>
        <w:shd w:val="clear" w:color="auto" w:fill="FFFFFF"/>
        <w:rPr>
          <w:rFonts w:ascii="Book Antiqua" w:hAnsi="Book Antiqua"/>
          <w:b/>
          <w:bCs/>
          <w:color w:val="202122"/>
          <w:sz w:val="32"/>
          <w:szCs w:val="32"/>
        </w:rPr>
      </w:pPr>
      <w:r w:rsidRPr="00FE4934">
        <w:rPr>
          <w:rFonts w:ascii="Book Antiqua" w:hAnsi="Book Antiqua"/>
          <w:b/>
          <w:bCs/>
          <w:color w:val="202122"/>
          <w:sz w:val="32"/>
          <w:szCs w:val="32"/>
        </w:rPr>
        <w:t>an = 6an−1, a0 = 2</w:t>
      </w:r>
    </w:p>
    <w:p w14:paraId="46450788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n</w:t>
      </w:r>
      <w:r w:rsidRPr="004E1853">
        <w:rPr>
          <w:rFonts w:ascii="Book Antiqua" w:hAnsi="Book Antiqua"/>
          <w:color w:val="202122"/>
          <w:sz w:val="32"/>
          <w:szCs w:val="32"/>
        </w:rPr>
        <w:t xml:space="preserve"> = 6a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n-1</w:t>
      </w:r>
    </w:p>
    <w:p w14:paraId="613EB5FC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0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 xml:space="preserve"> = 2</w:t>
      </w:r>
    </w:p>
    <w:p w14:paraId="3DD86C9F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1</w:t>
      </w:r>
      <w:r w:rsidRPr="004E1853">
        <w:rPr>
          <w:rFonts w:ascii="Book Antiqua" w:hAnsi="Book Antiqua"/>
          <w:color w:val="202122"/>
          <w:sz w:val="32"/>
          <w:szCs w:val="32"/>
        </w:rPr>
        <w:t xml:space="preserve"> = 6a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1-1</w:t>
      </w:r>
    </w:p>
    <w:p w14:paraId="32CBF511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=6a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0</w:t>
      </w:r>
      <w:r w:rsidRPr="004E1853">
        <w:rPr>
          <w:rFonts w:ascii="Book Antiqua" w:hAnsi="Book Antiqua"/>
          <w:color w:val="202122"/>
          <w:sz w:val="32"/>
          <w:szCs w:val="32"/>
        </w:rPr>
        <w:t>, =6(2)</w:t>
      </w:r>
    </w:p>
    <w:p w14:paraId="558556D4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1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=12</w:t>
      </w:r>
    </w:p>
    <w:p w14:paraId="7760F20E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= 6a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2-1</w:t>
      </w:r>
    </w:p>
    <w:p w14:paraId="5D330AA1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=6a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1</w:t>
      </w:r>
      <w:r w:rsidRPr="004E1853">
        <w:rPr>
          <w:rFonts w:ascii="Book Antiqua" w:hAnsi="Book Antiqua"/>
          <w:color w:val="202122"/>
          <w:sz w:val="32"/>
          <w:szCs w:val="32"/>
        </w:rPr>
        <w:t>, =6(12)</w:t>
      </w:r>
    </w:p>
    <w:p w14:paraId="0A2BB2F6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=72</w:t>
      </w:r>
    </w:p>
    <w:p w14:paraId="497D2D21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3</w:t>
      </w:r>
      <w:r w:rsidRPr="004E1853">
        <w:rPr>
          <w:rFonts w:ascii="Book Antiqua" w:hAnsi="Book Antiqua"/>
          <w:color w:val="202122"/>
          <w:sz w:val="32"/>
          <w:szCs w:val="32"/>
        </w:rPr>
        <w:t xml:space="preserve"> = 6a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3-1</w:t>
      </w:r>
    </w:p>
    <w:p w14:paraId="623939CE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=6a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, =6(72)</w:t>
      </w:r>
    </w:p>
    <w:p w14:paraId="486B867A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3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=252</w:t>
      </w:r>
    </w:p>
    <w:p w14:paraId="6012CCB6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 xml:space="preserve">4 </w:t>
      </w:r>
      <w:r w:rsidRPr="004E1853">
        <w:rPr>
          <w:rFonts w:ascii="Book Antiqua" w:hAnsi="Book Antiqua"/>
          <w:color w:val="202122"/>
          <w:sz w:val="32"/>
          <w:szCs w:val="32"/>
        </w:rPr>
        <w:t>= 6a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4-1</w:t>
      </w:r>
    </w:p>
    <w:p w14:paraId="4C444C84" w14:textId="77777777" w:rsidR="004E1853" w:rsidRPr="004E1853" w:rsidRDefault="004E1853" w:rsidP="00FE4934">
      <w:pPr>
        <w:shd w:val="clear" w:color="auto" w:fill="FFFFFF"/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=6a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3</w:t>
      </w:r>
      <w:r w:rsidRPr="004E1853">
        <w:rPr>
          <w:rFonts w:ascii="Book Antiqua" w:hAnsi="Book Antiqua"/>
          <w:color w:val="202122"/>
          <w:sz w:val="32"/>
          <w:szCs w:val="32"/>
        </w:rPr>
        <w:t>, =6(252)</w:t>
      </w:r>
    </w:p>
    <w:p w14:paraId="73383B18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4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 xml:space="preserve"> =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 xml:space="preserve"> 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1512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ab/>
      </w:r>
    </w:p>
    <w:p w14:paraId="4F3FEB13" w14:textId="1BA5B746" w:rsidR="004E1853" w:rsidRPr="00FE4934" w:rsidRDefault="004E1853" w:rsidP="00FE4934">
      <w:pPr>
        <w:pStyle w:val="ListParagraph"/>
        <w:numPr>
          <w:ilvl w:val="0"/>
          <w:numId w:val="15"/>
        </w:numPr>
        <w:shd w:val="clear" w:color="auto" w:fill="FFFFFF"/>
        <w:tabs>
          <w:tab w:val="left" w:pos="1830"/>
        </w:tabs>
        <w:rPr>
          <w:rFonts w:ascii="Book Antiqua" w:hAnsi="Book Antiqua"/>
          <w:b/>
          <w:bCs/>
          <w:color w:val="202122"/>
          <w:sz w:val="32"/>
          <w:szCs w:val="32"/>
        </w:rPr>
      </w:pPr>
      <w:r w:rsidRPr="00FE4934">
        <w:rPr>
          <w:rFonts w:ascii="Book Antiqua" w:hAnsi="Book Antiqua"/>
          <w:b/>
          <w:bCs/>
          <w:color w:val="202122"/>
          <w:sz w:val="32"/>
          <w:szCs w:val="32"/>
        </w:rPr>
        <w:t>an = a</w:t>
      </w:r>
      <w:r w:rsidRPr="00FE4934">
        <w:rPr>
          <w:rFonts w:ascii="Book Antiqua" w:hAnsi="Book Antiqua"/>
          <w:b/>
          <w:bCs/>
          <w:color w:val="202122"/>
          <w:sz w:val="32"/>
          <w:szCs w:val="32"/>
          <w:vertAlign w:val="superscript"/>
        </w:rPr>
        <w:t>2</w:t>
      </w:r>
      <w:r w:rsidRPr="00FE4934">
        <w:rPr>
          <w:rFonts w:ascii="Book Antiqua" w:hAnsi="Book Antiqua"/>
          <w:b/>
          <w:bCs/>
          <w:color w:val="202122"/>
          <w:sz w:val="32"/>
          <w:szCs w:val="32"/>
        </w:rPr>
        <w:t>n−1, a1 = 2</w:t>
      </w:r>
    </w:p>
    <w:p w14:paraId="622A0C58" w14:textId="77777777" w:rsidR="004E1853" w:rsidRPr="004E1853" w:rsidRDefault="004E1853" w:rsidP="004E1853">
      <w:pPr>
        <w:shd w:val="clear" w:color="auto" w:fill="FFFFFF"/>
        <w:tabs>
          <w:tab w:val="left" w:pos="1830"/>
        </w:tabs>
        <w:rPr>
          <w:rFonts w:ascii="Book Antiqua" w:hAnsi="Book Antiqua"/>
          <w:b/>
          <w:bCs/>
          <w:color w:val="202122"/>
          <w:sz w:val="32"/>
          <w:szCs w:val="32"/>
        </w:rPr>
      </w:pPr>
    </w:p>
    <w:p w14:paraId="02288103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an = a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n−1, a1 = 2</w:t>
      </w:r>
    </w:p>
    <w:p w14:paraId="66E9F8EC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a1=2</w:t>
      </w:r>
    </w:p>
    <w:p w14:paraId="38FF75B7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=a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2-1</w:t>
      </w:r>
    </w:p>
    <w:p w14:paraId="3B53C140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  <w:vertAlign w:val="superscript"/>
        </w:rPr>
      </w:pPr>
      <w:r w:rsidRPr="004E1853">
        <w:rPr>
          <w:rFonts w:ascii="Book Antiqua" w:hAnsi="Book Antiqua"/>
          <w:color w:val="202122"/>
          <w:sz w:val="32"/>
          <w:szCs w:val="32"/>
        </w:rPr>
        <w:t>=a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(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1</w:t>
      </w:r>
      <w:r w:rsidRPr="004E1853">
        <w:rPr>
          <w:rFonts w:ascii="Book Antiqua" w:hAnsi="Book Antiqua"/>
          <w:color w:val="202122"/>
          <w:sz w:val="32"/>
          <w:szCs w:val="32"/>
        </w:rPr>
        <w:t>), =(a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1</w:t>
      </w:r>
      <w:r w:rsidRPr="004E1853">
        <w:rPr>
          <w:rFonts w:ascii="Book Antiqua" w:hAnsi="Book Antiqua"/>
          <w:color w:val="202122"/>
          <w:sz w:val="32"/>
          <w:szCs w:val="32"/>
        </w:rPr>
        <w:t>)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, =2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</w:p>
    <w:p w14:paraId="172990F0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=4</w:t>
      </w:r>
    </w:p>
    <w:p w14:paraId="30AA151D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3</w:t>
      </w:r>
      <w:r w:rsidRPr="004E1853">
        <w:rPr>
          <w:rFonts w:ascii="Book Antiqua" w:hAnsi="Book Antiqua"/>
          <w:color w:val="202122"/>
          <w:sz w:val="32"/>
          <w:szCs w:val="32"/>
        </w:rPr>
        <w:t>=a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3-1</w:t>
      </w:r>
    </w:p>
    <w:p w14:paraId="07F8CFC8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  <w:vertAlign w:val="superscript"/>
        </w:rPr>
      </w:pPr>
      <w:r w:rsidRPr="004E1853">
        <w:rPr>
          <w:rFonts w:ascii="Book Antiqua" w:hAnsi="Book Antiqua"/>
          <w:color w:val="202122"/>
          <w:sz w:val="32"/>
          <w:szCs w:val="32"/>
        </w:rPr>
        <w:t>=a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(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), =(a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)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, =4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</w:p>
    <w:p w14:paraId="6F47E1C0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3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=16</w:t>
      </w:r>
    </w:p>
    <w:p w14:paraId="33AC8880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4</w:t>
      </w:r>
      <w:r w:rsidRPr="004E1853">
        <w:rPr>
          <w:rFonts w:ascii="Book Antiqua" w:hAnsi="Book Antiqua"/>
          <w:color w:val="202122"/>
          <w:sz w:val="32"/>
          <w:szCs w:val="32"/>
        </w:rPr>
        <w:t>=a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4-1</w:t>
      </w:r>
    </w:p>
    <w:p w14:paraId="7CFD52D0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  <w:vertAlign w:val="superscript"/>
        </w:rPr>
      </w:pPr>
      <w:r w:rsidRPr="004E1853">
        <w:rPr>
          <w:rFonts w:ascii="Book Antiqua" w:hAnsi="Book Antiqua"/>
          <w:color w:val="202122"/>
          <w:sz w:val="32"/>
          <w:szCs w:val="32"/>
        </w:rPr>
        <w:t>=a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(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3</w:t>
      </w:r>
      <w:r w:rsidRPr="004E1853">
        <w:rPr>
          <w:rFonts w:ascii="Book Antiqua" w:hAnsi="Book Antiqua"/>
          <w:color w:val="202122"/>
          <w:sz w:val="32"/>
          <w:szCs w:val="32"/>
        </w:rPr>
        <w:t>), =(a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3</w:t>
      </w:r>
      <w:r w:rsidRPr="004E1853">
        <w:rPr>
          <w:rFonts w:ascii="Book Antiqua" w:hAnsi="Book Antiqua"/>
          <w:color w:val="202122"/>
          <w:sz w:val="32"/>
          <w:szCs w:val="32"/>
        </w:rPr>
        <w:t>)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, =16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</w:p>
    <w:p w14:paraId="1D5EFE3C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4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=256</w:t>
      </w:r>
    </w:p>
    <w:p w14:paraId="604C0342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5</w:t>
      </w:r>
      <w:r w:rsidRPr="004E1853">
        <w:rPr>
          <w:rFonts w:ascii="Book Antiqua" w:hAnsi="Book Antiqua"/>
          <w:color w:val="202122"/>
          <w:sz w:val="32"/>
          <w:szCs w:val="32"/>
        </w:rPr>
        <w:t>=a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5-1</w:t>
      </w:r>
    </w:p>
    <w:p w14:paraId="5F25F568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  <w:vertAlign w:val="superscript"/>
        </w:rPr>
      </w:pPr>
      <w:r w:rsidRPr="004E1853">
        <w:rPr>
          <w:rFonts w:ascii="Book Antiqua" w:hAnsi="Book Antiqua"/>
          <w:color w:val="202122"/>
          <w:sz w:val="32"/>
          <w:szCs w:val="32"/>
        </w:rPr>
        <w:t>=a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(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4</w:t>
      </w:r>
      <w:r w:rsidRPr="004E1853">
        <w:rPr>
          <w:rFonts w:ascii="Book Antiqua" w:hAnsi="Book Antiqua"/>
          <w:color w:val="202122"/>
          <w:sz w:val="32"/>
          <w:szCs w:val="32"/>
        </w:rPr>
        <w:t>), =(a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4</w:t>
      </w:r>
      <w:r w:rsidRPr="004E1853">
        <w:rPr>
          <w:rFonts w:ascii="Book Antiqua" w:hAnsi="Book Antiqua"/>
          <w:color w:val="202122"/>
          <w:sz w:val="32"/>
          <w:szCs w:val="32"/>
        </w:rPr>
        <w:t>)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, =256</w:t>
      </w:r>
      <w:r w:rsidRPr="004E1853">
        <w:rPr>
          <w:rFonts w:ascii="Book Antiqua" w:hAnsi="Book Antiqua"/>
          <w:color w:val="202122"/>
          <w:sz w:val="32"/>
          <w:szCs w:val="32"/>
          <w:vertAlign w:val="superscript"/>
        </w:rPr>
        <w:t>2</w:t>
      </w:r>
    </w:p>
    <w:p w14:paraId="4E448F57" w14:textId="77777777" w:rsidR="004E1853" w:rsidRPr="004E1853" w:rsidRDefault="004E1853" w:rsidP="00FE4934">
      <w:pPr>
        <w:shd w:val="clear" w:color="auto" w:fill="FFFFFF"/>
        <w:tabs>
          <w:tab w:val="left" w:pos="1830"/>
        </w:tabs>
        <w:ind w:left="108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5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=65536</w:t>
      </w:r>
    </w:p>
    <w:p w14:paraId="0555BC9B" w14:textId="77777777" w:rsidR="008C5A88" w:rsidRDefault="008C5A88" w:rsidP="004E1853">
      <w:pPr>
        <w:shd w:val="clear" w:color="auto" w:fill="FFFFFF"/>
        <w:tabs>
          <w:tab w:val="left" w:pos="1830"/>
        </w:tabs>
        <w:rPr>
          <w:rFonts w:ascii="Book Antiqua" w:hAnsi="Book Antiqua"/>
          <w:color w:val="202122"/>
          <w:sz w:val="32"/>
          <w:szCs w:val="32"/>
        </w:rPr>
      </w:pPr>
    </w:p>
    <w:p w14:paraId="5870146D" w14:textId="4322E039" w:rsidR="008C5A88" w:rsidRPr="008C5A88" w:rsidRDefault="008C5A88" w:rsidP="008C5A88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Book Antiqua" w:hAnsi="Book Antiqua"/>
          <w:b/>
          <w:bCs/>
          <w:sz w:val="32"/>
          <w:szCs w:val="32"/>
        </w:rPr>
      </w:pPr>
      <w:r w:rsidRPr="004E1853">
        <w:rPr>
          <w:rFonts w:ascii="Book Antiqua" w:hAnsi="Book Antiqua"/>
          <w:b/>
          <w:bCs/>
          <w:sz w:val="32"/>
          <w:szCs w:val="32"/>
        </w:rPr>
        <w:t>Suppose that the number of bacteria in a colony triples every hour.</w:t>
      </w:r>
    </w:p>
    <w:p w14:paraId="6D2049FB" w14:textId="6F3A7655" w:rsidR="008C5A88" w:rsidRPr="008C5A88" w:rsidRDefault="008C5A88" w:rsidP="008C5A88">
      <w:pPr>
        <w:pStyle w:val="ListParagraph"/>
        <w:numPr>
          <w:ilvl w:val="2"/>
          <w:numId w:val="3"/>
        </w:numPr>
        <w:spacing w:line="360" w:lineRule="auto"/>
        <w:jc w:val="both"/>
        <w:rPr>
          <w:rFonts w:ascii="Book Antiqua" w:hAnsi="Book Antiqua"/>
          <w:b/>
          <w:bCs/>
          <w:sz w:val="32"/>
          <w:szCs w:val="32"/>
        </w:rPr>
      </w:pPr>
      <w:r w:rsidRPr="008C5A88">
        <w:rPr>
          <w:rFonts w:ascii="Book Antiqua" w:hAnsi="Book Antiqua"/>
          <w:b/>
          <w:bCs/>
          <w:sz w:val="32"/>
          <w:szCs w:val="32"/>
        </w:rPr>
        <w:t xml:space="preserve">Set up a recurrence relation for the number of bacteria after n hours have elapsed. </w:t>
      </w:r>
    </w:p>
    <w:p w14:paraId="0DB917BA" w14:textId="10CFFCE3" w:rsidR="008C5A88" w:rsidRDefault="008C5A88" w:rsidP="004E1853">
      <w:pPr>
        <w:shd w:val="clear" w:color="auto" w:fill="FFFFFF"/>
        <w:tabs>
          <w:tab w:val="left" w:pos="1830"/>
        </w:tabs>
        <w:rPr>
          <w:rFonts w:ascii="Book Antiqua" w:hAnsi="Book Antiqua"/>
          <w:color w:val="202122"/>
          <w:sz w:val="32"/>
          <w:szCs w:val="32"/>
        </w:rPr>
      </w:pPr>
    </w:p>
    <w:p w14:paraId="16253A6D" w14:textId="77777777" w:rsidR="008C5A88" w:rsidRDefault="008C5A88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</w:p>
    <w:p w14:paraId="64C519D7" w14:textId="453141E0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According to the given condition:</w:t>
      </w:r>
    </w:p>
    <w:p w14:paraId="787D26CB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Initial condition is a0=1</w:t>
      </w:r>
    </w:p>
    <w:p w14:paraId="744623D7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We can use the iterative approach to find formula for an, in which bacteria triples every hour so,</w:t>
      </w:r>
    </w:p>
    <w:p w14:paraId="41D9F71A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1</w:t>
      </w:r>
      <w:r w:rsidRPr="004E1853">
        <w:rPr>
          <w:rFonts w:ascii="Book Antiqua" w:hAnsi="Book Antiqua"/>
          <w:color w:val="202122"/>
          <w:sz w:val="32"/>
          <w:szCs w:val="32"/>
        </w:rPr>
        <w:t>=3(a0), 3(1)</w:t>
      </w:r>
    </w:p>
    <w:p w14:paraId="61E96DFF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1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=3</w:t>
      </w:r>
    </w:p>
    <w:p w14:paraId="532DA966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=3(a1), 3(3)</w:t>
      </w:r>
    </w:p>
    <w:p w14:paraId="19C89F20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=9</w:t>
      </w:r>
    </w:p>
    <w:p w14:paraId="408D45C6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3</w:t>
      </w:r>
      <w:r w:rsidRPr="004E1853">
        <w:rPr>
          <w:rFonts w:ascii="Book Antiqua" w:hAnsi="Book Antiqua"/>
          <w:color w:val="202122"/>
          <w:sz w:val="32"/>
          <w:szCs w:val="32"/>
        </w:rPr>
        <w:t>=3(a2), 3(9)</w:t>
      </w:r>
    </w:p>
    <w:p w14:paraId="06BA8AC9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3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=27</w:t>
      </w:r>
    </w:p>
    <w:p w14:paraId="3D6AE9EE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:</w:t>
      </w:r>
    </w:p>
    <w:p w14:paraId="499D300B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:</w:t>
      </w:r>
    </w:p>
    <w:p w14:paraId="2E48F502" w14:textId="2C00CA04" w:rsidR="004E1853" w:rsidRDefault="004E1853" w:rsidP="008C5A88">
      <w:pPr>
        <w:shd w:val="clear" w:color="auto" w:fill="FFFFFF"/>
        <w:tabs>
          <w:tab w:val="left" w:pos="1830"/>
        </w:tabs>
        <w:spacing w:before="240"/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n</w:t>
      </w:r>
      <w:r w:rsidRPr="004E1853">
        <w:rPr>
          <w:rFonts w:ascii="Book Antiqua" w:hAnsi="Book Antiqua"/>
          <w:color w:val="202122"/>
          <w:sz w:val="32"/>
          <w:szCs w:val="32"/>
        </w:rPr>
        <w:t>=3(an-1) (generalized term)</w:t>
      </w:r>
    </w:p>
    <w:p w14:paraId="3552D717" w14:textId="77777777" w:rsidR="008C5A88" w:rsidRPr="004E1853" w:rsidRDefault="008C5A88" w:rsidP="008C5A88">
      <w:pPr>
        <w:shd w:val="clear" w:color="auto" w:fill="FFFFFF"/>
        <w:tabs>
          <w:tab w:val="left" w:pos="1830"/>
        </w:tabs>
        <w:spacing w:before="240"/>
        <w:ind w:left="720"/>
        <w:rPr>
          <w:rFonts w:ascii="Book Antiqua" w:hAnsi="Book Antiqua"/>
          <w:color w:val="202122"/>
          <w:sz w:val="32"/>
          <w:szCs w:val="32"/>
        </w:rPr>
      </w:pPr>
    </w:p>
    <w:p w14:paraId="3FEC0D7E" w14:textId="509A7FFF" w:rsidR="004E1853" w:rsidRPr="004E1853" w:rsidRDefault="004E1853" w:rsidP="008C5A88">
      <w:pPr>
        <w:pStyle w:val="ListParagraph"/>
        <w:numPr>
          <w:ilvl w:val="2"/>
          <w:numId w:val="3"/>
        </w:numPr>
        <w:shd w:val="clear" w:color="auto" w:fill="FFFFFF"/>
        <w:tabs>
          <w:tab w:val="left" w:pos="1830"/>
        </w:tabs>
        <w:rPr>
          <w:rFonts w:ascii="Book Antiqua" w:hAnsi="Book Antiqua"/>
          <w:b/>
          <w:bCs/>
          <w:sz w:val="32"/>
          <w:szCs w:val="32"/>
        </w:rPr>
      </w:pPr>
      <w:r w:rsidRPr="004E1853">
        <w:rPr>
          <w:rFonts w:ascii="Book Antiqua" w:hAnsi="Book Antiqua"/>
          <w:b/>
          <w:bCs/>
          <w:sz w:val="32"/>
          <w:szCs w:val="32"/>
        </w:rPr>
        <w:t>If 100 bacteria are used to begin a new colony, how many bacteria will be in the colony in 10 hours?</w:t>
      </w:r>
    </w:p>
    <w:p w14:paraId="12657486" w14:textId="77777777" w:rsidR="008C5A88" w:rsidRDefault="008C5A88" w:rsidP="004E1853">
      <w:pPr>
        <w:shd w:val="clear" w:color="auto" w:fill="FFFFFF"/>
        <w:tabs>
          <w:tab w:val="left" w:pos="1830"/>
        </w:tabs>
        <w:rPr>
          <w:rFonts w:ascii="Book Antiqua" w:hAnsi="Book Antiqua"/>
          <w:color w:val="202122"/>
          <w:sz w:val="32"/>
          <w:szCs w:val="32"/>
        </w:rPr>
      </w:pPr>
    </w:p>
    <w:p w14:paraId="5DCE645A" w14:textId="76255CC9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b/>
          <w:bCs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 xml:space="preserve">According to the given condition, we </w:t>
      </w:r>
      <w:proofErr w:type="gramStart"/>
      <w:r w:rsidRPr="004E1853">
        <w:rPr>
          <w:rFonts w:ascii="Book Antiqua" w:hAnsi="Book Antiqua"/>
          <w:color w:val="202122"/>
          <w:sz w:val="32"/>
          <w:szCs w:val="32"/>
        </w:rPr>
        <w:t>have to</w:t>
      </w:r>
      <w:proofErr w:type="gramEnd"/>
      <w:r w:rsidRPr="004E1853">
        <w:rPr>
          <w:rFonts w:ascii="Book Antiqua" w:hAnsi="Book Antiqua"/>
          <w:color w:val="202122"/>
          <w:sz w:val="32"/>
          <w:szCs w:val="32"/>
        </w:rPr>
        <w:t xml:space="preserve"> find a10</w:t>
      </w:r>
    </w:p>
    <w:p w14:paraId="51ECB8C5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Here, we have given that a0=100</w:t>
      </w:r>
    </w:p>
    <w:p w14:paraId="017942E0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0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=100</w:t>
      </w:r>
    </w:p>
    <w:p w14:paraId="24072EAB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1</w:t>
      </w:r>
      <w:r w:rsidRPr="004E1853">
        <w:rPr>
          <w:rFonts w:ascii="Book Antiqua" w:hAnsi="Book Antiqua"/>
          <w:color w:val="202122"/>
          <w:sz w:val="32"/>
          <w:szCs w:val="32"/>
        </w:rPr>
        <w:t>=3(100)</w:t>
      </w:r>
    </w:p>
    <w:p w14:paraId="42961ECE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1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=300</w:t>
      </w:r>
    </w:p>
    <w:p w14:paraId="14288B29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</w:rPr>
        <w:t>=3(300)</w:t>
      </w:r>
    </w:p>
    <w:p w14:paraId="726F563E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2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=900</w:t>
      </w:r>
    </w:p>
    <w:p w14:paraId="344C8B20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3</w:t>
      </w:r>
      <w:r w:rsidRPr="004E1853">
        <w:rPr>
          <w:rFonts w:ascii="Book Antiqua" w:hAnsi="Book Antiqua"/>
          <w:color w:val="202122"/>
          <w:sz w:val="32"/>
          <w:szCs w:val="32"/>
        </w:rPr>
        <w:t>=3(900)</w:t>
      </w:r>
    </w:p>
    <w:p w14:paraId="7782152D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3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=2700</w:t>
      </w:r>
    </w:p>
    <w:p w14:paraId="54735549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4</w:t>
      </w:r>
      <w:r w:rsidRPr="004E1853">
        <w:rPr>
          <w:rFonts w:ascii="Book Antiqua" w:hAnsi="Book Antiqua"/>
          <w:color w:val="202122"/>
          <w:sz w:val="32"/>
          <w:szCs w:val="32"/>
        </w:rPr>
        <w:t>=3(2700)</w:t>
      </w:r>
    </w:p>
    <w:p w14:paraId="679BA7C3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4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=8100</w:t>
      </w:r>
    </w:p>
    <w:p w14:paraId="597FC04D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5</w:t>
      </w:r>
      <w:r w:rsidRPr="004E1853">
        <w:rPr>
          <w:rFonts w:ascii="Book Antiqua" w:hAnsi="Book Antiqua"/>
          <w:color w:val="202122"/>
          <w:sz w:val="32"/>
          <w:szCs w:val="32"/>
        </w:rPr>
        <w:t>=3(8100)</w:t>
      </w:r>
    </w:p>
    <w:p w14:paraId="1501295C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5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=24,300</w:t>
      </w:r>
    </w:p>
    <w:p w14:paraId="689C6AA9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6</w:t>
      </w:r>
      <w:r w:rsidRPr="004E1853">
        <w:rPr>
          <w:rFonts w:ascii="Book Antiqua" w:hAnsi="Book Antiqua"/>
          <w:color w:val="202122"/>
          <w:sz w:val="32"/>
          <w:szCs w:val="32"/>
        </w:rPr>
        <w:t>=3(24,300)</w:t>
      </w:r>
    </w:p>
    <w:p w14:paraId="53B4D718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6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=72,900</w:t>
      </w:r>
    </w:p>
    <w:p w14:paraId="5BAC9DAA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7</w:t>
      </w:r>
      <w:r w:rsidRPr="004E1853">
        <w:rPr>
          <w:rFonts w:ascii="Book Antiqua" w:hAnsi="Book Antiqua"/>
          <w:color w:val="202122"/>
          <w:sz w:val="32"/>
          <w:szCs w:val="32"/>
        </w:rPr>
        <w:t>=3(72,900)</w:t>
      </w:r>
    </w:p>
    <w:p w14:paraId="08297CD2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7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=218,700</w:t>
      </w:r>
    </w:p>
    <w:p w14:paraId="3AA633A5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8</w:t>
      </w:r>
      <w:r w:rsidRPr="004E1853">
        <w:rPr>
          <w:rFonts w:ascii="Book Antiqua" w:hAnsi="Book Antiqua"/>
          <w:color w:val="202122"/>
          <w:sz w:val="32"/>
          <w:szCs w:val="32"/>
        </w:rPr>
        <w:t>=3(218,700)</w:t>
      </w:r>
    </w:p>
    <w:p w14:paraId="151812FE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8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=656,100</w:t>
      </w:r>
    </w:p>
    <w:p w14:paraId="579D49C7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9</w:t>
      </w:r>
      <w:r w:rsidRPr="004E1853">
        <w:rPr>
          <w:rFonts w:ascii="Book Antiqua" w:hAnsi="Book Antiqua"/>
          <w:color w:val="202122"/>
          <w:sz w:val="32"/>
          <w:szCs w:val="32"/>
        </w:rPr>
        <w:t>=3(656,100)</w:t>
      </w:r>
    </w:p>
    <w:p w14:paraId="48243747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9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=1,968,300</w:t>
      </w:r>
    </w:p>
    <w:p w14:paraId="30696C6C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10</w:t>
      </w:r>
      <w:r w:rsidRPr="004E1853">
        <w:rPr>
          <w:rFonts w:ascii="Book Antiqua" w:hAnsi="Book Antiqua"/>
          <w:color w:val="202122"/>
          <w:sz w:val="32"/>
          <w:szCs w:val="32"/>
        </w:rPr>
        <w:t>=3(1,968,300)</w:t>
      </w:r>
    </w:p>
    <w:p w14:paraId="5771259A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  <w:u w:val="single"/>
        </w:rPr>
      </w:pPr>
      <w:r w:rsidRPr="004E1853">
        <w:rPr>
          <w:rFonts w:ascii="Book Antiqua" w:hAnsi="Book Antiqua"/>
          <w:color w:val="202122"/>
          <w:sz w:val="32"/>
          <w:szCs w:val="32"/>
          <w:u w:val="single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u w:val="single"/>
          <w:vertAlign w:val="subscript"/>
        </w:rPr>
        <w:t>10</w:t>
      </w:r>
      <w:r w:rsidRPr="004E1853">
        <w:rPr>
          <w:rFonts w:ascii="Book Antiqua" w:hAnsi="Book Antiqua"/>
          <w:color w:val="202122"/>
          <w:sz w:val="32"/>
          <w:szCs w:val="32"/>
          <w:u w:val="single"/>
        </w:rPr>
        <w:t>=5,904,900</w:t>
      </w:r>
    </w:p>
    <w:p w14:paraId="2ABC71E5" w14:textId="77777777" w:rsidR="004E1853" w:rsidRPr="004E1853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so, we generalize the formula that:</w:t>
      </w:r>
    </w:p>
    <w:p w14:paraId="5F5B6474" w14:textId="74B25F6A" w:rsidR="00717A34" w:rsidRPr="0063143F" w:rsidRDefault="004E1853" w:rsidP="008C5A88">
      <w:pPr>
        <w:shd w:val="clear" w:color="auto" w:fill="FFFFFF"/>
        <w:tabs>
          <w:tab w:val="left" w:pos="1830"/>
        </w:tabs>
        <w:ind w:left="720"/>
        <w:rPr>
          <w:rFonts w:ascii="Book Antiqua" w:hAnsi="Book Antiqua"/>
          <w:color w:val="202122"/>
          <w:sz w:val="32"/>
          <w:szCs w:val="32"/>
        </w:rPr>
      </w:pPr>
      <w:r w:rsidRPr="004E1853">
        <w:rPr>
          <w:rFonts w:ascii="Book Antiqua" w:hAnsi="Book Antiqua"/>
          <w:color w:val="202122"/>
          <w:sz w:val="32"/>
          <w:szCs w:val="32"/>
        </w:rPr>
        <w:t>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n</w:t>
      </w:r>
      <w:r w:rsidRPr="004E1853">
        <w:rPr>
          <w:rFonts w:ascii="Book Antiqua" w:hAnsi="Book Antiqua"/>
          <w:color w:val="202122"/>
          <w:sz w:val="32"/>
          <w:szCs w:val="32"/>
        </w:rPr>
        <w:t>=3(a</w:t>
      </w:r>
      <w:r w:rsidRPr="004E1853">
        <w:rPr>
          <w:rFonts w:ascii="Book Antiqua" w:hAnsi="Book Antiqua"/>
          <w:color w:val="202122"/>
          <w:sz w:val="32"/>
          <w:szCs w:val="32"/>
          <w:vertAlign w:val="subscript"/>
        </w:rPr>
        <w:t>n-1</w:t>
      </w:r>
      <w:r w:rsidRPr="004E1853">
        <w:rPr>
          <w:rFonts w:ascii="Book Antiqua" w:hAnsi="Book Antiqua"/>
          <w:color w:val="202122"/>
          <w:sz w:val="32"/>
          <w:szCs w:val="32"/>
        </w:rPr>
        <w:t>)</w:t>
      </w:r>
    </w:p>
    <w:sectPr w:rsidR="00717A34" w:rsidRPr="0063143F" w:rsidSect="00E74B29">
      <w:footerReference w:type="even" r:id="rId68"/>
      <w:footerReference w:type="default" r:id="rId69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AC1CE1" w14:textId="77777777" w:rsidR="00FD1DED" w:rsidRDefault="00FD1DED" w:rsidP="00E74B29">
      <w:r>
        <w:separator/>
      </w:r>
    </w:p>
  </w:endnote>
  <w:endnote w:type="continuationSeparator" w:id="0">
    <w:p w14:paraId="445803EA" w14:textId="77777777" w:rsidR="00FD1DED" w:rsidRDefault="00FD1DED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TSYN">
    <w:altName w:val="Malgun Gothic"/>
    <w:panose1 w:val="00000000000000000000"/>
    <w:charset w:val="81"/>
    <w:family w:val="auto"/>
    <w:notTrueType/>
    <w:pitch w:val="default"/>
    <w:sig w:usb0="00000000" w:usb1="09060000" w:usb2="00000010" w:usb3="00000000" w:csb0="00080000" w:csb1="00000000"/>
  </w:font>
  <w:font w:name="RMTMI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7C7464A9" w14:textId="4FBF3BF3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 w:rsidR="00EF6978">
          <w:rPr>
            <w:rStyle w:val="PageNumber"/>
          </w:rPr>
          <w:fldChar w:fldCharType="separate"/>
        </w:r>
        <w:r w:rsidR="00EF6978">
          <w:rPr>
            <w:rStyle w:val="PageNumber"/>
            <w:noProof/>
          </w:rPr>
          <w:t>11</w:t>
        </w:r>
        <w:r>
          <w:rPr>
            <w:rStyle w:val="PageNumber"/>
          </w:rPr>
          <w:fldChar w:fldCharType="end"/>
        </w:r>
      </w:p>
    </w:sdtContent>
  </w:sdt>
  <w:p w14:paraId="18469AA3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A149AA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2F85DF93" w14:textId="77777777" w:rsidTr="006709F1">
      <w:tc>
        <w:tcPr>
          <w:tcW w:w="1079" w:type="dxa"/>
        </w:tcPr>
        <w:p w14:paraId="7393AA4A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02F8C72E" w14:textId="6CE3EFC2" w:rsidR="00E74B29" w:rsidRPr="00EF6978" w:rsidRDefault="009803B3" w:rsidP="006709F1">
          <w:pPr>
            <w:pStyle w:val="Footer"/>
            <w:rPr>
              <w:sz w:val="16"/>
              <w:szCs w:val="16"/>
            </w:rPr>
          </w:pPr>
          <w:r w:rsidRPr="00EF6978">
            <w:rPr>
              <w:sz w:val="16"/>
              <w:szCs w:val="16"/>
            </w:rPr>
            <w:t>Muhammad Mujtaba SP22-BSE-036</w:t>
          </w:r>
          <w:r w:rsidR="00EF6978" w:rsidRPr="00EF6978">
            <w:rPr>
              <w:sz w:val="16"/>
              <w:szCs w:val="16"/>
            </w:rPr>
            <w:t xml:space="preserve"> and Malaika Wahid SP22-BSE-025</w:t>
          </w:r>
        </w:p>
      </w:tc>
      <w:tc>
        <w:tcPr>
          <w:tcW w:w="3237" w:type="dxa"/>
        </w:tcPr>
        <w:sdt>
          <w:sdtPr>
            <w:rPr>
              <w:rStyle w:val="PageNumber"/>
              <w:sz w:val="16"/>
              <w:szCs w:val="16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1CFDF193" w14:textId="77777777" w:rsidR="00E74B29" w:rsidRPr="00EF6978" w:rsidRDefault="00E74B29" w:rsidP="006709F1">
              <w:pPr>
                <w:pStyle w:val="Footer"/>
                <w:jc w:val="right"/>
                <w:rPr>
                  <w:sz w:val="16"/>
                  <w:szCs w:val="16"/>
                </w:rPr>
              </w:pPr>
              <w:r w:rsidRPr="00EF6978">
                <w:rPr>
                  <w:sz w:val="16"/>
                  <w:szCs w:val="16"/>
                </w:rPr>
                <w:t xml:space="preserve">PAGE </w:t>
              </w:r>
              <w:r w:rsidRPr="00EF6978">
                <w:rPr>
                  <w:sz w:val="16"/>
                  <w:szCs w:val="16"/>
                </w:rPr>
                <w:fldChar w:fldCharType="begin"/>
              </w:r>
              <w:r w:rsidRPr="00EF6978">
                <w:rPr>
                  <w:sz w:val="16"/>
                  <w:szCs w:val="16"/>
                </w:rPr>
                <w:instrText xml:space="preserve"> PAGE </w:instrText>
              </w:r>
              <w:r w:rsidRPr="00EF6978">
                <w:rPr>
                  <w:sz w:val="16"/>
                  <w:szCs w:val="16"/>
                </w:rPr>
                <w:fldChar w:fldCharType="separate"/>
              </w:r>
              <w:r w:rsidR="00837914" w:rsidRPr="00EF6978">
                <w:rPr>
                  <w:noProof/>
                  <w:sz w:val="16"/>
                  <w:szCs w:val="16"/>
                </w:rPr>
                <w:t>4</w:t>
              </w:r>
              <w:r w:rsidRPr="00EF6978">
                <w:rPr>
                  <w:sz w:val="16"/>
                  <w:szCs w:val="16"/>
                </w:rPr>
                <w:fldChar w:fldCharType="end"/>
              </w:r>
            </w:p>
          </w:sdtContent>
        </w:sdt>
      </w:tc>
      <w:tc>
        <w:tcPr>
          <w:tcW w:w="1079" w:type="dxa"/>
        </w:tcPr>
        <w:p w14:paraId="55296148" w14:textId="77777777" w:rsidR="00E74B29" w:rsidRPr="00EF6978" w:rsidRDefault="00E74B29" w:rsidP="006709F1">
          <w:pPr>
            <w:pStyle w:val="Footer"/>
            <w:rPr>
              <w:sz w:val="16"/>
              <w:szCs w:val="16"/>
            </w:rPr>
          </w:pPr>
        </w:p>
      </w:tc>
    </w:tr>
  </w:tbl>
  <w:p w14:paraId="3DDECAC4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FFA858" w14:textId="77777777" w:rsidR="00FD1DED" w:rsidRDefault="00FD1DED" w:rsidP="00E74B29">
      <w:r>
        <w:separator/>
      </w:r>
    </w:p>
  </w:footnote>
  <w:footnote w:type="continuationSeparator" w:id="0">
    <w:p w14:paraId="38830F4F" w14:textId="77777777" w:rsidR="00FD1DED" w:rsidRDefault="00FD1DED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D7478"/>
    <w:multiLevelType w:val="hybridMultilevel"/>
    <w:tmpl w:val="9B185060"/>
    <w:lvl w:ilvl="0" w:tplc="8DE05886">
      <w:start w:val="1"/>
      <w:numFmt w:val="lowerLetter"/>
      <w:lvlText w:val="%1)"/>
      <w:lvlJc w:val="left"/>
      <w:pPr>
        <w:ind w:left="1755" w:hanging="360"/>
      </w:pPr>
    </w:lvl>
    <w:lvl w:ilvl="1" w:tplc="04090019">
      <w:start w:val="1"/>
      <w:numFmt w:val="lowerLetter"/>
      <w:lvlText w:val="%2."/>
      <w:lvlJc w:val="left"/>
      <w:pPr>
        <w:ind w:left="2475" w:hanging="360"/>
      </w:pPr>
    </w:lvl>
    <w:lvl w:ilvl="2" w:tplc="0409001B">
      <w:start w:val="1"/>
      <w:numFmt w:val="lowerRoman"/>
      <w:lvlText w:val="%3."/>
      <w:lvlJc w:val="right"/>
      <w:pPr>
        <w:ind w:left="3195" w:hanging="180"/>
      </w:pPr>
    </w:lvl>
    <w:lvl w:ilvl="3" w:tplc="0409000F">
      <w:start w:val="1"/>
      <w:numFmt w:val="decimal"/>
      <w:lvlText w:val="%4."/>
      <w:lvlJc w:val="left"/>
      <w:pPr>
        <w:ind w:left="3915" w:hanging="360"/>
      </w:pPr>
    </w:lvl>
    <w:lvl w:ilvl="4" w:tplc="04090019">
      <w:start w:val="1"/>
      <w:numFmt w:val="lowerLetter"/>
      <w:lvlText w:val="%5."/>
      <w:lvlJc w:val="left"/>
      <w:pPr>
        <w:ind w:left="4635" w:hanging="360"/>
      </w:pPr>
    </w:lvl>
    <w:lvl w:ilvl="5" w:tplc="0409001B">
      <w:start w:val="1"/>
      <w:numFmt w:val="lowerRoman"/>
      <w:lvlText w:val="%6."/>
      <w:lvlJc w:val="right"/>
      <w:pPr>
        <w:ind w:left="5355" w:hanging="180"/>
      </w:pPr>
    </w:lvl>
    <w:lvl w:ilvl="6" w:tplc="0409000F">
      <w:start w:val="1"/>
      <w:numFmt w:val="decimal"/>
      <w:lvlText w:val="%7."/>
      <w:lvlJc w:val="left"/>
      <w:pPr>
        <w:ind w:left="6075" w:hanging="360"/>
      </w:pPr>
    </w:lvl>
    <w:lvl w:ilvl="7" w:tplc="04090019">
      <w:start w:val="1"/>
      <w:numFmt w:val="lowerLetter"/>
      <w:lvlText w:val="%8."/>
      <w:lvlJc w:val="left"/>
      <w:pPr>
        <w:ind w:left="6795" w:hanging="360"/>
      </w:pPr>
    </w:lvl>
    <w:lvl w:ilvl="8" w:tplc="0409001B">
      <w:start w:val="1"/>
      <w:numFmt w:val="lowerRoman"/>
      <w:lvlText w:val="%9."/>
      <w:lvlJc w:val="right"/>
      <w:pPr>
        <w:ind w:left="7515" w:hanging="180"/>
      </w:pPr>
    </w:lvl>
  </w:abstractNum>
  <w:abstractNum w:abstractNumId="1" w15:restartNumberingAfterBreak="0">
    <w:nsid w:val="171E0B0A"/>
    <w:multiLevelType w:val="hybridMultilevel"/>
    <w:tmpl w:val="4CC0C346"/>
    <w:lvl w:ilvl="0" w:tplc="8592B924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5B58F4"/>
    <w:multiLevelType w:val="hybridMultilevel"/>
    <w:tmpl w:val="95543D9A"/>
    <w:lvl w:ilvl="0" w:tplc="20AA9612">
      <w:start w:val="1"/>
      <w:numFmt w:val="upperLetter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742F9B"/>
    <w:multiLevelType w:val="hybridMultilevel"/>
    <w:tmpl w:val="259A08B0"/>
    <w:lvl w:ilvl="0" w:tplc="EF8C8D32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2C2BAF"/>
    <w:multiLevelType w:val="hybridMultilevel"/>
    <w:tmpl w:val="6C0C6BF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CE0F4E"/>
    <w:multiLevelType w:val="hybridMultilevel"/>
    <w:tmpl w:val="31EEED6A"/>
    <w:lvl w:ilvl="0" w:tplc="D534A3AA">
      <w:start w:val="1"/>
      <w:numFmt w:val="decimal"/>
      <w:lvlText w:val="%1"/>
      <w:lvlJc w:val="left"/>
      <w:pPr>
        <w:ind w:left="3735" w:hanging="2250"/>
      </w:pPr>
    </w:lvl>
    <w:lvl w:ilvl="1" w:tplc="04090019">
      <w:start w:val="1"/>
      <w:numFmt w:val="lowerLetter"/>
      <w:lvlText w:val="%2."/>
      <w:lvlJc w:val="left"/>
      <w:pPr>
        <w:ind w:left="2565" w:hanging="360"/>
      </w:pPr>
    </w:lvl>
    <w:lvl w:ilvl="2" w:tplc="0409001B">
      <w:start w:val="1"/>
      <w:numFmt w:val="lowerRoman"/>
      <w:lvlText w:val="%3."/>
      <w:lvlJc w:val="right"/>
      <w:pPr>
        <w:ind w:left="3285" w:hanging="180"/>
      </w:pPr>
    </w:lvl>
    <w:lvl w:ilvl="3" w:tplc="0409000F">
      <w:start w:val="1"/>
      <w:numFmt w:val="decimal"/>
      <w:lvlText w:val="%4."/>
      <w:lvlJc w:val="left"/>
      <w:pPr>
        <w:ind w:left="4005" w:hanging="360"/>
      </w:pPr>
    </w:lvl>
    <w:lvl w:ilvl="4" w:tplc="04090019">
      <w:start w:val="1"/>
      <w:numFmt w:val="lowerLetter"/>
      <w:lvlText w:val="%5."/>
      <w:lvlJc w:val="left"/>
      <w:pPr>
        <w:ind w:left="4725" w:hanging="360"/>
      </w:pPr>
    </w:lvl>
    <w:lvl w:ilvl="5" w:tplc="0409001B">
      <w:start w:val="1"/>
      <w:numFmt w:val="lowerRoman"/>
      <w:lvlText w:val="%6."/>
      <w:lvlJc w:val="right"/>
      <w:pPr>
        <w:ind w:left="5445" w:hanging="180"/>
      </w:pPr>
    </w:lvl>
    <w:lvl w:ilvl="6" w:tplc="0409000F">
      <w:start w:val="1"/>
      <w:numFmt w:val="decimal"/>
      <w:lvlText w:val="%7."/>
      <w:lvlJc w:val="left"/>
      <w:pPr>
        <w:ind w:left="6165" w:hanging="360"/>
      </w:pPr>
    </w:lvl>
    <w:lvl w:ilvl="7" w:tplc="04090019">
      <w:start w:val="1"/>
      <w:numFmt w:val="lowerLetter"/>
      <w:lvlText w:val="%8."/>
      <w:lvlJc w:val="left"/>
      <w:pPr>
        <w:ind w:left="6885" w:hanging="360"/>
      </w:pPr>
    </w:lvl>
    <w:lvl w:ilvl="8" w:tplc="0409001B">
      <w:start w:val="1"/>
      <w:numFmt w:val="lowerRoman"/>
      <w:lvlText w:val="%9."/>
      <w:lvlJc w:val="right"/>
      <w:pPr>
        <w:ind w:left="7605" w:hanging="180"/>
      </w:pPr>
    </w:lvl>
  </w:abstractNum>
  <w:abstractNum w:abstractNumId="7" w15:restartNumberingAfterBreak="0">
    <w:nsid w:val="3F48618B"/>
    <w:multiLevelType w:val="hybridMultilevel"/>
    <w:tmpl w:val="778A8D02"/>
    <w:lvl w:ilvl="0" w:tplc="41C4898C">
      <w:start w:val="1"/>
      <w:numFmt w:val="lowerLetter"/>
      <w:lvlText w:val="%1)"/>
      <w:lvlJc w:val="left"/>
      <w:pPr>
        <w:ind w:left="540" w:hanging="360"/>
      </w:pPr>
      <w:rPr>
        <w:rFonts w:asciiTheme="majorBidi" w:hAnsiTheme="majorBidi" w:cstheme="majorBidi" w:hint="default"/>
        <w:b w:val="0"/>
        <w:bCs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A97D4F"/>
    <w:multiLevelType w:val="hybridMultilevel"/>
    <w:tmpl w:val="A7F8624E"/>
    <w:lvl w:ilvl="0" w:tplc="C28AC352">
      <w:start w:val="1"/>
      <w:numFmt w:val="lowerRoman"/>
      <w:lvlText w:val="%1."/>
      <w:lvlJc w:val="left"/>
      <w:pPr>
        <w:ind w:left="1320" w:hanging="72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680" w:hanging="360"/>
      </w:pPr>
    </w:lvl>
    <w:lvl w:ilvl="2" w:tplc="0409001B">
      <w:start w:val="1"/>
      <w:numFmt w:val="lowerRoman"/>
      <w:lvlText w:val="%3."/>
      <w:lvlJc w:val="right"/>
      <w:pPr>
        <w:ind w:left="2400" w:hanging="180"/>
      </w:pPr>
    </w:lvl>
    <w:lvl w:ilvl="3" w:tplc="0409000F">
      <w:start w:val="1"/>
      <w:numFmt w:val="decimal"/>
      <w:lvlText w:val="%4."/>
      <w:lvlJc w:val="left"/>
      <w:pPr>
        <w:ind w:left="3120" w:hanging="360"/>
      </w:pPr>
    </w:lvl>
    <w:lvl w:ilvl="4" w:tplc="04090019">
      <w:start w:val="1"/>
      <w:numFmt w:val="lowerLetter"/>
      <w:lvlText w:val="%5."/>
      <w:lvlJc w:val="left"/>
      <w:pPr>
        <w:ind w:left="3840" w:hanging="360"/>
      </w:pPr>
    </w:lvl>
    <w:lvl w:ilvl="5" w:tplc="0409001B">
      <w:start w:val="1"/>
      <w:numFmt w:val="lowerRoman"/>
      <w:lvlText w:val="%6."/>
      <w:lvlJc w:val="right"/>
      <w:pPr>
        <w:ind w:left="4560" w:hanging="180"/>
      </w:pPr>
    </w:lvl>
    <w:lvl w:ilvl="6" w:tplc="0409000F">
      <w:start w:val="1"/>
      <w:numFmt w:val="decimal"/>
      <w:lvlText w:val="%7."/>
      <w:lvlJc w:val="left"/>
      <w:pPr>
        <w:ind w:left="5280" w:hanging="360"/>
      </w:pPr>
    </w:lvl>
    <w:lvl w:ilvl="7" w:tplc="04090019">
      <w:start w:val="1"/>
      <w:numFmt w:val="lowerLetter"/>
      <w:lvlText w:val="%8."/>
      <w:lvlJc w:val="left"/>
      <w:pPr>
        <w:ind w:left="6000" w:hanging="360"/>
      </w:pPr>
    </w:lvl>
    <w:lvl w:ilvl="8" w:tplc="0409001B">
      <w:start w:val="1"/>
      <w:numFmt w:val="lowerRoman"/>
      <w:lvlText w:val="%9."/>
      <w:lvlJc w:val="right"/>
      <w:pPr>
        <w:ind w:left="6720" w:hanging="180"/>
      </w:pPr>
    </w:lvl>
  </w:abstractNum>
  <w:abstractNum w:abstractNumId="9" w15:restartNumberingAfterBreak="0">
    <w:nsid w:val="48B74A6E"/>
    <w:multiLevelType w:val="hybridMultilevel"/>
    <w:tmpl w:val="391A13F2"/>
    <w:lvl w:ilvl="0" w:tplc="7B1E8984">
      <w:start w:val="1"/>
      <w:numFmt w:val="lowerLetter"/>
      <w:lvlText w:val="%1)"/>
      <w:lvlJc w:val="left"/>
      <w:pPr>
        <w:ind w:left="720" w:hanging="360"/>
      </w:pPr>
      <w:rPr>
        <w:b/>
      </w:rPr>
    </w:lvl>
    <w:lvl w:ilvl="1" w:tplc="10E80EA6">
      <w:start w:val="1"/>
      <w:numFmt w:val="lowerLetter"/>
      <w:lvlText w:val="%2)"/>
      <w:lvlJc w:val="left"/>
      <w:pPr>
        <w:ind w:left="1440" w:hanging="360"/>
      </w:pPr>
      <w:rPr>
        <w:b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F628AF"/>
    <w:multiLevelType w:val="hybridMultilevel"/>
    <w:tmpl w:val="0AB2B0E8"/>
    <w:lvl w:ilvl="0" w:tplc="21AAF2FA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2D5B3F"/>
    <w:multiLevelType w:val="hybridMultilevel"/>
    <w:tmpl w:val="B2DAD7BA"/>
    <w:lvl w:ilvl="0" w:tplc="0409001B">
      <w:start w:val="1"/>
      <w:numFmt w:val="lowerRoman"/>
      <w:lvlText w:val="%1."/>
      <w:lvlJc w:val="right"/>
      <w:pPr>
        <w:ind w:left="780" w:hanging="360"/>
      </w:pPr>
    </w:lvl>
    <w:lvl w:ilvl="1" w:tplc="04090019">
      <w:start w:val="1"/>
      <w:numFmt w:val="lowerLetter"/>
      <w:lvlText w:val="%2."/>
      <w:lvlJc w:val="left"/>
      <w:pPr>
        <w:ind w:left="1500" w:hanging="360"/>
      </w:pPr>
    </w:lvl>
    <w:lvl w:ilvl="2" w:tplc="0409001B">
      <w:start w:val="1"/>
      <w:numFmt w:val="lowerRoman"/>
      <w:lvlText w:val="%3."/>
      <w:lvlJc w:val="right"/>
      <w:pPr>
        <w:ind w:left="2220" w:hanging="180"/>
      </w:pPr>
    </w:lvl>
    <w:lvl w:ilvl="3" w:tplc="0409000F">
      <w:start w:val="1"/>
      <w:numFmt w:val="decimal"/>
      <w:lvlText w:val="%4."/>
      <w:lvlJc w:val="left"/>
      <w:pPr>
        <w:ind w:left="2940" w:hanging="360"/>
      </w:pPr>
    </w:lvl>
    <w:lvl w:ilvl="4" w:tplc="04090019">
      <w:start w:val="1"/>
      <w:numFmt w:val="lowerLetter"/>
      <w:lvlText w:val="%5."/>
      <w:lvlJc w:val="left"/>
      <w:pPr>
        <w:ind w:left="3660" w:hanging="360"/>
      </w:pPr>
    </w:lvl>
    <w:lvl w:ilvl="5" w:tplc="0409001B">
      <w:start w:val="1"/>
      <w:numFmt w:val="lowerRoman"/>
      <w:lvlText w:val="%6."/>
      <w:lvlJc w:val="right"/>
      <w:pPr>
        <w:ind w:left="4380" w:hanging="180"/>
      </w:pPr>
    </w:lvl>
    <w:lvl w:ilvl="6" w:tplc="0409000F">
      <w:start w:val="1"/>
      <w:numFmt w:val="decimal"/>
      <w:lvlText w:val="%7."/>
      <w:lvlJc w:val="left"/>
      <w:pPr>
        <w:ind w:left="5100" w:hanging="360"/>
      </w:pPr>
    </w:lvl>
    <w:lvl w:ilvl="7" w:tplc="04090019">
      <w:start w:val="1"/>
      <w:numFmt w:val="lowerLetter"/>
      <w:lvlText w:val="%8."/>
      <w:lvlJc w:val="left"/>
      <w:pPr>
        <w:ind w:left="5820" w:hanging="360"/>
      </w:pPr>
    </w:lvl>
    <w:lvl w:ilvl="8" w:tplc="0409001B">
      <w:start w:val="1"/>
      <w:numFmt w:val="lowerRoman"/>
      <w:lvlText w:val="%9."/>
      <w:lvlJc w:val="right"/>
      <w:pPr>
        <w:ind w:left="6540" w:hanging="180"/>
      </w:pPr>
    </w:lvl>
  </w:abstractNum>
  <w:abstractNum w:abstractNumId="12" w15:restartNumberingAfterBreak="0">
    <w:nsid w:val="56717CEF"/>
    <w:multiLevelType w:val="hybridMultilevel"/>
    <w:tmpl w:val="8CFC0974"/>
    <w:lvl w:ilvl="0" w:tplc="5AD4DAC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16F2E00"/>
    <w:multiLevelType w:val="hybridMultilevel"/>
    <w:tmpl w:val="895C074C"/>
    <w:lvl w:ilvl="0" w:tplc="28E05DD6">
      <w:start w:val="1"/>
      <w:numFmt w:val="decimal"/>
      <w:lvlText w:val="%1"/>
      <w:lvlJc w:val="left"/>
      <w:pPr>
        <w:ind w:left="3840" w:hanging="2460"/>
      </w:pPr>
      <w:rPr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2460" w:hanging="360"/>
      </w:pPr>
    </w:lvl>
    <w:lvl w:ilvl="2" w:tplc="0409001B">
      <w:start w:val="1"/>
      <w:numFmt w:val="lowerRoman"/>
      <w:lvlText w:val="%3."/>
      <w:lvlJc w:val="right"/>
      <w:pPr>
        <w:ind w:left="3180" w:hanging="180"/>
      </w:pPr>
    </w:lvl>
    <w:lvl w:ilvl="3" w:tplc="0409000F">
      <w:start w:val="1"/>
      <w:numFmt w:val="decimal"/>
      <w:lvlText w:val="%4."/>
      <w:lvlJc w:val="left"/>
      <w:pPr>
        <w:ind w:left="3900" w:hanging="360"/>
      </w:pPr>
    </w:lvl>
    <w:lvl w:ilvl="4" w:tplc="04090019">
      <w:start w:val="1"/>
      <w:numFmt w:val="lowerLetter"/>
      <w:lvlText w:val="%5."/>
      <w:lvlJc w:val="left"/>
      <w:pPr>
        <w:ind w:left="4620" w:hanging="360"/>
      </w:pPr>
    </w:lvl>
    <w:lvl w:ilvl="5" w:tplc="0409001B">
      <w:start w:val="1"/>
      <w:numFmt w:val="lowerRoman"/>
      <w:lvlText w:val="%6."/>
      <w:lvlJc w:val="right"/>
      <w:pPr>
        <w:ind w:left="5340" w:hanging="180"/>
      </w:pPr>
    </w:lvl>
    <w:lvl w:ilvl="6" w:tplc="0409000F">
      <w:start w:val="1"/>
      <w:numFmt w:val="decimal"/>
      <w:lvlText w:val="%7."/>
      <w:lvlJc w:val="left"/>
      <w:pPr>
        <w:ind w:left="6060" w:hanging="360"/>
      </w:pPr>
    </w:lvl>
    <w:lvl w:ilvl="7" w:tplc="04090019">
      <w:start w:val="1"/>
      <w:numFmt w:val="lowerLetter"/>
      <w:lvlText w:val="%8."/>
      <w:lvlJc w:val="left"/>
      <w:pPr>
        <w:ind w:left="6780" w:hanging="360"/>
      </w:pPr>
    </w:lvl>
    <w:lvl w:ilvl="8" w:tplc="0409001B">
      <w:start w:val="1"/>
      <w:numFmt w:val="lowerRoman"/>
      <w:lvlText w:val="%9."/>
      <w:lvlJc w:val="right"/>
      <w:pPr>
        <w:ind w:left="7500" w:hanging="180"/>
      </w:pPr>
    </w:lvl>
  </w:abstractNum>
  <w:abstractNum w:abstractNumId="14" w15:restartNumberingAfterBreak="0">
    <w:nsid w:val="7691743B"/>
    <w:multiLevelType w:val="hybridMultilevel"/>
    <w:tmpl w:val="F4363EC8"/>
    <w:lvl w:ilvl="0" w:tplc="FB582956">
      <w:start w:val="1"/>
      <w:numFmt w:val="lowerRoman"/>
      <w:lvlText w:val="%1."/>
      <w:lvlJc w:val="right"/>
      <w:pPr>
        <w:ind w:left="108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DEE5B53"/>
    <w:multiLevelType w:val="hybridMultilevel"/>
    <w:tmpl w:val="3D74116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1441966">
    <w:abstractNumId w:val="2"/>
  </w:num>
  <w:num w:numId="2" w16cid:durableId="139974055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6623312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3514489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20730760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6842954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60249553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550609582">
    <w:abstractNumId w:val="3"/>
  </w:num>
  <w:num w:numId="9" w16cid:durableId="14377473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8386998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54168409">
    <w:abstractNumId w:val="15"/>
  </w:num>
  <w:num w:numId="12" w16cid:durableId="409810263">
    <w:abstractNumId w:val="4"/>
  </w:num>
  <w:num w:numId="13" w16cid:durableId="1714380937">
    <w:abstractNumId w:val="5"/>
  </w:num>
  <w:num w:numId="14" w16cid:durableId="1894388394">
    <w:abstractNumId w:val="1"/>
  </w:num>
  <w:num w:numId="15" w16cid:durableId="1744990967">
    <w:abstractNumId w:val="12"/>
  </w:num>
  <w:num w:numId="16" w16cid:durableId="171646143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8"/>
  <w:removePersonalInformation/>
  <w:removeDateAndTime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38D3"/>
    <w:rsid w:val="000510C4"/>
    <w:rsid w:val="00054B13"/>
    <w:rsid w:val="00061744"/>
    <w:rsid w:val="00086FA5"/>
    <w:rsid w:val="000C6311"/>
    <w:rsid w:val="000C7469"/>
    <w:rsid w:val="000E4641"/>
    <w:rsid w:val="001002DC"/>
    <w:rsid w:val="00107D7E"/>
    <w:rsid w:val="001169FE"/>
    <w:rsid w:val="00143635"/>
    <w:rsid w:val="001439DC"/>
    <w:rsid w:val="00145577"/>
    <w:rsid w:val="00151F66"/>
    <w:rsid w:val="00161786"/>
    <w:rsid w:val="001639F6"/>
    <w:rsid w:val="00177F8D"/>
    <w:rsid w:val="00185F4A"/>
    <w:rsid w:val="00190807"/>
    <w:rsid w:val="00196062"/>
    <w:rsid w:val="001A16C1"/>
    <w:rsid w:val="001C2F8D"/>
    <w:rsid w:val="001E4280"/>
    <w:rsid w:val="00205124"/>
    <w:rsid w:val="00241CA5"/>
    <w:rsid w:val="00246C8F"/>
    <w:rsid w:val="002560A2"/>
    <w:rsid w:val="00291ABD"/>
    <w:rsid w:val="002B30D4"/>
    <w:rsid w:val="002D2200"/>
    <w:rsid w:val="002E5181"/>
    <w:rsid w:val="002F2BF1"/>
    <w:rsid w:val="00321D34"/>
    <w:rsid w:val="00336D01"/>
    <w:rsid w:val="00362E9D"/>
    <w:rsid w:val="00363E5A"/>
    <w:rsid w:val="0038513D"/>
    <w:rsid w:val="003C2CF7"/>
    <w:rsid w:val="003E0803"/>
    <w:rsid w:val="003F5F31"/>
    <w:rsid w:val="0040564B"/>
    <w:rsid w:val="00415920"/>
    <w:rsid w:val="00456185"/>
    <w:rsid w:val="0048120C"/>
    <w:rsid w:val="00482154"/>
    <w:rsid w:val="004909D9"/>
    <w:rsid w:val="004951BD"/>
    <w:rsid w:val="004D267E"/>
    <w:rsid w:val="004D4CB7"/>
    <w:rsid w:val="004D7FA8"/>
    <w:rsid w:val="004E1853"/>
    <w:rsid w:val="004F424B"/>
    <w:rsid w:val="0050349A"/>
    <w:rsid w:val="00515BAA"/>
    <w:rsid w:val="00521481"/>
    <w:rsid w:val="005438D3"/>
    <w:rsid w:val="00544BEA"/>
    <w:rsid w:val="005553D0"/>
    <w:rsid w:val="00572C15"/>
    <w:rsid w:val="005764B1"/>
    <w:rsid w:val="005917B8"/>
    <w:rsid w:val="005B02CB"/>
    <w:rsid w:val="005B117D"/>
    <w:rsid w:val="005C0C1E"/>
    <w:rsid w:val="005D719E"/>
    <w:rsid w:val="005F38D6"/>
    <w:rsid w:val="0063143F"/>
    <w:rsid w:val="0063673A"/>
    <w:rsid w:val="00665110"/>
    <w:rsid w:val="006709F1"/>
    <w:rsid w:val="00690EAC"/>
    <w:rsid w:val="006C60E6"/>
    <w:rsid w:val="006D0B91"/>
    <w:rsid w:val="006E5458"/>
    <w:rsid w:val="006F5B3A"/>
    <w:rsid w:val="006F66D6"/>
    <w:rsid w:val="00717A34"/>
    <w:rsid w:val="007359DC"/>
    <w:rsid w:val="00793EC6"/>
    <w:rsid w:val="007D72E2"/>
    <w:rsid w:val="007D7831"/>
    <w:rsid w:val="007E3025"/>
    <w:rsid w:val="00821790"/>
    <w:rsid w:val="00826799"/>
    <w:rsid w:val="00837914"/>
    <w:rsid w:val="008413ED"/>
    <w:rsid w:val="0085076E"/>
    <w:rsid w:val="00874FE7"/>
    <w:rsid w:val="008A5518"/>
    <w:rsid w:val="008A7735"/>
    <w:rsid w:val="008C5A88"/>
    <w:rsid w:val="008D39FE"/>
    <w:rsid w:val="00936005"/>
    <w:rsid w:val="00952F7D"/>
    <w:rsid w:val="0095496A"/>
    <w:rsid w:val="00962E3E"/>
    <w:rsid w:val="00967AB6"/>
    <w:rsid w:val="009803B3"/>
    <w:rsid w:val="00994E27"/>
    <w:rsid w:val="009A38BA"/>
    <w:rsid w:val="009B670E"/>
    <w:rsid w:val="00A17EB2"/>
    <w:rsid w:val="00A35784"/>
    <w:rsid w:val="00A51B6A"/>
    <w:rsid w:val="00A7592F"/>
    <w:rsid w:val="00A97A2D"/>
    <w:rsid w:val="00B43E11"/>
    <w:rsid w:val="00B45A23"/>
    <w:rsid w:val="00B52A0D"/>
    <w:rsid w:val="00B54229"/>
    <w:rsid w:val="00B60494"/>
    <w:rsid w:val="00BD254B"/>
    <w:rsid w:val="00BE7900"/>
    <w:rsid w:val="00C755AB"/>
    <w:rsid w:val="00C82D19"/>
    <w:rsid w:val="00CD3C9C"/>
    <w:rsid w:val="00CF4A59"/>
    <w:rsid w:val="00CF7AC6"/>
    <w:rsid w:val="00D22587"/>
    <w:rsid w:val="00D43125"/>
    <w:rsid w:val="00D66A3A"/>
    <w:rsid w:val="00D7521D"/>
    <w:rsid w:val="00D814B1"/>
    <w:rsid w:val="00DD3841"/>
    <w:rsid w:val="00DF198B"/>
    <w:rsid w:val="00DF286F"/>
    <w:rsid w:val="00E041E7"/>
    <w:rsid w:val="00E0507D"/>
    <w:rsid w:val="00E0605D"/>
    <w:rsid w:val="00E1789A"/>
    <w:rsid w:val="00E20597"/>
    <w:rsid w:val="00E211B4"/>
    <w:rsid w:val="00E46FE2"/>
    <w:rsid w:val="00E56C33"/>
    <w:rsid w:val="00E67B82"/>
    <w:rsid w:val="00E74B29"/>
    <w:rsid w:val="00E83CC7"/>
    <w:rsid w:val="00E92B12"/>
    <w:rsid w:val="00ED237F"/>
    <w:rsid w:val="00ED7972"/>
    <w:rsid w:val="00EE09DA"/>
    <w:rsid w:val="00EF6978"/>
    <w:rsid w:val="00F03A83"/>
    <w:rsid w:val="00F50791"/>
    <w:rsid w:val="00F57B2D"/>
    <w:rsid w:val="00F7507B"/>
    <w:rsid w:val="00F767C5"/>
    <w:rsid w:val="00F80DEA"/>
    <w:rsid w:val="00F853D1"/>
    <w:rsid w:val="00FB1102"/>
    <w:rsid w:val="00FB2F1A"/>
    <w:rsid w:val="00FD1DED"/>
    <w:rsid w:val="00FD698C"/>
    <w:rsid w:val="00FE2AD2"/>
    <w:rsid w:val="00FE4934"/>
    <w:rsid w:val="00FE6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438DD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00E041E7"/>
    <w:pPr>
      <w:ind w:left="720"/>
      <w:contextualSpacing/>
    </w:pPr>
    <w:rPr>
      <w:rFonts w:ascii="Calibri" w:eastAsia="Times New Roman" w:hAnsi="Calibri" w:cs="Times New Roman"/>
      <w:sz w:val="22"/>
      <w:szCs w:val="22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072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customXml" Target="ink/ink6.xml"/><Relationship Id="rId42" Type="http://schemas.openxmlformats.org/officeDocument/2006/relationships/image" Target="media/image17.png"/><Relationship Id="rId47" Type="http://schemas.openxmlformats.org/officeDocument/2006/relationships/customXml" Target="ink/ink19.xml"/><Relationship Id="rId63" Type="http://schemas.openxmlformats.org/officeDocument/2006/relationships/image" Target="media/image2.wmf"/><Relationship Id="rId68" Type="http://schemas.openxmlformats.org/officeDocument/2006/relationships/footer" Target="footer1.xml"/><Relationship Id="rId7" Type="http://schemas.openxmlformats.org/officeDocument/2006/relationships/webSettings" Target="webSettings.xml"/><Relationship Id="rId71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customXml" Target="ink/ink10.xml"/><Relationship Id="rId11" Type="http://schemas.openxmlformats.org/officeDocument/2006/relationships/customXml" Target="ink/ink1.xml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customXml" Target="ink/ink14.xml"/><Relationship Id="rId40" Type="http://schemas.openxmlformats.org/officeDocument/2006/relationships/image" Target="media/image16.png"/><Relationship Id="rId45" Type="http://schemas.openxmlformats.org/officeDocument/2006/relationships/customXml" Target="ink/ink18.xml"/><Relationship Id="rId53" Type="http://schemas.openxmlformats.org/officeDocument/2006/relationships/customXml" Target="ink/ink22.xml"/><Relationship Id="rId58" Type="http://schemas.openxmlformats.org/officeDocument/2006/relationships/image" Target="media/image25.png"/><Relationship Id="rId66" Type="http://schemas.openxmlformats.org/officeDocument/2006/relationships/oleObject" Target="embeddings/oleObject2.bin"/><Relationship Id="rId5" Type="http://schemas.openxmlformats.org/officeDocument/2006/relationships/styles" Target="styles.xml"/><Relationship Id="rId61" Type="http://schemas.openxmlformats.org/officeDocument/2006/relationships/customXml" Target="ink/ink26.xml"/><Relationship Id="rId19" Type="http://schemas.openxmlformats.org/officeDocument/2006/relationships/customXml" Target="ink/ink5.xml"/><Relationship Id="rId14" Type="http://schemas.openxmlformats.org/officeDocument/2006/relationships/image" Target="media/image3.png"/><Relationship Id="rId22" Type="http://schemas.openxmlformats.org/officeDocument/2006/relationships/image" Target="media/image7.png"/><Relationship Id="rId27" Type="http://schemas.openxmlformats.org/officeDocument/2006/relationships/customXml" Target="ink/ink9.xml"/><Relationship Id="rId30" Type="http://schemas.openxmlformats.org/officeDocument/2006/relationships/image" Target="media/image11.png"/><Relationship Id="rId35" Type="http://schemas.openxmlformats.org/officeDocument/2006/relationships/customXml" Target="ink/ink13.xml"/><Relationship Id="rId43" Type="http://schemas.openxmlformats.org/officeDocument/2006/relationships/customXml" Target="ink/ink17.xml"/><Relationship Id="rId48" Type="http://schemas.openxmlformats.org/officeDocument/2006/relationships/image" Target="media/image20.png"/><Relationship Id="rId56" Type="http://schemas.openxmlformats.org/officeDocument/2006/relationships/image" Target="media/image24.png"/><Relationship Id="rId64" Type="http://schemas.openxmlformats.org/officeDocument/2006/relationships/oleObject" Target="embeddings/oleObject1.bin"/><Relationship Id="rId69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customXml" Target="ink/ink21.xml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customXml" Target="ink/ink4.xml"/><Relationship Id="rId25" Type="http://schemas.openxmlformats.org/officeDocument/2006/relationships/customXml" Target="ink/ink8.xml"/><Relationship Id="rId33" Type="http://schemas.openxmlformats.org/officeDocument/2006/relationships/customXml" Target="ink/ink12.xml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59" Type="http://schemas.openxmlformats.org/officeDocument/2006/relationships/customXml" Target="ink/ink25.xml"/><Relationship Id="rId67" Type="http://schemas.openxmlformats.org/officeDocument/2006/relationships/image" Target="media/image28.png"/><Relationship Id="rId20" Type="http://schemas.openxmlformats.org/officeDocument/2006/relationships/image" Target="media/image6.png"/><Relationship Id="rId41" Type="http://schemas.openxmlformats.org/officeDocument/2006/relationships/customXml" Target="ink/ink16.xml"/><Relationship Id="rId54" Type="http://schemas.openxmlformats.org/officeDocument/2006/relationships/image" Target="media/image23.png"/><Relationship Id="rId62" Type="http://schemas.openxmlformats.org/officeDocument/2006/relationships/image" Target="media/image2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customXml" Target="ink/ink3.xml"/><Relationship Id="rId23" Type="http://schemas.openxmlformats.org/officeDocument/2006/relationships/customXml" Target="ink/ink7.xml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customXml" Target="ink/ink20.xml"/><Relationship Id="rId57" Type="http://schemas.openxmlformats.org/officeDocument/2006/relationships/customXml" Target="ink/ink24.xml"/><Relationship Id="rId10" Type="http://schemas.openxmlformats.org/officeDocument/2006/relationships/image" Target="media/image1.png"/><Relationship Id="rId31" Type="http://schemas.openxmlformats.org/officeDocument/2006/relationships/customXml" Target="ink/ink11.xml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image" Target="media/image26.png"/><Relationship Id="rId65" Type="http://schemas.openxmlformats.org/officeDocument/2006/relationships/image" Target="media/image3.wmf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customXml" Target="ink/ink2.xml"/><Relationship Id="rId18" Type="http://schemas.openxmlformats.org/officeDocument/2006/relationships/image" Target="media/image5.png"/><Relationship Id="rId39" Type="http://schemas.openxmlformats.org/officeDocument/2006/relationships/customXml" Target="ink/ink15.xml"/><Relationship Id="rId34" Type="http://schemas.openxmlformats.org/officeDocument/2006/relationships/image" Target="media/image13.png"/><Relationship Id="rId50" Type="http://schemas.openxmlformats.org/officeDocument/2006/relationships/image" Target="media/image21.png"/><Relationship Id="rId55" Type="http://schemas.openxmlformats.org/officeDocument/2006/relationships/customXml" Target="ink/ink2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917F57B04CD4FCC9D6920F371A250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7BD41CC-0DB3-433F-BA96-E8DD9E7E9DDE}"/>
      </w:docPartPr>
      <w:docPartBody>
        <w:p w:rsidR="00DC4C41" w:rsidRDefault="00000000">
          <w:pPr>
            <w:pStyle w:val="8917F57B04CD4FCC9D6920F371A25067"/>
          </w:pPr>
          <w:r w:rsidRPr="00DF198B">
            <w:t>—</w:t>
          </w:r>
        </w:p>
      </w:docPartBody>
    </w:docPart>
    <w:docPart>
      <w:docPartPr>
        <w:name w:val="7D2D62B637D14BA9AFB29873365830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186DC16-0C58-4E93-B9C3-D8DEFA4C60A0}"/>
      </w:docPartPr>
      <w:docPartBody>
        <w:p w:rsidR="00DC4C41" w:rsidRDefault="00000000">
          <w:pPr>
            <w:pStyle w:val="7D2D62B637D14BA9AFB298733658304D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TSYN">
    <w:altName w:val="Malgun Gothic"/>
    <w:panose1 w:val="00000000000000000000"/>
    <w:charset w:val="81"/>
    <w:family w:val="auto"/>
    <w:notTrueType/>
    <w:pitch w:val="default"/>
    <w:sig w:usb0="00000000" w:usb1="09060000" w:usb2="00000010" w:usb3="00000000" w:csb0="00080000" w:csb1="00000000"/>
  </w:font>
  <w:font w:name="RMTMI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86F"/>
    <w:rsid w:val="00294CD0"/>
    <w:rsid w:val="00572B2C"/>
    <w:rsid w:val="009A7A6A"/>
    <w:rsid w:val="00BB286F"/>
    <w:rsid w:val="00DC4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917F57B04CD4FCC9D6920F371A25067">
    <w:name w:val="8917F57B04CD4FCC9D6920F371A25067"/>
  </w:style>
  <w:style w:type="paragraph" w:customStyle="1" w:styleId="7D2D62B637D14BA9AFB298733658304D">
    <w:name w:val="7D2D62B637D14BA9AFB298733658304D"/>
  </w:style>
  <w:style w:type="character" w:styleId="PlaceholderText">
    <w:name w:val="Placeholder Text"/>
    <w:basedOn w:val="DefaultParagraphFont"/>
    <w:uiPriority w:val="99"/>
    <w:semiHidden/>
    <w:rsid w:val="00BB286F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1:11.188"/>
    </inkml:context>
    <inkml:brush xml:id="br0">
      <inkml:brushProperty name="width" value="0.2" units="cm"/>
      <inkml:brushProperty name="height" value="0.2" units="cm"/>
    </inkml:brush>
  </inkml:definitions>
  <inkml:trace contextRef="#ctx0" brushRef="#br0">28 1074 24575,'-1'0'0,"0"0"0,0-1 0,0 0 0,0 1 0,0-1 0,0 0 0,0 1 0,0-1 0,0 0 0,0 0 0,0 0 0,0 0 0,1 0 0,-1 0 0,0 0 0,1 0 0,-1 0 0,1 0 0,-1 0 0,1 0 0,-1 0 0,1-1 0,0 1 0,0 0 0,-1-2 0,-5-38 0,5 36 0,0-15 0,0 0 0,2 0 0,0 1 0,1-1 0,1 1 0,10-34 0,46-114 0,-33 99 0,70-148 0,-60 130 0,93-157 0,-127 239 0,1-1 0,0 1 0,0 0 0,0 0 0,0 0 0,1 0 0,-1 1 0,1-1 0,0 1 0,9-6 0,-11 9 0,0-1 0,0 0 0,0 1 0,0-1 0,0 1 0,0 0 0,0 0 0,1 0 0,-1 0 0,0 0 0,0 0 0,0 0 0,0 1 0,0-1 0,0 1 0,0 0 0,0-1 0,0 1 0,0 0 0,0 0 0,0 0 0,0 0 0,0 1 0,-1-1 0,1 1 0,0-1 0,-1 1 0,2 1 0,20 23 0,-2 2 0,-1 0 0,-1 1 0,-1 1 0,13 32 0,10 14 0,-25-48 0,0-3 0,-1 1 0,-1 0 0,-2 1 0,0 1 0,-2 0 0,12 53 0,-12-23 0,3 0 0,32 92 0,-29-105 182,32 82-1729</inkml:trace>
  <inkml:trace contextRef="#ctx0" brushRef="#br0" timeOffset="1014.83">61 577 24575,'6'0'0,"7"0"0,13 0 0,7 0 0,4 0 0,7 0 0,1 0 0,0 0 0,2 6 0,5 1 0,-7 6 0,-5 0 0,-4-1 0,-2-4 0,-2-3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0:58.82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1 236 24575,'167'1'0,"200"-3"0,-304-4 0,0-3 0,0-3 0,95-31 0,10-3 0,0 4 209,-95 21-603,2 3 1,0 3-1,119-7 1,-152 22-6433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0:54.4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0 24575,'11'9'0,"-1"-1"0,1 0 0,0 0 0,1-2 0,0 1 0,0-1 0,21 6 0,-5-3 0,0-1 0,44 5 0,94 7 0,234-2 0,-165-19-1365,-183 1-5461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1:13.789"/>
    </inkml:context>
    <inkml:brush xml:id="br0">
      <inkml:brushProperty name="width" value="0.2" units="cm"/>
      <inkml:brushProperty name="height" value="0.2" units="cm"/>
    </inkml:brush>
  </inkml:definitions>
  <inkml:trace contextRef="#ctx0" brushRef="#br0">14 431 24575,'6'0'0,"2"5"0,-1 8 0,-1 7 0,-2 12 0,-2 5 0,0 8 0,-2 2 0,-5 16 0,-3 13 0,0 6 0,2-7 0,2-9 0,-5-16 0,0-12 0</inkml:trace>
  <inkml:trace contextRef="#ctx0" brushRef="#br0" timeOffset="815.33">179 299 24575,'3'0'0,"0"1"0,0-1 0,0 1 0,0 0 0,0 0 0,0 1 0,0-1 0,0 0 0,-1 1 0,1 0 0,0 0 0,-1 0 0,1 0 0,-1 0 0,0 0 0,0 1 0,0-1 0,2 3 0,36 59 0,-24-37 0,122 226 0,-92-160 0,89 131 0,-87-165 324,-32-42-887,-2 0 0,16 26 0</inkml:trace>
  <inkml:trace contextRef="#ctx0" brushRef="#br0" timeOffset="2278.48">246 860 24575,'6'0'0,"7"0"0,7 0 0,6 0 0,4 0 0,3 0 0,-11 0 0</inkml:trace>
  <inkml:trace contextRef="#ctx0" brushRef="#br0" timeOffset="3878.17">1664 627 24575,'1'-2'0,"0"1"0,0 0 0,0 0 0,0 0 0,0 0 0,0 0 0,0 0 0,1 0 0,-1 0 0,0 0 0,1 0 0,-1 1 0,1-1 0,-1 1 0,1-1 0,-1 1 0,1-1 0,-1 1 0,1 0 0,-1 0 0,1 0 0,-1 0 0,3 0 0,-3 1 0,1 0 0,-1 0 0,1 1 0,-1-1 0,1 0 0,-1 1 0,0-1 0,1 1 0,-1 0 0,0-1 0,0 1 0,0 0 0,0-1 0,-1 1 0,1 0 0,0 0 0,-1 0 0,1 3 0,6 29 0,-2-1 0,-1 1 0,-1 0 0,-2 1 0,-4 38 0,0-30 0,3 1 0,9 71 0,15 23-682,7 167-1,-29-250-6143</inkml:trace>
  <inkml:trace contextRef="#ctx0" brushRef="#br0" timeOffset="4558.76">1499 1056 24575,'0'-6'0,"6"-1"0,18 0 0,16 1 0,8 2 0,12 2 0,12 0 0,6 2 0,1 0 0,-9 0 0,-9 0 0,-15 1-8191</inkml:trace>
  <inkml:trace contextRef="#ctx0" brushRef="#br0" timeOffset="6743.23">2389 331 24575,'-2'-5'0,"0"0"0,0 1 0,-1-1 0,1 1 0,-1 0 0,0 0 0,-1 0 0,1 0 0,-1 0 0,1 1 0,-6-5 0,3 3 0,-23-22 0,-1 2 0,-1 1 0,-1 2 0,-1 1 0,-1 1 0,-1 2 0,0 1 0,-59-18 0,27 12 0,39 13 0,-1 1 0,-40-8 0,60 15 0,-1 1 0,1 0 0,-1 1 0,0 0 0,1 1 0,-1 0 0,1 0 0,-1 1 0,1 0 0,0 1 0,-15 5 0,-13 11 0,1 1 0,0 2 0,-54 44 0,-87 91 0,126-105 0,3 1 0,3 3 0,1 1 0,-41 75 0,77-120 0,2 0 0,-1 1 0,2 0 0,-1 0 0,2 1 0,0-1 0,1 1 0,0 0 0,1 0 0,0 0 0,1 1 0,1-1 0,0 0 0,1 0 0,1 0 0,0 0 0,1 0 0,0 0 0,1 0 0,1-1 0,0 1 0,8 14 0,76 108 0,-49-80 0,-37-51 0,21 31 0,1-1 0,2-1 0,1-1 0,33 29 0,-60-60 0,42 35 0,51 35 0,-78-61 0,0-2 0,1 0 0,0 0 0,0-2 0,1 0 0,0-1 0,22 4 0,-24-5 0,0 0 0,-1 0 0,1 2 0,21 11 0,-27-11 0,2-1 0,-1-1 0,1 0 0,0 0 0,0-1 0,0-1 0,0 0 0,17 1 0,-23-4 0,1-1 0,-1 0 0,0-1 0,0 1 0,-1-1 0,1-1 0,0 1 0,0-1 0,-1 0 0,0 0 0,1 0 0,-1-1 0,-1 0 0,9-7 0,8-10 0,33-40 0,-43 48 0,2-6 0,0 0 0,15-30 0,19-28 0,-31 53 0,-2 0 0,-1-1 0,19-46 0,-8 14 0,-10 21 0,-2-1 0,-2 0 0,11-69 0,-10 42 0,1-19-76,-4-1 0,-5-149 0,-4 141-1061</inkml:trace>
  <inkml:trace contextRef="#ctx0" brushRef="#br0" timeOffset="7423.3">3181 462 24575,'-1'0'0,"0"1"0,0-1 0,0 0 0,0 0 0,0 1 0,0-1 0,1 1 0,-1-1 0,0 1 0,0-1 0,0 1 0,1 0 0,-1-1 0,0 1 0,1 0 0,-1 0 0,0-1 0,1 1 0,-1 0 0,1 0 0,-1 0 0,1 0 0,0 0 0,-1 0 0,1 0 0,0 0 0,-1 1 0,-5 33 0,5-25 0,-39 419 0,37-386 0,-1-7 114,-1 0 0,-18 63-1,13-67-539,2 1-1,2 1 1,-3 42-1,8-44-6399</inkml:trace>
  <inkml:trace contextRef="#ctx0" brushRef="#br0" timeOffset="9040.04">3116 365 24575,'0'-2'0,"1"1"0,-1-1 0,1 1 0,-1 0 0,1-1 0,0 1 0,0 0 0,0 0 0,-1 0 0,1-1 0,0 1 0,0 0 0,1 0 0,-1 0 0,0 1 0,0-1 0,0 0 0,1 0 0,-1 1 0,2-2 0,34-15 0,-23 12 0,94-51 0,120-53 0,-198 98 0,-1 1 0,2 1 0,-1 1 0,1 2 0,61-4 0,-89 10 0,0 0 0,0 0 0,0 0 0,0 0 0,1 1 0,-1-1 0,0 1 0,0 0 0,0 0 0,0 0 0,0 1 0,-1-1 0,1 0 0,0 1 0,0 0 0,-1 0 0,1 0 0,2 3 0,-2-1 0,0 0 0,0 0 0,-1 0 0,1 1 0,-1-1 0,0 1 0,0-1 0,-1 1 0,1 0 0,0 8 0,1 10 0,-2 1 0,0-1 0,-2 0 0,-3 26 0,2-31 0,0 12 0,-2 1 0,-2-1 0,0 1 0,-2-1 0,-2-1 0,0 0 0,-2 0 0,-1-1 0,-2-1 0,0 0 0,-2-1 0,0-1 0,-2 0 0,-28 28 0,36-44 0,0 1 0,0-1 0,-1-1 0,0 0 0,-21 9 0,29-14 0,-1-1 0,0 0 0,0 0 0,0 0 0,0-1 0,0 0 0,0 0 0,0 0 0,0-1 0,0 1 0,0-1 0,-1-1 0,1 1 0,0-1 0,0 1 0,0-2 0,0 1 0,-7-3 0,11 4 0,1-1 0,-1 1 0,0 0 0,1-1 0,-1 1 0,1 0 0,0-1 0,-1 1 0,1-1 0,-1 1 0,1-1 0,0 1 0,-1-1 0,1 1 0,0-1 0,-1 1 0,1-1 0,0 0 0,0 1 0,0-1 0,0 1 0,-1-1 0,1 0 0,0 1 0,0-1 0,0 0 0,0 1 0,0-1 0,1 1 0,-1-1 0,0 0 0,0 1 0,0-1 0,0 1 0,1-1 0,-1 0 0,0 1 0,1-1 0,-1 1 0,0-1 0,1 1 0,-1-1 0,0 1 0,1-1 0,-1 1 0,1 0 0,-1-1 0,1 1 0,-1 0 0,1-1 0,0 1 0,-1 0 0,1 0 0,0-1 0,32-19 0,-12 10 0,0 2 0,0 0 0,1 1 0,29-5 0,-41 10 0,0 0 0,0 1 0,-1 0 0,1 1 0,0 0 0,0 0 0,0 1 0,0 1 0,-1-1 0,1 1 0,-1 1 0,14 5 0,-18-5 0,-1 0 0,-1 0 0,1 0 0,0 1 0,-1 0 0,0-1 0,1 1 0,-2 0 0,1 0 0,0 1 0,-1-1 0,0 1 0,0-1 0,0 1 0,0-1 0,-1 1 0,0 0 0,0 0 0,0 0 0,0 7 0,0 14 0,0 0 0,-5 43 0,2-38 0,0 13 0,1-19 0,0-1 0,-7 32 0,6-48 0,0 1 0,-1-1 0,0 0 0,0 0 0,-1 0 0,0-1 0,0 1 0,-1-1 0,0 0 0,-7 9 0,-3-2 0,0 0 0,0-1 0,-1-1 0,-1 0 0,0-1 0,0-1 0,-1 0 0,-1-2 0,-38 14 0,27-14 0,-2 0 0,1-2 0,-1-2 0,0 0 0,-51-2 0,48-3 88,13 2-330,-1-2 0,1 0 0,0-2-1,0 0 1,-40-12 0,27 1-6584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36:30.55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15 60 24575,'1'1'0,"0"-1"0,0 1 0,0-1 0,0 1 0,0-1 0,0 1 0,0-1 0,0 1 0,-1 0 0,1 0 0,0-1 0,0 1 0,-1 0 0,1 0 0,0 0 0,-1 0 0,1 0 0,-1 0 0,1 0 0,-1 0 0,1 0 0,-1 0 0,0 0 0,1 2 0,6 32 0,-6-32 0,7 71 37,-3 1-1,-8 111 1,0-51-1512,3-107-5351</inkml:trace>
  <inkml:trace contextRef="#ctx0" brushRef="#br0" timeOffset="1550.83">15 27 24575,'33'-10'0,"-6"0"0,-17 8 0,0 0 0,1 1 0,0 0 0,-1 0 0,1 1 0,0 1 0,-1-1 0,14 4 0,-17-2 0,-1 0 0,0 1 0,0-1 0,0 1 0,0 1 0,-1-1 0,1 1 0,-1 0 0,0 0 0,0 0 0,0 1 0,-1 0 0,1 0 0,6 10 0,-3-3 0,1 1 0,-2 0 0,1 1 0,-2 0 0,0 0 0,-1 0 0,0 1 0,-1 0 0,-1-1 0,0 2 0,-1-1 0,0 18 0,-2-21 0,-1 0 0,0 0 0,-1 0 0,-1 0 0,0-1 0,0 1 0,-1-1 0,-1 0 0,0 0 0,0 0 0,-1-1 0,0 0 0,-1 0 0,0 0 0,-1-1 0,-11 11 0,-25 26 144,-36 34-5,72-73-345,-1 0 0,0-1 0,0 0 0,-1 0 0,0-1 0,0 0 0,-20 6 0,-5-3-6620</inkml:trace>
  <inkml:trace contextRef="#ctx0" brushRef="#br0" timeOffset="3382.05">740 160 24575,'1'-1'0,"-1"-1"0,0 1 0,0-1 0,0 1 0,-1-1 0,1 1 0,0-1 0,0 1 0,-1-1 0,1 1 0,-1-1 0,1 1 0,-1 0 0,0-1 0,0 1 0,1 0 0,-1 0 0,0-1 0,0 1 0,0 0 0,0 0 0,0 0 0,-1 0 0,1 0 0,0 0 0,0 1 0,-1-1 0,1 0 0,0 1 0,-1-1 0,1 0 0,-1 1 0,1 0 0,-1-1 0,1 1 0,-1 0 0,1 0 0,-1 0 0,1 0 0,-1 0 0,1 0 0,-1 0 0,1 1 0,-1-1 0,-1 1 0,-5 1 0,2 0 0,-1 0 0,0 0 0,0 1 0,1 0 0,-1 1 0,1-1 0,-8 7 0,3 1 0,0-1 0,0 2 0,2-1 0,-1 2 0,1-1 0,-10 20 0,15-23 0,-1-1 0,1 0 0,1 1 0,-1 0 0,2 0 0,-1 0 0,1 0 0,1 0 0,-1 1 0,2-1 0,0 16 0,0-22 0,0-1 0,1 1 0,0-1 0,0 0 0,-1 1 0,1-1 0,1 0 0,-1 0 0,0 1 0,0-1 0,1 0 0,-1 0 0,1-1 0,0 1 0,0 0 0,0 0 0,-1-1 0,1 1 0,1-1 0,-1 0 0,0 0 0,0 1 0,0-1 0,1-1 0,-1 1 0,0 0 0,4 0 0,8 2 0,0-2 0,-1 1 0,1-2 0,14 0 0,29 2 0,-52 0 0,-1-1 0,0 1 0,0 0 0,-1 0 0,1 0 0,0 0 0,-1 1 0,1-1 0,-1 1 0,0 0 0,0 0 0,0 0 0,0 1 0,0-1 0,-1 1 0,0-1 0,1 1 0,-1 0 0,-1 0 0,1 0 0,0 0 0,-1 0 0,0 0 0,0 0 0,0 7 0,0-6 0,0 1 0,-1-1 0,1 0 0,-1 0 0,-1 1 0,1-1 0,-1 0 0,0 0 0,0 0 0,0 0 0,-1 0 0,0 0 0,0 0 0,0 0 0,-1 0 0,1-1 0,-1 1 0,0-1 0,0 0 0,-1 0 0,-3 4 0,-1-2 38,-1 0 0,0-1 0,0 0 0,0 0 0,0-1 0,-1-1 0,0 1 0,-17 3 0,0-2-892,-55 3 1,43-7-5973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37:16.40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2 24575,'46'-1'0,"-10"0"0,47 5 0,-73-3 0,0 1 0,-1 0 0,1 0 0,-1 1 0,1 0 0,-1 0 0,0 1 0,0 0 0,13 10 0,-19-12 0,-1 0 0,1 1 0,0-1 0,-1 1 0,1 0 0,-1 0 0,0 0 0,0 0 0,0 0 0,0 1 0,-1-1 0,1 0 0,-1 1 0,0 0 0,0-1 0,0 1 0,0-1 0,-1 1 0,0 0 0,1 0 0,-1-1 0,-1 1 0,1 0 0,0-1 0,-1 1 0,0 0 0,0-1 0,-1 5 0,-5 10 0,0 0 0,-1 0 0,-1-1 0,-13 20 0,9-17 0,-26 51 225,15-26-1020,-50 69 0,51-85-6031</inkml:trace>
  <inkml:trace contextRef="#ctx0" brushRef="#br0" timeOffset="1662.44">263 132 24575,'6'-1'0,"-1"0"0,1-1 0,-1 0 0,0 0 0,1 0 0,-1-1 0,0 1 0,7-6 0,19-9 0,-27 15 0,0 0 0,1 1 0,-1 0 0,0-1 0,1 1 0,-1 1 0,1-1 0,-1 1 0,1 0 0,0 0 0,-1 0 0,1 0 0,-1 1 0,1 0 0,-1 0 0,6 2 0,-7-2 0,-1 1 0,1 0 0,0 1 0,-1-1 0,0 0 0,1 1 0,-1 0 0,0-1 0,0 1 0,0 0 0,-1 0 0,1 0 0,-1 0 0,1 0 0,-1 0 0,0 1 0,0-1 0,-1 0 0,1 1 0,-1-1 0,1 0 0,-1 6 0,0 4 0,0 0 0,-1-1 0,0 1 0,-1 0 0,-1 0 0,0-1 0,0 0 0,-1 1 0,-10 19 0,-6 7 0,-36 53 0,39-65 0,15-25 6,1-1 1,0 1-1,0-1 0,0 1 0,0 0 0,0 0 1,0-1-1,1 1 0,-1 0 0,1 0 0,-1 0 1,1 0-1,0 0 0,-1 0 0,1-1 0,0 1 1,0 0-1,1 0 0,-1 0 0,0 0 1,0 0-1,1 0 0,0 2 0,1-3 5,-1 1 0,1 0 0,-1 0 0,1-1 0,0 1 0,0-1-1,-1 0 1,1 1 0,0-1 0,0 0 0,0 0 0,1 0 0,-1 0 0,0-1 0,0 1 0,4 0 0,12 2-283,0-1 0,0-1 0,35-2 1,-39 0-342,26 0-6213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36:53.3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312 2 24575,'-38'-1'0,"12"0"0,0 1 0,0 1 0,-52 9 0,73-9 0,-1 1 0,1-1 0,0 1 0,-1 0 0,1 0 0,0 1 0,0-1 0,0 1 0,0 0 0,1 0 0,-1 1 0,1 0 0,0 0 0,0 0 0,0 0 0,1 0 0,-1 1 0,1-1 0,0 1 0,0 0 0,1 0 0,-1 0 0,-2 11 0,2-4 0,0 0 0,1 0 0,0 0 0,1 1 0,1-1 0,0 0 0,3 21 0,-3-29 0,1 0 0,-1 0 0,1 0 0,0-1 0,1 1 0,-1 0 0,1-1 0,-1 1 0,1-1 0,0 0 0,0 1 0,1-1 0,-1 0 0,1 0 0,0 0 0,-1-1 0,1 1 0,0-1 0,1 1 0,-1-1 0,0 0 0,1 0 0,-1-1 0,1 1 0,-1-1 0,1 1 0,0-1 0,4 0 0,9 1 0,1-1 0,0-1 0,21-2 0,-29 0 0,1 1 0,0 0 0,0 1 0,0 0 0,-1 1 0,1 0 0,0 1 0,0 0 0,-1 0 0,0 1 0,19 8 0,-28-10 0,1 0 0,0 0 0,-1 0 0,1 0 0,-1 0 0,1 1 0,-1-1 0,0 1 0,1-1 0,-1 1 0,0-1 0,0 1 0,0 0 0,0 0 0,-1-1 0,1 1 0,0 0 0,-1 0 0,1 0 0,-1 0 0,1 0 0,-1 0 0,0-1 0,0 4 0,-1-1 0,0 0 0,0 0 0,0 0 0,0 0 0,-1-1 0,0 1 0,1 0 0,-1-1 0,-1 0 0,1 1 0,-5 4 0,0 0 0,-1 0 0,0 0 0,-1-1 0,1 0 0,-2-1 0,1 1 0,-1-2 0,-11 6 0,9-7-85,1 0 0,0-1-1,-1-1 1,0 0 0,1 0-1,-1-1 1,0-1 0,0 0-1,0 0 1,0-1 0,1-1-1,-1 0 1,0-1 0,1 0-1,-18-7 1,4-4-6741</inkml:trace>
  <inkml:trace contextRef="#ctx0" brushRef="#br0" timeOffset="2576.08">543 37 24575,'1'-2'0,"-1"1"0,1-1 0,0 1 0,-1-1 0,1 1 0,0 0 0,0-1 0,0 1 0,0 0 0,0 0 0,0 0 0,0 0 0,0 0 0,0 0 0,1 0 0,-1 0 0,0 0 0,1 0 0,-1 1 0,1-1 0,-1 0 0,1 1 0,-1 0 0,1-1 0,-1 1 0,1 0 0,2-1 0,50-5 0,-48 6 0,-1-1 0,-1 1 0,1 0 0,-1 0 0,1 0 0,-1 1 0,1-1 0,-1 1 0,1 0 0,-1 1 0,0-1 0,1 1 0,-1 0 0,0 0 0,0 0 0,0 0 0,-1 1 0,6 3 0,-7-3 0,-1-1 0,1 0 0,-1 1 0,1-1 0,-1 1 0,0 0 0,0-1 0,0 1 0,0 0 0,-1 0 0,1-1 0,-1 1 0,0 0 0,1 0 0,-1 0 0,-1 0 0,1-1 0,0 1 0,-1 0 0,1 0 0,-1 0 0,0-1 0,0 1 0,0 0 0,0-1 0,0 1 0,-1-1 0,1 1 0,-3 2 0,-8 13 0,0-1 0,-1 0 0,-1-1 0,-25 22 0,29-27 0,9-11 0,1 0 0,0 0 0,0 0 0,0 0 0,-1 1 0,1-1 0,0 0 0,0 0 0,0 0 0,0 0 0,-1 1 0,1-1 0,0 0 0,0 0 0,0 0 0,0 0 0,0 1 0,0-1 0,0 0 0,0 0 0,0 1 0,0-1 0,0 0 0,0 0 0,-1 0 0,1 1 0,1-1 0,-1 0 0,0 0 0,0 1 0,0-1 0,0 0 0,0 0 0,0 0 0,0 1 0,0-1 0,0 0 0,0 0 0,0 0 0,0 1 0,1-1 0,-1 0 0,0 0 0,13 4 0,21-4 0,-32 0 0,86-2 0,-88 2 0,1 0 0,-1 0 0,1 0 0,-1 0 0,1 0 0,-1 0 0,1 0 0,-1 0 0,1 0 0,-1 0 0,0 0 0,1 0 0,-1 1 0,1-1 0,-1 0 0,1 0 0,-1 1 0,0-1 0,1 0 0,-1 0 0,0 1 0,1-1 0,-1 1 0,0-1 0,0 0 0,1 1 0,-1-1 0,0 0 0,0 1 0,1-1 0,-1 1 0,0-1 0,0 1 0,0-1 0,0 1 0,-8 19 0,-28 22 0,29-35 0,0 1 31,-62 61-1427,43-49-5430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36:35.0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35 233 24575,'0'6'0,"0"12"0,0 10 0,0 11 0,0 4 0,0 6 0,0 1 0,0-3 0,0 2 0,0-2 0,0-3 0,0-10-8191</inkml:trace>
  <inkml:trace contextRef="#ctx0" brushRef="#br0" timeOffset="1416.02">0 102 24575,'1'-2'0,"0"0"0,1-1 0,-1 1 0,1 0 0,-1 1 0,1-1 0,0 0 0,0 0 0,0 1 0,0-1 0,0 1 0,4-3 0,1-1 0,4-4 0,0 1 0,1 1 0,0 0 0,0 0 0,0 1 0,1 1 0,0 0 0,0 1 0,0 0 0,1 1 0,-1 1 0,1 0 0,-1 1 0,1 0 0,27 3 0,-37-1 0,-1 0 0,1 0 0,0 0 0,-1 1 0,1 0 0,-1-1 0,0 1 0,1 1 0,-1-1 0,0 0 0,0 1 0,-1 0 0,1-1 0,0 1 0,-1 0 0,0 1 0,0-1 0,0 0 0,0 1 0,0-1 0,0 1 0,-1-1 0,0 1 0,0 0 0,0-1 0,0 1 0,0 6 0,2 13 0,-1-1 0,-1 1 0,-4 36 0,2-35 0,0-2 0,-6 57 0,6-73 0,-1 0 0,1 0 0,-1-1 0,-1 1 0,1-1 0,-1 1 0,0-1 0,0 0 0,-1 0 0,1 0 0,-7 5 0,-1 2-124,-1-2 0,0 1 0,-1-2 0,-1 0 0,1 0 0,-1-1-1,0-1 1,-1 0 0,0-1 0,-24 6 0,5-2-6702</inkml:trace>
  <inkml:trace contextRef="#ctx0" brushRef="#br0" timeOffset="3039.48">726 36 24575,'-1'1'0,"1"1"0,-1-1 0,0 1 0,1-1 0,-1 1 0,0-1 0,0 0 0,0 1 0,0-1 0,0 0 0,0 0 0,0 0 0,0 0 0,0 0 0,-1 0 0,1 0 0,0 0 0,-1-1 0,1 1 0,-1 0 0,1-1 0,-1 1 0,1-1 0,-1 1 0,1-1 0,-1 0 0,-2 0 0,-50 7 0,48-7 0,-229 2 0,232-2 0,1 0 0,-1 0 0,1 1 0,0-1 0,-1 1 0,1-1 0,0 1 0,-1 0 0,1 0 0,0 0 0,0 0 0,0 0 0,0 0 0,0 1 0,0-1 0,0 1 0,1 0 0,-1-1 0,0 1 0,1 0 0,-1 0 0,1 0 0,0 0 0,0 0 0,-1 0 0,1 0 0,1 0 0,-1 1 0,0-1 0,1 0 0,-1 1 0,1-1 0,-1 4 0,1 8 0,0 0 0,1 0 0,0 0 0,7 26 0,0 5 0,-4 111 0,-2-11 0,0-132 7,1-1 1,0 0-1,1-1 0,1 1 0,-1-1 0,2 1 0,11 18 1,4 8-1431,-5-4-5403</inkml:trace>
  <inkml:trace contextRef="#ctx0" brushRef="#br0" timeOffset="4462.53">363 398 24575,'6'0'0,"7"0"0,7 0 0,12 0 0,5 0 0,3 0 0,0 0 0,-8 0-8191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37:20.83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48 4 24575,'58'-2'0,"-36"1"0,-1 0 0,1 1 0,-1 1 0,1 2 0,21 4 0,-40-7 0,0 1 0,0 0 0,0 0 0,-1 0 0,1 0 0,-1 1 0,1-1 0,-1 1 0,1-1 0,-1 1 0,4 4 0,-5-5 0,0 0 0,-1 0 0,1 0 0,-1 0 0,1 0 0,-1 0 0,1 0 0,-1 1 0,0-1 0,1 0 0,-1 0 0,0 0 0,0 1 0,0-1 0,0 0 0,0 0 0,0 1 0,0-1 0,-1 2 0,-2 4 0,0 0 0,0 0 0,-1 0 0,0-1 0,-1 1 0,1-1 0,-8 7 0,7-7 0,0 0 0,0 1 0,0 0 0,-6 12 0,8-10 0,1 0 0,0 0 0,1 0 0,0 1 0,0-1 0,1 0 0,0 1 0,0-1 0,3 12 0,22 87 0,-7-40 0,-16-61 0,-1-1 0,0 1 0,0 0 0,-1 0 0,1 0 0,-1 0 0,-1 0 0,0 0 0,-2 12 0,2-16 0,-1 0 0,1 0 0,-1 0 0,1-1 0,-1 1 0,0 0 0,0-1 0,0 0 0,0 1 0,-1-1 0,1 0 0,-1 0 0,1 0 0,-1-1 0,0 1 0,1 0 0,-1-1 0,0 0 0,0 0 0,0 0 0,0 0 0,0 0 0,-7 0 0,-9 2-195,0-1 0,0-1 0,-1-1 0,1-1 0,0 0 0,-28-6 0,8-3-6631</inkml:trace>
  <inkml:trace contextRef="#ctx0" brushRef="#br0" timeOffset="2497.6">509 69 24575,'0'-1'0,"0"0"0,1 0 0,-1 0 0,0 0 0,1 0 0,-1 0 0,1 0 0,0 0 0,-1 0 0,1 0 0,0 0 0,0 1 0,-1-1 0,1 0 0,0 0 0,0 1 0,0-1 0,0 0 0,0 1 0,0-1 0,0 1 0,0 0 0,0-1 0,0 1 0,0 0 0,0-1 0,1 1 0,-1 0 0,0 0 0,0 0 0,0 0 0,0 0 0,2 1 0,1-1 0,-1 0 0,0 0 0,0 0 0,0 0 0,1 1 0,-1 0 0,0-1 0,0 1 0,0 0 0,0 1 0,3 1 0,-3 0 0,0 0 0,0 1 0,0-1 0,-1 1 0,1 0 0,-1 0 0,0 0 0,0 0 0,0 0 0,-1 0 0,0 1 0,1-1 0,-2 0 0,1 1 0,0 4 0,1 74 0,-3-62 0,1 16 0,0-15 0,0 1 0,-2-1 0,-5 31 0,6-46 0,-1-1 0,0 0 0,0 1 0,-1-1 0,0 0 0,0 0 0,0-1 0,-1 1 0,0 0 0,0-1 0,0 0 0,-1 0 0,1-1 0,-1 1 0,-10 6 0,3-3 0,-1-1 0,0-1 0,0 0 0,-1-1 0,0-1 0,0 0 0,-25 4 0,66-10 0,50 2 0,-19 1 0,94-2-1365,-116 1-5461</inkml:trace>
  <inkml:trace contextRef="#ctx0" brushRef="#br0" timeOffset="4544.69">48 266 24575,'6'0'0,"1"-5"0,6-3 0,6 1 0,5 1 0,4 2 0,4 1 0,1 2 0,-5 0-8191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37:09.193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203 24 24575,'-7'1'0,"0"0"0,0 0 0,0 1 0,0 0 0,1 0 0,-1 1 0,1 0 0,-1 0 0,1 0 0,0 1 0,0 0 0,1 0 0,-1 1 0,1-1 0,0 1 0,-7 8 0,3-2 0,0 0 0,1 0 0,0 1 0,0 0 0,2 1 0,-1-1 0,-5 19 0,6-15 0,2 1 0,0 0 0,0 0 0,2 0 0,0 0 0,1 0 0,1 1 0,0-1 0,1 0 0,5 22 0,-5-35 0,1 0 0,0-1 0,0 0 0,0 1 0,0-1 0,0 0 0,1 0 0,-1 0 0,1 0 0,0 0 0,0-1 0,0 1 0,0-1 0,0 0 0,1 0 0,-1 0 0,1-1 0,-1 1 0,1-1 0,-1 1 0,1-1 0,0 0 0,0-1 0,0 1 0,0-1 0,-1 1 0,1-1 0,6-1 0,-6 1 0,0 0 0,0 0 0,1-1 0,-1 0 0,0 0 0,0 0 0,0 0 0,0 0 0,0-1 0,0 0 0,0 0 0,0 0 0,-1 0 0,1 0 0,-1-1 0,1 0 0,-1 0 0,0 0 0,0 0 0,-1 0 0,1 0 0,0-1 0,-1 0 0,0 1 0,3-8 0,1-18 0,0-1 0,-3 0 0,0 0 0,-2 0 0,-1 0 0,-6-41 0,2-62 0,9 114 0,2 19 0,12 30 0,6 26 0,-2 1 0,28 111 0,-15-45 0,-21-73-1365,-4-12-5461</inkml:trace>
  <inkml:trace contextRef="#ctx0" brushRef="#br0" timeOffset="1303.72">534 223 24575,'2'-2'0,"0"0"0,0 1 0,0-1 0,0 0 0,0 1 0,0-1 0,1 1 0,-1-1 0,0 1 0,1 0 0,-1 0 0,1 0 0,0 1 0,4-2 0,-5 2 0,0 0 0,0 0 0,-1 0 0,1 1 0,0-1 0,0 1 0,-1-1 0,1 1 0,-1-1 0,1 1 0,0 0 0,-1 0 0,0 0 0,1 0 0,-1 0 0,1 0 0,1 2 0,1 2 0,-1 0 0,0-1 0,0 1 0,0 0 0,-1 0 0,0 0 0,0 1 0,0-1 0,0 1 0,-1-1 0,0 1 0,1 8 0,-1-4 0,-1 1 0,0 0 0,-1 0 0,0-1 0,-1 1 0,0 0 0,-4 13 0,5-21 0,0 0 0,0 0 0,0 0 0,-1 0 0,1 0 0,-1-1 0,1 1 0,-1 0 0,0-1 0,0 1 0,0-1 0,0 0 0,-1 0 0,1 0 0,-1 0 0,1 0 0,-1 0 0,0-1 0,1 1 0,-1-1 0,0 1 0,0-1 0,0 0 0,0-1 0,0 1 0,0 0 0,-1-1 0,1 0 0,-3 1 0,4-1 7,0 0-1,1 0 1,-1-1-1,1 1 1,-1 0 0,0 0-1,1-1 1,-1 1-1,1-1 1,-1 1-1,1-1 1,-1 0-1,1 0 1,-1 1-1,1-1 1,0 0-1,0 0 1,-1 0 0,1-1-1,0 1 1,0 0-1,0 0 1,-2-3-1,2 1 8,0 0 0,1 0 0,-1 0 0,0 0 0,1 0 0,0 0 0,-1 0 0,1 0 0,0 0 0,1 0 0,-1 0 0,1-3 0,3-10-339,1 0-1,0 1 1,13-26 0,-15 35-78,15-32-6423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37:02.43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35 0 24575,'-2'1'0,"1"-1"0,0 1 0,0-1 0,0 1 0,-1-1 0,1 1 0,0-1 0,0 1 0,0 0 0,0 0 0,0 0 0,0-1 0,0 1 0,1 0 0,-1 0 0,0 0 0,0 0 0,1 0 0,-1 1 0,1-1 0,-1 0 0,1 0 0,-1 0 0,1 1 0,0-1 0,-1 0 0,1 2 0,-6 42 0,5-38 0,-3 185 0,4-164 0,0-24 0,0 0 0,0-1 0,1 1 0,-1 0 0,1 0 0,0 0 0,0-1 0,0 1 0,0-1 0,1 1 0,3 6 0,-4-9 0,1 1 0,-1-1 0,1 1 0,-1-1 0,1 1 0,0-1 0,0 0 0,0 0 0,0 0 0,0 0 0,0 0 0,0-1 0,0 1 0,0-1 0,0 1 0,0-1 0,0 0 0,0 1 0,0-1 0,1 0 0,-1 0 0,0-1 0,3 1 0,159-28-1365,-122 23-5461</inkml:trace>
  <inkml:trace contextRef="#ctx0" brushRef="#br0" timeOffset="913.65">198 133 24575,'0'5'0,"0"14"0,0 14 0,0 7 0,0 3 0,0 0 0,0 3 0,0 6 0,0-2 0,0-2 0,0-5 0,0-3 0,0-4 0,0-7-8191</inkml:trace>
  <inkml:trace contextRef="#ctx0" brushRef="#br0" timeOffset="1879.87">397 68 24575,'2'0'0,"-1"0"0,0 0 0,0 1 0,0-1 0,0 1 0,0-1 0,1 1 0,-1 0 0,0-1 0,0 1 0,0 0 0,-1 0 0,1-1 0,0 1 0,0 0 0,0 0 0,-1 0 0,1 0 0,0 0 0,-1 0 0,1 1 0,-1-1 0,1 0 0,-1 0 0,1 0 0,-1 0 0,0 2 0,7 37 0,-6-38 0,6 110 77,-8 119-1,-2-78-1594,3-125-5308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1:07.403"/>
    </inkml:context>
    <inkml:brush xml:id="br0">
      <inkml:brushProperty name="width" value="0.2" units="cm"/>
      <inkml:brushProperty name="height" value="0.2" units="cm"/>
    </inkml:brush>
  </inkml:definitions>
  <inkml:trace contextRef="#ctx0" brushRef="#br0">1 202 24575,'0'17'0,"0"16"0,0 14 0,0 5 0,0 5 0,0 3 0,0-2 0,0 0 0,0-5 0,0-5 0,0-5 0,0-5 0</inkml:trace>
  <inkml:trace contextRef="#ctx0" brushRef="#br0" timeOffset="2002.25">1 101 24575,'11'-2'0,"0"0"0,0 0 0,0-1 0,-1-1 0,16-7 0,-5 3 0,20-8 0,-20 6 0,0 2 0,1 0 0,0 1 0,0 2 0,0 0 0,1 1 0,0 1 0,24 0 0,-44 4 0,0-1 0,0 0 0,0 0 0,0 1 0,0 0 0,-1 0 0,1 0 0,0 0 0,0 0 0,0 0 0,-1 1 0,1-1 0,-1 1 0,1 0 0,-1-1 0,0 1 0,0 0 0,0 1 0,0-1 0,4 5 0,-4-3 0,0 1 0,0 0 0,0-1 0,-1 1 0,1 0 0,-1 0 0,0 0 0,-1 0 0,1 0 0,-1 0 0,-1 8 0,1-1 0,-2-1 0,0 1 0,0-1 0,-1 0 0,0 0 0,-1 0 0,0 0 0,-1-1 0,0 1 0,-9 12 0,-1-7 0,-1 0 0,-1-2 0,0 1 0,0-2 0,-1 0 0,-1-2 0,0 0 0,-1-1 0,-23 9 0,-33 18 0,43-13 0,33-24 0,-1 1 0,1-1 0,-1 1 0,1-1 0,-1 1 0,1-1 0,0 1 0,-1-1 0,1 1 0,0-1 0,-1 1 0,1 0 0,0-1 0,0 1 0,0-1 0,0 1 0,-1 0 0,1-1 0,0 1 0,0 0 0,0-1 0,0 1 0,0-1 0,1 1 0,-1 0 0,0-1 0,0 1 0,0-1 0,0 1 0,1 0 0,-1-1 0,0 1 0,1-1 0,-1 1 0,0-1 0,1 1 0,-1-1 0,1 1 0,-1-1 0,1 1 0,-1-1 0,1 0 0,-1 1 0,1-1 0,-1 0 0,1 1 0,-1-1 0,1 0 0,0 0 0,-1 0 0,1 1 0,-1-1 0,1 0 0,0 0 0,-1 0 0,1 0 0,1 0 0,21 5 0,1 0 0,0-2 0,0-1 0,43-1 0,-42-1 0,0 0 0,1 2 0,-1 1 0,35 8 0,-52-8 0,0 0 0,0 0 0,0 0 0,0 1 0,-1 1 0,1-1 0,-1 1 0,-1 0 0,1 1 0,-1-1 0,1 1 0,-2 1 0,1-1 0,-1 1 0,0 0 0,0 0 0,5 11 0,-7-11 0,1 0 0,-1 0 0,-1 0 0,1 0 0,-1 1 0,0-1 0,-1 1 0,0-1 0,0 1 0,0 0 0,-1-1 0,-2 15 0,1-17 0,0-1 0,0 1 0,-1-1 0,0 1 0,0-1 0,0 0 0,0 0 0,-1 0 0,1 0 0,-1 0 0,0 0 0,0-1 0,-1 1 0,1-1 0,-1 0 0,0 0 0,1 0 0,-1-1 0,0 0 0,-1 1 0,-5 1 0,-14 5 0,0-1 0,0-1 0,-1-1 0,-33 4 0,14-3 0,19-1 155,-41 15 0,1 0-1830,32-13-5151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37:12.65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140 0 24575,'-12'13'0,"0"0"0,0 1 0,2 1 0,0 0 0,0 0 0,2 1 0,-1 0 0,-7 23 0,8-10 0,0-1 0,2 1 0,1 0 0,-2 39 0,5-40 0,0-12 0,0 1 0,1-1 0,1 0 0,1 0 0,0 1 0,1-1 0,7 29 0,-8-43 0,0 1 0,0-1 0,0 0 0,0 0 0,1 0 0,-1-1 0,0 1 0,1 0 0,0 0 0,-1-1 0,1 1 0,0-1 0,0 1 0,0-1 0,-1 0 0,2 0 0,-1 0 0,0 0 0,0 0 0,0 0 0,3 0 0,0 0 0,-1-1 0,0 0 0,1 0 0,-1 0 0,0-1 0,1 1 0,-1-1 0,0 0 0,0 0 0,8-4 0,-2 1 0,0-1 0,-1 0 0,0-1 0,0 0 0,0-1 0,-1 0 0,1 0 0,10-13 0,-16 16 12,0 0 0,-1 0 0,0 0-1,0 0 1,0 0 0,0-1 0,0 1-1,-1 0 1,0-1 0,0 0 0,0 1-1,0-1 1,-1 0 0,0 1 0,0-1 0,0 0-1,-1 1 1,1-1 0,-1 0 0,0 1-1,-1-1 1,1 1 0,-1 0 0,0-1-1,0 1 1,0 0 0,0 0 0,-6-7 0,2 3-144,0 1 1,0-1 0,-1 1-1,0 1 1,-1-1 0,1 1 0,-1 0-1,0 1 1,-1 0 0,1 0 0,-1 1-1,-18-7 1,-4 4-6695</inkml:trace>
  <inkml:trace contextRef="#ctx0" brushRef="#br0" timeOffset="1286.49">241 165 24575,'29'-1'0,"1"2"0,-1 1 0,0 1 0,0 1 0,54 16 0,-75-17 0,0 0 0,-1 0 0,1 1 0,-1 0 0,1 1 0,-1-1 0,0 1 0,-1 1 0,1-1 0,-1 1 0,0 0 0,-1 1 0,1-1 0,-1 1 0,0 0 0,-1 0 0,0 1 0,0 0 0,-1-1 0,0 1 0,0 0 0,0 0 0,-1 1 0,1 14 0,-2-19 0,0-1 0,-1 1 0,0 0 0,1 0 0,-1 0 0,-1 0 0,1 0 0,-1 0 0,1 0 0,-1 0 0,0-1 0,-1 1 0,1 0 0,-1 0 0,1-1 0,-1 1 0,0-1 0,0 0 0,-3 4 0,1-4 0,0 0 0,0 0 0,0-1 0,0 1 0,-1-1 0,1 0 0,-1 0 0,1 0 0,-1-1 0,0 1 0,0-1 0,0 0 0,0-1 0,1 1 0,-7-1 0,0 1 0,-10 1 0,-1-1 0,0-1 0,0 0 0,0-2 0,1-1 0,-31-7 0,48 8 0,1 0 0,0 0 0,-1 0 0,1 0 0,0-1 0,0 0 0,0 1 0,0-1 0,1 0 0,-1-1 0,1 1 0,0 0 0,0-1 0,0 1 0,0-1 0,1 0 0,-1 1 0,1-1 0,0 0 0,0 0 0,0 0 0,1 0 0,-1-8 0,0-6 0,1-1 0,1 0 0,4-30 0,-4 43-114,1 0 1,0 0-1,0 1 0,0-1 0,0 1 1,1 0-1,0-1 0,0 1 0,1 0 1,-1 1-1,7-7 0,3-5-6712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36:48.5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3 24575,'29'-1'0,"-13"0"0,1 1 0,0 0 0,0 1 0,-1 1 0,18 4 0,-31-5 0,0-1 0,0 1 0,-1 0 0,1 0 0,0 0 0,-1 1 0,1-1 0,-1 1 0,1-1 0,-1 1 0,0 0 0,0 0 0,0 0 0,0 0 0,0 0 0,0 1 0,0-1 0,-1 0 0,1 1 0,-1-1 0,0 1 0,0 0 0,0-1 0,0 1 0,0 0 0,0 0 0,-1-1 0,0 1 0,1 0 0,-1 0 0,0 0 0,0 0 0,-1 0 0,1 0 0,-1 4 0,-1 0 0,0-1 0,0 0 0,-1 0 0,0 0 0,0 0 0,0 0 0,0-1 0,-1 1 0,0-1 0,0 0 0,-8 7 0,-11 15 0,23-26 0,-1 0 0,0-1 0,1 1 0,-1-1 0,1 1 0,-1 0 0,1-1 0,0 1 0,-1 0 0,1 0 0,0-1 0,-1 1 0,1 0 0,0 0 0,0 0 0,0-1 0,0 1 0,-1 0 0,1 0 0,0 0 0,1-1 0,-1 1 0,0 0 0,0 0 0,0 0 0,0-1 0,1 1 0,-1 0 0,0 0 0,1 0 0,-1-1 0,0 1 0,1 0 0,-1-1 0,1 1 0,-1 0 0,1-1 0,0 1 0,-1-1 0,1 1 0,-1-1 0,1 1 0,0-1 0,1 1 0,44 13 0,-11-4 0,-33-9 0,1 0 0,-1 0 0,0 1 0,-1-1 0,1 0 0,0 1 0,0 0 0,-1-1 0,1 1 0,-1 0 0,1 0 0,-1 0 0,0 0 0,1 0 0,-1 0 0,0 0 0,-1 1 0,1-1 0,0 0 0,0 4 0,-1-4 0,-1 1 0,1-1 0,-1 0 0,1 0 0,-1 0 0,0 0 0,0 0 0,0 1 0,0-2 0,0 1 0,0 0 0,0 0 0,-1 0 0,1 0 0,-1-1 0,1 1 0,-3 1 0,-8 6 0,-1 0 0,1-2 0,-1 1 0,0-1 0,-15 4 0,-78 34-1365,69-30-5461</inkml:trace>
  <inkml:trace contextRef="#ctx0" brushRef="#br0" timeOffset="1529.22">437 365 24575,'13'-13'0,"2"0"0,-1 1 0,20-12 0,-30 22 0,0 0 0,-1-1 0,1 1 0,0 1 0,0-1 0,0 1 0,0-1 0,0 1 0,0 0 0,0 0 0,0 1 0,0 0 0,1-1 0,-1 1 0,0 1 0,0-1 0,1 0 0,-1 1 0,0 0 0,6 2 0,-7-1 0,-1 0 0,1 0 0,-1 0 0,0 0 0,1 1 0,-1-1 0,0 0 0,0 1 0,-1 0 0,1-1 0,-1 1 0,1 0 0,-1 0 0,0 0 0,0 0 0,0 0 0,0 0 0,-1 0 0,1 1 0,-1-1 0,0 0 0,0 0 0,0 0 0,0 0 0,0 1 0,-1-1 0,0 3 0,-1 8 0,-1 0 0,-1 0 0,1-1 0,-12 26 0,-18 11 0,28-44 0,0 0 0,0 1 0,1 0 0,0 0 0,0 0 0,0 0 0,1 1 0,-4 14 0,7-21 0,0 1 0,0-1 0,0 1 0,0-1 0,0 1 0,1-1 0,-1 1 0,1-1 0,-1 1 0,1-1 0,-1 0 0,1 1 0,0-1 0,0 0 0,0 1 0,0-1 0,0 0 0,0 0 0,0 0 0,0 0 0,0 0 0,0 0 0,1 0 0,-1 0 0,0-1 0,0 1 0,1 0 0,-1-1 0,1 1 0,-1-1 0,1 1 0,-1-1 0,3 0 0,56 7 0,-54-6 0,53-2 284,-39 0-697,0 1 1,0 1 0,20 3 0,-15 2-6414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36:42.32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5 524 24575,'-2'-105'0,"-1"50"0,3 0 0,12-99 0,-9 139 0,1 1 0,0-1 0,1 1 0,1 0 0,7-13 0,-12 24 0,1-1 0,-1 1 0,1 0 0,0 0 0,0-1 0,0 1 0,1 1 0,-1-1 0,1 0 0,0 1 0,-1-1 0,1 1 0,0 0 0,1 0 0,-1 0 0,0 0 0,0 0 0,1 1 0,-1 0 0,1-1 0,0 1 0,-1 1 0,1-1 0,0 0 0,6 1 0,-7 0 0,0 1 0,0 0 0,0 0 0,0 1 0,-1-1 0,1 0 0,0 1 0,-1 0 0,1 0 0,-1-1 0,1 2 0,-1-1 0,0 0 0,0 0 0,0 1 0,0-1 0,0 1 0,1 3 0,29 60 0,-13-23 0,-12-31 0,0-1 0,1 0 0,13 14 0,-18-21 0,0-1 0,1 0 0,-1 1 0,1-2 0,0 1 0,0 0 0,0-1 0,0 1 0,1-1 0,-1 0 0,0-1 0,9 3 0,-12-4 0,1 0 0,-1 0 0,0 0 0,1 0 0,-1 0 0,1 0 0,-1-1 0,1 1 0,-1 0 0,1-1 0,-1 1 0,0-1 0,1 0 0,-1 1 0,0-1 0,1 0 0,-1 0 0,0 0 0,0 0 0,0 0 0,0 0 0,0 0 0,0 0 0,0 0 0,0 0 0,0-1 0,-1 1 0,1 0 0,0-1 0,-1 1 0,1 0 0,-1-1 0,1-2 0,1-6 0,0 0 0,0 0 0,0-20 0,-1 15 0,0 6 0,0 0 0,1 0 0,1 1 0,-1-1 0,1 0 0,1 1 0,4-9 0,-6 14 0,-1 0 0,1-1 0,0 1 0,1 0 0,-1 0 0,0 0 0,1 1 0,0-1 0,-1 1 0,1-1 0,0 1 0,1 0 0,-1 0 0,0 0 0,0 0 0,1 1 0,-1-1 0,8-1 0,-10 3 0,1 0 0,-1 0 0,1 1 0,-1-1 0,1 0 0,-1 1 0,1-1 0,-1 1 0,0-1 0,1 1 0,-1 0 0,1-1 0,-1 1 0,0 0 0,0 0 0,1 0 0,-1 0 0,0 0 0,0 0 0,0 0 0,0 1 0,0-1 0,-1 0 0,1 0 0,0 1 0,0-1 0,-1 1 0,1-1 0,-1 0 0,1 1 0,-1-1 0,1 3 0,8 54 0,-9-55 0,11 120 192,9 207-1749,-21-302-5269</inkml:trace>
  <inkml:trace contextRef="#ctx0" brushRef="#br0" timeOffset="1463.51">995 96 24575,'-48'-1'0,"27"-1"0,1 2 0,-1 0 0,-33 6 0,48-5 0,1 0 0,-1 1 0,1 0 0,0 0 0,0 0 0,-1 0 0,2 1 0,-1 0 0,0 0 0,0 0 0,1 1 0,0 0 0,0-1 0,0 2 0,0-1 0,0 0 0,-5 9 0,1 5 0,0 0 0,1 0 0,0 0 0,2 1 0,0 0 0,1 0 0,1 0 0,1 0 0,1 1 0,0-1 0,2 1 0,0-1 0,1 1 0,1-1 0,0 0 0,9 23 0,-9-35 0,1 1 0,0-1 0,1 0 0,-1 0 0,1 0 0,1-1 0,-1 0 0,1 0 0,0 0 0,9 6 0,-1-2 0,-1-1 0,1-1 0,1 0 0,18 8 0,-16-10-227,0-2-1,0 1 1,0-2-1,0-1 1,34 2-1,-15-4-6598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40:10.3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1 676 24575,'0'-6'0,"6"-1"0,13-6 0,14-5 0,8-12 0,7-6 0,19-14 0,25-9 0,31-12 0,12 6 0,4 4 0,2 0 0,-6 5 0,-21 12 0,-13 3 0,-18 7 0,-22 11-8191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40:08.75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1 468 24575,'11'0'0,"20"0"0,22-11 0,36-15 0,25-9 0,27-9 0,28-9 0,14-1 0,4 4 0,-8 4 0,-22-2 0,-34 9 0,-36 4 0,-33 8-8191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40:07.18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1156 135 24575,'0'11'0,"0"10"0,0 17 0,0 20 0,0 11 0,0 27 0,6 26 0,7 25 0,7 5 0,6-12 0,4-14 0,-3-22 0,-1-23 0,-4-20 0,-6-20-8191</inkml:trace>
  <inkml:trace contextRef="#ctx0" brushRef="#br0" timeOffset="1000.15">1221 168 24575,'1'-1'0,"-1"0"0,0 0 0,1 0 0,-1-1 0,1 1 0,-1 0 0,1 0 0,-1 0 0,1 0 0,0 0 0,0 0 0,0 0 0,-1 0 0,1 0 0,0 0 0,0 1 0,0-1 0,0 0 0,0 1 0,0-1 0,1 0 0,-1 1 0,0 0 0,0-1 0,0 1 0,0-1 0,3 1 0,38-7 0,-38 7 0,10-1 0,0 0 0,-1 2 0,1-1 0,-1 2 0,1 0 0,-1 0 0,0 1 0,0 1 0,0 0 0,18 9 0,-24-10 0,0 1 0,-1 0 0,0 0 0,1 0 0,-2 1 0,1 0 0,0 0 0,-1 1 0,0-1 0,0 1 0,-1 1 0,1-1 0,-1 0 0,-1 1 0,1 0 0,-1 0 0,-1 0 0,1 0 0,-1 0 0,2 10 0,-2 2 0,0 1 0,-1-1 0,-1 0 0,-1 1 0,-1-1 0,0 0 0,-2 0 0,0 0 0,-1 0 0,-1-1 0,-15 35 0,13-38 0,0 0 0,-1 0 0,0-1 0,-1-1 0,0 0 0,-2 0 0,1-1 0,-1 0 0,-1-1 0,0 0 0,-1-1 0,0-1 0,0 0 0,-16 6 0,20-11-227,0-1-1,0 0 1,0-1-1,0 0 1,-19 1-1,4-1-6598</inkml:trace>
  <inkml:trace contextRef="#ctx0" brushRef="#br0" timeOffset="1983.36">34 298 24575,'6'0'0,"18"-5"0,23-3 0,14-10 0,30-14 0,28-2 0,27-5 0,12-3 0,0-4 0,-20 4 0,-33 11-8191</inkml:trace>
  <inkml:trace contextRef="#ctx0" brushRef="#br0" timeOffset="2511.06">1 1551 24575,'0'6'0,"28"1"0,37 0 0,36-12 0,17-11 0,18-9 0,12-17 0,4-12 0,-1-14 0,-15 0 0,-26 10 0,-30 10 0,-30 13-8191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2:40:05.50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1 610 24575,'4'-44'0,"1"0"0,3 0 0,1 0 0,3 1 0,1 1 0,21-47 0,40-94 0,-71 174 0,0-1 0,1 2 0,0-1 0,8-12 0,-11 20 0,-1-1 0,1 1 0,0 0 0,0 0 0,0-1 0,0 1 0,0 0 0,0 0 0,0 0 0,0 0 0,1 0 0,-1 0 0,0 1 0,0-1 0,1 0 0,-1 1 0,1-1 0,-1 1 0,1-1 0,-1 1 0,1 0 0,-1-1 0,1 1 0,-1 0 0,1 0 0,-1 0 0,1 0 0,-1 0 0,1 1 0,-1-1 0,1 0 0,-1 1 0,0-1 0,1 1 0,-1-1 0,1 1 0,1 1 0,8 8 0,-1-1 0,0 1 0,-1 1 0,0 0 0,-1 0 0,0 1 0,-1 0 0,0 0 0,9 24 0,1-2 0,167 370 0,-182-399-114,0 0 1,0 0-1,0 0 0,0 0 0,-1 0 1,0 0-1,0 0 0,0 0 0,-1 1 1,1-1-1,-2 10 0,-7 6-6712</inkml:trace>
  <inkml:trace contextRef="#ctx0" brushRef="#br0" timeOffset="928.9">68 380 24575,'11'0'0,"10"0"0,6 0 0,5 0 0,2 0 0,7 0 0,1 0 0,6 0 0,0 0 0,-3 0 0,-9 0-8191</inkml:trace>
  <inkml:trace contextRef="#ctx0" brushRef="#br0" timeOffset="9344.35">167 876 24575,'3'-6'0,"1"1"0,0 0 0,1 1 0,-1-1 0,1 1 0,0-1 0,0 1 0,0 1 0,1-1 0,-1 1 0,1 0 0,0 0 0,0 1 0,0-1 0,10-1 0,5-4 0,146-64 0,-4-6 0,170-111 0,-234 131 0,118-51 0,-187 93-1365,-8 2-5461</inkml:trace>
  <inkml:trace contextRef="#ctx0" brushRef="#br0" timeOffset="10273.81">793 1602 24575,'11'-5'0,"32"-19"0,37-17 0,38-18 0,33 1 0,13-1 0,-16 4 0,-27 6 0,-29 6 0,-24 9 0,-18 12 0,-18 9-8191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0:55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 24575,'6'0'0,"12"0"0,10 0 0,10 0 0,11 0 0,13 0 0,8 0 0,9 0 0,7 0 0,6 0 0,10 0 0,-1 0 0,-1 0 0,-1 0 0,-11 0 0,-15 0 0,-21 0-8191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0:56.22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0 24575,'5'0'0,"20"0"0,15 0 0,24 6 0,19 2 0,16-1 0,15-1 0,21-2 0,15-1 0,23 4 0,3 0 0,-16 0 0,-25-1 0,-35-3-8191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0:51.74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1 394 24575,'11'-6'0,"9"-1"0,13-6 0,12 0 0,93-26 0,41-13 0,-5 4 0,-27 3 0,-26 10 0,-29 5 0,-18 8 0,-17 7 0,-12 7 0,3-7 0,-1 0 0,-3 1 0,-3 4 0,-9 4-8191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0:57.00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1 24575,'5'0'0,"14"0"0,14 0 0,13 0 0,4 0 0,11 0 0,0 0 0,1 0 0,7 0 0,3 0 0,11 0 0,10 0 0,10 0 0,10 0 0,3 0 0,-12 0 0,-19 0 0,-24 0-8191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0:52.8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5 280 24575,'0'0'0,"0"0"0,-1 0 0,1 1 0,0-1 0,-1 0 0,1 0 0,0 1 0,0-1 0,-1 0 0,1 0 0,0 1 0,0-1 0,0 0 0,0 1 0,-1-1 0,1 0 0,0 1 0,0-1 0,0 0 0,0 1 0,0-1 0,0 1 0,0-1 0,0 0 0,0 1 0,0-1 0,0 0 0,0 1 0,0-1 0,0 0 0,0 1 0,0-1 0,0 0 0,1 1 0,-1-1 0,0 0 0,0 1 0,0-1 0,1 0 0,-1 1 0,0-1 0,0 0 0,1 1 0,20 7 0,33-1 0,-52-7 0,72 2 0,0-3 0,-1-3 0,124-23 0,215-71 0,-241 54 0,57-31 275,-88 26-1915,-99 36-5186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0:57.69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0 263 24575,'63'1'0,"-15"0"0,0-1 0,0-3 0,89-16 0,119-47 0,315-65 0,-560 130 19,25-4-711,60-17 0,-50 5-6134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0-09T11:50:53.57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0 121 24575,'0'1'0,"1"0"0,-1 0 0,0 0 0,1 0 0,-1 0 0,1 0 0,-1 0 0,1-1 0,-1 1 0,1 0 0,0 0 0,-1 0 0,1-1 0,0 1 0,0 0 0,0-1 0,-1 1 0,1 0 0,0-1 0,0 1 0,0-1 0,0 0 0,0 1 0,0-1 0,0 0 0,0 1 0,2-1 0,34 6 0,-29-5 0,81 7 0,1-5 0,175-14 0,178-52 0,-347 48 0,176-40-1365,-217 42-5461</inkml:trace>
</inkml:ink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12</Pages>
  <Words>784</Words>
  <Characters>4474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2022-10-09T11:38:00Z</dcterms:created>
  <dcterms:modified xsi:type="dcterms:W3CDTF">2022-10-09T17:38:00Z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